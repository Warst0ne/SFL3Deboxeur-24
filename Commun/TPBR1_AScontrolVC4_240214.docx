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3971" w14:textId="77777777" w:rsidR="005426BE" w:rsidRDefault="005426BE" w:rsidP="005426BE">
      <w:pPr>
        <w:jc w:val="both"/>
        <w:rPr>
          <w:sz w:val="17"/>
          <w:szCs w:val="17"/>
        </w:rPr>
      </w:pPr>
    </w:p>
    <w:tbl>
      <w:tblPr>
        <w:tblpPr w:leftFromText="141" w:rightFromText="141" w:vertAnchor="text" w:horzAnchor="margin" w:tblpXSpec="center" w:tblpY="147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567"/>
        <w:gridCol w:w="2322"/>
        <w:gridCol w:w="1080"/>
        <w:gridCol w:w="1701"/>
        <w:gridCol w:w="425"/>
        <w:gridCol w:w="425"/>
        <w:gridCol w:w="425"/>
        <w:gridCol w:w="426"/>
        <w:gridCol w:w="425"/>
      </w:tblGrid>
      <w:tr w:rsidR="000E13CD" w14:paraId="735F4AB2" w14:textId="77777777" w:rsidTr="00745D4B">
        <w:tc>
          <w:tcPr>
            <w:tcW w:w="2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9433A" w14:textId="77777777" w:rsidR="00FD562F" w:rsidRDefault="00FD562F" w:rsidP="00E43A7E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  <w:p w14:paraId="18F538E7" w14:textId="77777777" w:rsidR="000425C8" w:rsidRPr="00745D4B" w:rsidRDefault="000425C8" w:rsidP="00E43A7E">
            <w:pPr>
              <w:jc w:val="center"/>
              <w:rPr>
                <w:rFonts w:ascii="Bookman Old Style" w:hAnsi="Bookman Old Style"/>
                <w:u w:val="single"/>
              </w:rPr>
            </w:pPr>
          </w:p>
          <w:p w14:paraId="6F45A07D" w14:textId="078BE18B" w:rsidR="000E13CD" w:rsidRPr="000E13CD" w:rsidRDefault="00000000" w:rsidP="007F3FF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pict w14:anchorId="1C584B1E">
                <v:shape id="_x0000_i1029" type="#_x0000_t75" style="width:67.2pt;height:37.2pt">
                  <v:imagedata r:id="rId8" o:title="LogoB&amp;Rnew23"/>
                </v:shape>
              </w:pic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45C80" w14:textId="77777777" w:rsidR="00A61A34" w:rsidRDefault="00A61A34" w:rsidP="000E13CD">
            <w:pPr>
              <w:jc w:val="center"/>
              <w:rPr>
                <w:rFonts w:ascii="Bookman Old Style" w:hAnsi="Bookman Old Style"/>
                <w:u w:val="single"/>
              </w:rPr>
            </w:pPr>
          </w:p>
          <w:p w14:paraId="5D2ABD31" w14:textId="38D11EB8" w:rsidR="000E13CD" w:rsidRPr="00745D4B" w:rsidRDefault="00745D4B" w:rsidP="000E13CD">
            <w:pPr>
              <w:jc w:val="center"/>
              <w:rPr>
                <w:rFonts w:ascii="Bookman Old Style" w:hAnsi="Bookman Old Style"/>
                <w:u w:val="single"/>
              </w:rPr>
            </w:pPr>
            <w:r w:rsidRPr="00745D4B">
              <w:rPr>
                <w:rFonts w:ascii="Bookman Old Style" w:hAnsi="Bookman Old Style"/>
                <w:u w:val="single"/>
              </w:rPr>
              <w:t>Travaux pratiques :</w:t>
            </w:r>
          </w:p>
          <w:p w14:paraId="2B7D230D" w14:textId="77777777" w:rsidR="00C151BB" w:rsidRPr="00A31D87" w:rsidRDefault="00C151BB" w:rsidP="000E13CD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2817D468" w14:textId="5EC7CA4D" w:rsidR="000E13CD" w:rsidRPr="00C151BB" w:rsidRDefault="007F3FFD" w:rsidP="000E13C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Programmer avec Automation Studio</w:t>
            </w:r>
          </w:p>
          <w:p w14:paraId="69048543" w14:textId="1BC7FE97" w:rsidR="002E0694" w:rsidRDefault="00410DC7" w:rsidP="00E43A7E">
            <w:pPr>
              <w:jc w:val="center"/>
            </w:pPr>
            <w:r>
              <w:t>« Codage et visualisation IHM VC4 »</w:t>
            </w:r>
          </w:p>
          <w:p w14:paraId="0A192E83" w14:textId="77777777" w:rsidR="00410DC7" w:rsidRPr="00C151BB" w:rsidRDefault="00410DC7" w:rsidP="00E43A7E">
            <w:pPr>
              <w:jc w:val="center"/>
            </w:pPr>
          </w:p>
          <w:p w14:paraId="6D794CB4" w14:textId="1FBFB56A" w:rsidR="000E13CD" w:rsidRPr="007E4AB4" w:rsidRDefault="000E13CD" w:rsidP="00E43A7E">
            <w:pPr>
              <w:jc w:val="center"/>
              <w:rPr>
                <w:rFonts w:ascii="Bookman Old Style" w:hAnsi="Bookman Old Style"/>
                <w:b/>
                <w:i/>
                <w:sz w:val="18"/>
                <w:szCs w:val="18"/>
              </w:rPr>
            </w:pPr>
            <w:r w:rsidRPr="00C151BB">
              <w:t xml:space="preserve">(Durée : </w:t>
            </w:r>
            <w:r w:rsidR="00DE5040">
              <w:t>8</w:t>
            </w:r>
            <w:r w:rsidRPr="00C151BB">
              <w:t>h)</w:t>
            </w:r>
          </w:p>
        </w:tc>
        <w:tc>
          <w:tcPr>
            <w:tcW w:w="38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08EC6" w14:textId="2ECA3CA3" w:rsidR="000E13CD" w:rsidRPr="0052242D" w:rsidRDefault="000E13CD" w:rsidP="000E13CD">
            <w:pPr>
              <w:pStyle w:val="Heading4"/>
              <w:ind w:left="0"/>
              <w:rPr>
                <w:b w:val="0"/>
                <w:i w:val="0"/>
                <w:sz w:val="22"/>
                <w:szCs w:val="22"/>
                <w:u w:val="single"/>
              </w:rPr>
            </w:pPr>
            <w:r w:rsidRPr="00D8228D">
              <w:rPr>
                <w:rFonts w:ascii="Arial" w:hAnsi="Arial" w:cs="Arial"/>
                <w:b w:val="0"/>
                <w:i w:val="0"/>
                <w:sz w:val="22"/>
                <w:szCs w:val="22"/>
                <w:u w:val="single"/>
              </w:rPr>
              <w:t>Nom</w:t>
            </w:r>
            <w:r w:rsidRPr="000425C8"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 </w:t>
            </w:r>
            <w:r w:rsidRPr="0052242D">
              <w:rPr>
                <w:rFonts w:ascii="Arial" w:hAnsi="Arial" w:cs="Arial"/>
                <w:b w:val="0"/>
                <w:i w:val="0"/>
                <w:sz w:val="22"/>
                <w:szCs w:val="22"/>
                <w:u w:val="single"/>
              </w:rPr>
              <w:t>:</w:t>
            </w:r>
            <w:r w:rsidRPr="0052242D">
              <w:rPr>
                <w:b w:val="0"/>
                <w:i w:val="0"/>
                <w:sz w:val="22"/>
                <w:szCs w:val="22"/>
                <w:u w:val="single"/>
              </w:rPr>
              <w:t xml:space="preserve">  </w:t>
            </w:r>
          </w:p>
          <w:p w14:paraId="1BF225A9" w14:textId="77777777" w:rsidR="000E13CD" w:rsidRPr="000F3C74" w:rsidRDefault="000E13CD" w:rsidP="000E13CD">
            <w:pPr>
              <w:rPr>
                <w:rFonts w:ascii="Arial" w:hAnsi="Arial" w:cs="Arial"/>
              </w:rPr>
            </w:pPr>
          </w:p>
          <w:p w14:paraId="339B952B" w14:textId="77777777" w:rsidR="000E13CD" w:rsidRDefault="000E13CD" w:rsidP="000E13CD">
            <w:r>
              <w:t>- ……………………………………..</w:t>
            </w:r>
          </w:p>
          <w:p w14:paraId="72B6651D" w14:textId="77777777" w:rsidR="000E13CD" w:rsidRDefault="000E13CD" w:rsidP="000E13CD"/>
          <w:p w14:paraId="18384A3D" w14:textId="77777777" w:rsidR="000425C8" w:rsidRDefault="000425C8" w:rsidP="0052242D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4284D609" w14:textId="08D5A79D" w:rsidR="00D8228D" w:rsidRPr="00D8228D" w:rsidRDefault="00D8228D" w:rsidP="0052242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Classe :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BTS </w:t>
            </w:r>
            <w:r w:rsidR="007F3FFD">
              <w:rPr>
                <w:rFonts w:ascii="Arial" w:hAnsi="Arial" w:cs="Arial"/>
                <w:b/>
                <w:sz w:val="22"/>
                <w:szCs w:val="22"/>
              </w:rPr>
              <w:t>CIEL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IR</w:t>
            </w:r>
          </w:p>
          <w:p w14:paraId="7D13E2DE" w14:textId="77777777" w:rsidR="00D8228D" w:rsidRDefault="00D8228D" w:rsidP="0052242D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7EF3696A" w14:textId="3E89B83B" w:rsidR="000E13CD" w:rsidRDefault="0052242D" w:rsidP="005224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228D">
              <w:rPr>
                <w:rFonts w:ascii="Arial" w:hAnsi="Arial" w:cs="Arial"/>
                <w:sz w:val="22"/>
                <w:szCs w:val="22"/>
                <w:u w:val="single"/>
              </w:rPr>
              <w:t>Date</w:t>
            </w:r>
            <w:r w:rsidR="00D8228D" w:rsidRPr="00D8228D">
              <w:rPr>
                <w:rFonts w:ascii="Arial" w:hAnsi="Arial" w:cs="Arial"/>
                <w:sz w:val="22"/>
                <w:szCs w:val="22"/>
                <w:u w:val="single"/>
              </w:rPr>
              <w:t> </w:t>
            </w:r>
            <w:r w:rsidRPr="00D8228D">
              <w:rPr>
                <w:rFonts w:ascii="Arial" w:hAnsi="Arial" w:cs="Arial"/>
                <w:sz w:val="22"/>
                <w:szCs w:val="22"/>
                <w:u w:val="single"/>
              </w:rPr>
              <w:t xml:space="preserve">: </w:t>
            </w:r>
            <w:r w:rsidR="00D822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0436D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2E0694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="0090436D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D8228D" w:rsidRPr="00D8228D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90436D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2E0694"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="009043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228D" w:rsidRPr="00D8228D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9043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5B1FF0A2" w14:textId="77777777" w:rsidR="00D8228D" w:rsidRPr="00D8228D" w:rsidRDefault="00D8228D" w:rsidP="005224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26BE" w14:paraId="5423C694" w14:textId="77777777" w:rsidTr="00326565">
        <w:tc>
          <w:tcPr>
            <w:tcW w:w="970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B7DBD" w14:textId="4A03CEC8" w:rsidR="00E02EAF" w:rsidRDefault="005426BE" w:rsidP="00AF2364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Objectif séquence </w:t>
            </w:r>
            <w:r w:rsidR="000E13CD">
              <w:rPr>
                <w:rFonts w:ascii="Bookman Old Style" w:hAnsi="Bookman Old Style"/>
                <w:b/>
                <w:sz w:val="18"/>
                <w:szCs w:val="18"/>
              </w:rPr>
              <w:t xml:space="preserve">: </w:t>
            </w:r>
            <w:r w:rsidR="00AB2659">
              <w:rPr>
                <w:rFonts w:ascii="Bookman Old Style" w:hAnsi="Bookman Old Style"/>
                <w:bCs/>
                <w:sz w:val="20"/>
                <w:szCs w:val="20"/>
              </w:rPr>
              <w:t>Réaliser</w:t>
            </w:r>
            <w:r w:rsidR="00AB2659" w:rsidRPr="00AB2659">
              <w:rPr>
                <w:rFonts w:ascii="Bookman Old Style" w:hAnsi="Bookman Old Style"/>
                <w:bCs/>
                <w:sz w:val="20"/>
                <w:szCs w:val="20"/>
              </w:rPr>
              <w:t xml:space="preserve"> le programme </w:t>
            </w:r>
            <w:r w:rsidR="007F3FFD">
              <w:rPr>
                <w:rFonts w:ascii="Bookman Old Style" w:hAnsi="Bookman Old Style"/>
                <w:bCs/>
                <w:sz w:val="20"/>
                <w:szCs w:val="20"/>
              </w:rPr>
              <w:t>avec l’outil de développement Automation Studio de B&amp;R</w:t>
            </w:r>
          </w:p>
        </w:tc>
      </w:tr>
      <w:tr w:rsidR="005426BE" w:rsidRPr="007C4822" w14:paraId="23B38B79" w14:textId="77777777" w:rsidTr="00326565">
        <w:tc>
          <w:tcPr>
            <w:tcW w:w="9709" w:type="dxa"/>
            <w:gridSpan w:val="10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85EC9C" w14:textId="77777777" w:rsidR="005426BE" w:rsidRPr="007E4AB4" w:rsidRDefault="005426BE" w:rsidP="0032656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4074F">
              <w:rPr>
                <w:rFonts w:ascii="Bookman Old Style" w:hAnsi="Bookman Old Style"/>
                <w:b/>
                <w:sz w:val="18"/>
                <w:szCs w:val="18"/>
                <w:u w:val="single"/>
              </w:rPr>
              <w:t>On donne</w:t>
            </w:r>
            <w:r w:rsidRPr="007E4AB4">
              <w:rPr>
                <w:rFonts w:ascii="Bookman Old Style" w:hAnsi="Bookman Old Style"/>
                <w:b/>
                <w:sz w:val="18"/>
                <w:szCs w:val="18"/>
              </w:rPr>
              <w:t xml:space="preserve"> :</w:t>
            </w:r>
          </w:p>
          <w:tbl>
            <w:tblPr>
              <w:tblW w:w="13596" w:type="dxa"/>
              <w:tblLayout w:type="fixed"/>
              <w:tblLook w:val="01E0" w:firstRow="1" w:lastRow="1" w:firstColumn="1" w:lastColumn="1" w:noHBand="0" w:noVBand="0"/>
            </w:tblPr>
            <w:tblGrid>
              <w:gridCol w:w="8660"/>
              <w:gridCol w:w="4936"/>
            </w:tblGrid>
            <w:tr w:rsidR="005426BE" w:rsidRPr="006A2261" w14:paraId="5708AB58" w14:textId="77777777" w:rsidTr="00FB0338">
              <w:trPr>
                <w:trHeight w:val="791"/>
              </w:trPr>
              <w:tc>
                <w:tcPr>
                  <w:tcW w:w="8660" w:type="dxa"/>
                </w:tcPr>
                <w:p w14:paraId="5BD31C80" w14:textId="471A19A9" w:rsidR="00FB58C2" w:rsidRDefault="005426BE" w:rsidP="00A60AB7">
                  <w:pPr>
                    <w:framePr w:hSpace="141" w:wrap="around" w:vAnchor="text" w:hAnchor="margin" w:xAlign="center" w:y="147"/>
                    <w:numPr>
                      <w:ilvl w:val="0"/>
                      <w:numId w:val="14"/>
                    </w:numPr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6A2261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Une documentation </w:t>
                  </w:r>
                  <w:r w:rsidR="00FB58C2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sujet </w:t>
                  </w:r>
                </w:p>
                <w:p w14:paraId="4F573B6A" w14:textId="68788890" w:rsidR="002444BA" w:rsidRDefault="002444BA" w:rsidP="00A60AB7">
                  <w:pPr>
                    <w:framePr w:hSpace="141" w:wrap="around" w:vAnchor="text" w:hAnchor="margin" w:xAlign="center" w:y="147"/>
                    <w:numPr>
                      <w:ilvl w:val="0"/>
                      <w:numId w:val="14"/>
                    </w:numPr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 xml:space="preserve">Une documentation </w:t>
                  </w:r>
                  <w:r w:rsidR="00FF1DBD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du </w:t>
                  </w: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constructeur</w:t>
                  </w:r>
                  <w:r w:rsidR="00FF1DBD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avec des </w:t>
                  </w:r>
                  <w:r w:rsidR="00FF1DBD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Tutoriels BR et des TM BR</w:t>
                  </w:r>
                </w:p>
                <w:p w14:paraId="4CF92FD8" w14:textId="227E62CC" w:rsidR="005426BE" w:rsidRPr="006A2261" w:rsidRDefault="00FB58C2" w:rsidP="00A60AB7">
                  <w:pPr>
                    <w:framePr w:hSpace="141" w:wrap="around" w:vAnchor="text" w:hAnchor="margin" w:xAlign="center" w:y="147"/>
                    <w:numPr>
                      <w:ilvl w:val="0"/>
                      <w:numId w:val="14"/>
                    </w:numPr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 xml:space="preserve">Une documentation </w:t>
                  </w:r>
                  <w:r w:rsidR="00FF1DBD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école avec des </w:t>
                  </w:r>
                  <w:r w:rsidR="00E2752C" w:rsidRPr="00777960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Tutoriel</w:t>
                  </w:r>
                  <w:r w:rsidR="00FF1DBD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s</w:t>
                  </w:r>
                  <w:r w:rsidR="00E2752C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</w:t>
                  </w:r>
                  <w:r w:rsidR="00FF1DBD" w:rsidRPr="00FF1DBD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Professeur</w:t>
                  </w:r>
                </w:p>
                <w:p w14:paraId="0EAD470A" w14:textId="112B4FBF" w:rsidR="005426BE" w:rsidRPr="006A2261" w:rsidRDefault="005426BE" w:rsidP="00A60AB7">
                  <w:pPr>
                    <w:framePr w:hSpace="141" w:wrap="around" w:vAnchor="text" w:hAnchor="margin" w:xAlign="center" w:y="147"/>
                    <w:numPr>
                      <w:ilvl w:val="0"/>
                      <w:numId w:val="14"/>
                    </w:numPr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6A2261">
                    <w:rPr>
                      <w:rFonts w:ascii="Bookman Old Style" w:hAnsi="Bookman Old Style"/>
                      <w:sz w:val="18"/>
                      <w:szCs w:val="18"/>
                    </w:rPr>
                    <w:t>Un logiciel « automation studio </w:t>
                  </w:r>
                  <w:r w:rsidR="00FB58C2">
                    <w:rPr>
                      <w:rFonts w:ascii="Bookman Old Style" w:hAnsi="Bookman Old Style"/>
                      <w:sz w:val="18"/>
                      <w:szCs w:val="18"/>
                    </w:rPr>
                    <w:t>4.</w:t>
                  </w:r>
                  <w:r w:rsidR="00FD06F0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9 </w:t>
                  </w:r>
                  <w:r w:rsidR="00C06441">
                    <w:rPr>
                      <w:rFonts w:ascii="Bookman Old Style" w:hAnsi="Bookman Old Style"/>
                      <w:sz w:val="18"/>
                      <w:szCs w:val="18"/>
                    </w:rPr>
                    <w:t>minimum</w:t>
                  </w:r>
                  <w:r w:rsidR="00C06441" w:rsidRPr="006A2261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»</w:t>
                  </w:r>
                  <w:r w:rsidR="00AB2659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</w:t>
                  </w:r>
                </w:p>
                <w:p w14:paraId="288B0EBF" w14:textId="77777777" w:rsidR="00FB0338" w:rsidRPr="00D8228D" w:rsidRDefault="005426BE" w:rsidP="00A60AB7">
                  <w:pPr>
                    <w:framePr w:hSpace="141" w:wrap="around" w:vAnchor="text" w:hAnchor="margin" w:xAlign="center" w:y="147"/>
                    <w:numPr>
                      <w:ilvl w:val="0"/>
                      <w:numId w:val="14"/>
                    </w:numPr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6A2261">
                    <w:rPr>
                      <w:rFonts w:ascii="Bookman Old Style" w:hAnsi="Bookman Old Style"/>
                      <w:sz w:val="18"/>
                      <w:szCs w:val="18"/>
                    </w:rPr>
                    <w:t>Un site internet B&amp;R</w:t>
                  </w:r>
                </w:p>
                <w:p w14:paraId="79C16D21" w14:textId="60124609" w:rsidR="00F67D3D" w:rsidRPr="006A2261" w:rsidRDefault="00DD2898" w:rsidP="00A60AB7">
                  <w:pPr>
                    <w:framePr w:hSpace="141" w:wrap="around" w:vAnchor="text" w:hAnchor="margin" w:xAlign="center" w:y="147"/>
                    <w:numPr>
                      <w:ilvl w:val="0"/>
                      <w:numId w:val="14"/>
                    </w:numPr>
                    <w:tabs>
                      <w:tab w:val="clear" w:pos="928"/>
                      <w:tab w:val="num" w:pos="887"/>
                    </w:tabs>
                    <w:ind w:left="3292" w:hanging="2724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</w:t>
                  </w:r>
                  <w:r w:rsidR="00F67D3D">
                    <w:rPr>
                      <w:rFonts w:ascii="Bookman Old Style" w:hAnsi="Bookman Old Style"/>
                      <w:sz w:val="18"/>
                      <w:szCs w:val="18"/>
                    </w:rPr>
                    <w:t xml:space="preserve">Un </w:t>
                  </w: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PC de développement</w:t>
                  </w:r>
                </w:p>
                <w:p w14:paraId="0C849097" w14:textId="77777777" w:rsidR="005426BE" w:rsidRPr="006A2261" w:rsidRDefault="005426BE" w:rsidP="00A60AB7">
                  <w:pPr>
                    <w:framePr w:hSpace="141" w:wrap="around" w:vAnchor="text" w:hAnchor="margin" w:xAlign="center" w:y="147"/>
                    <w:ind w:left="360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  <w:tc>
                <w:tcPr>
                  <w:tcW w:w="4936" w:type="dxa"/>
                </w:tcPr>
                <w:p w14:paraId="54AB9F3C" w14:textId="77777777" w:rsidR="005426BE" w:rsidRPr="006A2261" w:rsidRDefault="005426BE" w:rsidP="00A60AB7">
                  <w:pPr>
                    <w:framePr w:hSpace="141" w:wrap="around" w:vAnchor="text" w:hAnchor="margin" w:xAlign="center" w:y="147"/>
                    <w:ind w:left="360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14:paraId="02A2340D" w14:textId="77777777" w:rsidR="005426BE" w:rsidRPr="007C4822" w:rsidRDefault="005426BE" w:rsidP="00326565">
            <w:pPr>
              <w:jc w:val="both"/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</w:tr>
      <w:tr w:rsidR="005426BE" w14:paraId="54339257" w14:textId="77777777" w:rsidTr="00326565">
        <w:tc>
          <w:tcPr>
            <w:tcW w:w="9709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DD50F" w14:textId="17DA99C3" w:rsidR="005426BE" w:rsidRPr="007E4AB4" w:rsidRDefault="005426BE" w:rsidP="00777960">
            <w:pPr>
              <w:rPr>
                <w:rFonts w:ascii="Bookman Old Style" w:hAnsi="Bookman Old Style"/>
                <w:b/>
                <w:sz w:val="18"/>
                <w:szCs w:val="18"/>
              </w:rPr>
            </w:pPr>
            <w:r w:rsidRPr="007E4AB4">
              <w:rPr>
                <w:rFonts w:ascii="Bookman Old Style" w:hAnsi="Bookman Old Style"/>
                <w:b/>
                <w:sz w:val="18"/>
                <w:szCs w:val="18"/>
              </w:rPr>
              <w:t>Pré Requis :</w:t>
            </w:r>
            <w:r w:rsidR="00FB7F05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 w:rsidR="00DD2898" w:rsidRPr="00DD2898">
              <w:rPr>
                <w:rFonts w:ascii="Bookman Old Style" w:hAnsi="Bookman Old Style"/>
                <w:bCs/>
                <w:sz w:val="18"/>
                <w:szCs w:val="18"/>
              </w:rPr>
              <w:t>Outil de développement « Automation</w:t>
            </w:r>
            <w:r w:rsidR="00DD2898">
              <w:rPr>
                <w:rFonts w:ascii="Bookman Old Style" w:hAnsi="Bookman Old Style"/>
                <w:sz w:val="18"/>
                <w:szCs w:val="18"/>
              </w:rPr>
              <w:t xml:space="preserve"> Studio </w:t>
            </w:r>
            <w:proofErr w:type="gramStart"/>
            <w:r w:rsidR="00DD2898">
              <w:rPr>
                <w:rFonts w:ascii="Bookman Old Style" w:hAnsi="Bookman Old Style"/>
                <w:sz w:val="18"/>
                <w:szCs w:val="18"/>
              </w:rPr>
              <w:t>4»</w:t>
            </w:r>
            <w:proofErr w:type="gramEnd"/>
          </w:p>
        </w:tc>
      </w:tr>
      <w:tr w:rsidR="00FF1DBD" w14:paraId="7D6762C9" w14:textId="77777777" w:rsidTr="00326565">
        <w:tc>
          <w:tcPr>
            <w:tcW w:w="9709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9503A" w14:textId="65A0FDDB" w:rsidR="00FF1DBD" w:rsidRPr="007E4AB4" w:rsidRDefault="00FF1DBD" w:rsidP="00777960">
            <w:pPr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Activité : </w:t>
            </w:r>
            <w:r w:rsidRPr="00234101">
              <w:rPr>
                <w:rFonts w:ascii="Bookman Old Style" w:hAnsi="Bookman Old Style"/>
                <w:b/>
                <w:sz w:val="20"/>
                <w:szCs w:val="20"/>
              </w:rPr>
              <w:t>D2</w:t>
            </w:r>
            <w:r w:rsidRPr="00FF1DBD">
              <w:rPr>
                <w:rFonts w:ascii="Bookman Old Style" w:hAnsi="Bookman Old Style"/>
                <w:bCs/>
                <w:sz w:val="18"/>
                <w:szCs w:val="18"/>
              </w:rPr>
              <w:t xml:space="preserve"> / Développement Logiciel</w:t>
            </w:r>
          </w:p>
        </w:tc>
      </w:tr>
      <w:tr w:rsidR="005426BE" w14:paraId="4F58687B" w14:textId="77777777" w:rsidTr="00D8228D">
        <w:tc>
          <w:tcPr>
            <w:tcW w:w="480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5981F10A" w14:textId="77777777" w:rsidR="005426BE" w:rsidRPr="007E4AB4" w:rsidRDefault="005426BE" w:rsidP="0032656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E4AB4">
              <w:rPr>
                <w:rFonts w:ascii="Bookman Old Style" w:hAnsi="Bookman Old Style"/>
                <w:b/>
                <w:sz w:val="18"/>
                <w:szCs w:val="18"/>
              </w:rPr>
              <w:t>EVALUATION DES COMPETENCES VISEES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 :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</w:tcPr>
          <w:p w14:paraId="6908F9E0" w14:textId="77777777" w:rsidR="005426BE" w:rsidRPr="007E4AB4" w:rsidRDefault="005426BE" w:rsidP="0032656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</w:tcPr>
          <w:p w14:paraId="18670023" w14:textId="77777777" w:rsidR="005426BE" w:rsidRPr="007E4AB4" w:rsidRDefault="002E0694" w:rsidP="00326565">
            <w:pPr>
              <w:rPr>
                <w:rFonts w:ascii="Bookman Old Style" w:hAnsi="Bookman Old Style"/>
                <w:sz w:val="18"/>
                <w:szCs w:val="18"/>
              </w:rPr>
            </w:pPr>
            <w:r w:rsidRPr="007E4AB4">
              <w:rPr>
                <w:rFonts w:ascii="Bookman Old Style" w:hAnsi="Bookman Old Style"/>
                <w:sz w:val="18"/>
                <w:szCs w:val="18"/>
              </w:rPr>
              <w:t>A : Acquis</w:t>
            </w:r>
          </w:p>
        </w:tc>
        <w:tc>
          <w:tcPr>
            <w:tcW w:w="2126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427CF88F" w14:textId="77777777" w:rsidR="005426BE" w:rsidRPr="007E4AB4" w:rsidRDefault="00D8228D" w:rsidP="003265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5426BE" w:rsidRPr="007E4AB4">
              <w:rPr>
                <w:sz w:val="18"/>
                <w:szCs w:val="18"/>
              </w:rPr>
              <w:t xml:space="preserve"> : Non acquis</w:t>
            </w:r>
          </w:p>
        </w:tc>
      </w:tr>
      <w:tr w:rsidR="00EB0DFC" w14:paraId="57CF4211" w14:textId="77777777" w:rsidTr="00EB0DFC">
        <w:tc>
          <w:tcPr>
            <w:tcW w:w="191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54F6D81" w14:textId="77777777" w:rsidR="00EB0DFC" w:rsidRPr="002E0694" w:rsidRDefault="00EB0DFC" w:rsidP="00326565">
            <w:pPr>
              <w:jc w:val="center"/>
              <w:rPr>
                <w:rFonts w:ascii="Bookman Old Style" w:hAnsi="Bookman Old Style"/>
                <w:b/>
                <w:sz w:val="18"/>
                <w:szCs w:val="18"/>
                <w:u w:val="single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  <w:u w:val="single"/>
              </w:rPr>
              <w:t>Compétences</w:t>
            </w:r>
          </w:p>
        </w:tc>
        <w:tc>
          <w:tcPr>
            <w:tcW w:w="567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DAD0B0E" w14:textId="17D87A7A" w:rsidR="00EB0DFC" w:rsidRPr="002E0694" w:rsidRDefault="00EB0DFC" w:rsidP="00326565">
            <w:pPr>
              <w:jc w:val="center"/>
              <w:rPr>
                <w:rFonts w:ascii="Bookman Old Style" w:hAnsi="Bookman Old Style"/>
                <w:b/>
                <w:sz w:val="18"/>
                <w:szCs w:val="18"/>
                <w:u w:val="single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  <w:u w:val="single"/>
              </w:rPr>
              <w:t>Objectifs</w:t>
            </w:r>
          </w:p>
        </w:tc>
        <w:tc>
          <w:tcPr>
            <w:tcW w:w="2126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428DDFCB" w14:textId="77777777" w:rsidR="00EB0DFC" w:rsidRPr="002E0694" w:rsidRDefault="00EB0DFC" w:rsidP="00326565">
            <w:pPr>
              <w:jc w:val="center"/>
              <w:rPr>
                <w:b/>
                <w:sz w:val="18"/>
                <w:szCs w:val="18"/>
              </w:rPr>
            </w:pPr>
            <w:r w:rsidRPr="002E0694">
              <w:rPr>
                <w:b/>
                <w:sz w:val="18"/>
                <w:szCs w:val="18"/>
              </w:rPr>
              <w:t>Niveau</w:t>
            </w:r>
          </w:p>
        </w:tc>
      </w:tr>
      <w:tr w:rsidR="00EB0DFC" w14:paraId="574FF79A" w14:textId="77777777" w:rsidTr="00EB0DFC">
        <w:trPr>
          <w:trHeight w:val="245"/>
        </w:trPr>
        <w:tc>
          <w:tcPr>
            <w:tcW w:w="1913" w:type="dxa"/>
            <w:vMerge/>
            <w:tcBorders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/>
          </w:tcPr>
          <w:p w14:paraId="104A8E02" w14:textId="77777777" w:rsidR="00EB0DFC" w:rsidRPr="002E0694" w:rsidRDefault="00EB0DFC" w:rsidP="0032656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/>
          </w:tcPr>
          <w:p w14:paraId="45265F6A" w14:textId="47E7523B" w:rsidR="00EB0DFC" w:rsidRPr="002E0694" w:rsidRDefault="00EB0DFC" w:rsidP="0032656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74C28" w14:textId="77777777" w:rsidR="00EB0DFC" w:rsidRPr="002E0694" w:rsidRDefault="00EB0DFC" w:rsidP="00326565">
            <w:pPr>
              <w:jc w:val="center"/>
              <w:rPr>
                <w:b/>
                <w:sz w:val="18"/>
                <w:szCs w:val="18"/>
              </w:rPr>
            </w:pPr>
            <w:r w:rsidRPr="002E0694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A194E4" w14:textId="77777777" w:rsidR="00EB0DFC" w:rsidRPr="002E0694" w:rsidRDefault="00EB0DFC" w:rsidP="00326565">
            <w:pPr>
              <w:jc w:val="center"/>
              <w:rPr>
                <w:b/>
                <w:sz w:val="18"/>
                <w:szCs w:val="18"/>
              </w:rPr>
            </w:pPr>
            <w:r w:rsidRPr="002E0694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D9BA21" w14:textId="77777777" w:rsidR="00EB0DFC" w:rsidRPr="002E0694" w:rsidRDefault="00EB0DFC" w:rsidP="00326565">
            <w:pPr>
              <w:jc w:val="center"/>
              <w:rPr>
                <w:b/>
                <w:sz w:val="18"/>
                <w:szCs w:val="18"/>
              </w:rPr>
            </w:pPr>
            <w:r w:rsidRPr="002E0694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672E2" w14:textId="77777777" w:rsidR="00EB0DFC" w:rsidRPr="002E0694" w:rsidRDefault="00EB0DFC" w:rsidP="00326565">
            <w:pPr>
              <w:jc w:val="center"/>
              <w:rPr>
                <w:b/>
                <w:sz w:val="18"/>
                <w:szCs w:val="18"/>
              </w:rPr>
            </w:pPr>
            <w:r w:rsidRPr="002E0694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02321B5A" w14:textId="77777777" w:rsidR="00EB0DFC" w:rsidRPr="002E0694" w:rsidRDefault="00EB0DFC" w:rsidP="00326565">
            <w:pPr>
              <w:jc w:val="center"/>
              <w:rPr>
                <w:b/>
                <w:sz w:val="18"/>
                <w:szCs w:val="18"/>
              </w:rPr>
            </w:pPr>
            <w:r w:rsidRPr="002E0694">
              <w:rPr>
                <w:b/>
                <w:sz w:val="18"/>
                <w:szCs w:val="18"/>
              </w:rPr>
              <w:t>E</w:t>
            </w:r>
          </w:p>
        </w:tc>
      </w:tr>
      <w:tr w:rsidR="00EB0DFC" w14:paraId="0AB1B323" w14:textId="77777777" w:rsidTr="00EB0DFC">
        <w:trPr>
          <w:trHeight w:val="266"/>
        </w:trPr>
        <w:tc>
          <w:tcPr>
            <w:tcW w:w="19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C30EC96" w14:textId="77777777" w:rsidR="00EB0DFC" w:rsidRPr="00FF1DBD" w:rsidRDefault="00EB0DFC" w:rsidP="00223FAB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234101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C8</w:t>
            </w:r>
            <w:r w:rsidRPr="00FF1DBD">
              <w:rPr>
                <w:rFonts w:ascii="Bookman Old Style" w:hAnsi="Bookman Old Style" w:cs="Arial"/>
                <w:sz w:val="20"/>
                <w:szCs w:val="20"/>
              </w:rPr>
              <w:t> : Coder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1DAB9B9" w14:textId="47C573C0" w:rsidR="00EB0DFC" w:rsidRPr="00EB0DFC" w:rsidRDefault="00EB0DFC" w:rsidP="00223FAB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EB0DFC">
              <w:rPr>
                <w:rFonts w:ascii="Bookman Old Style" w:hAnsi="Bookman Old Style" w:cs="Arial"/>
                <w:sz w:val="20"/>
                <w:szCs w:val="20"/>
              </w:rPr>
              <w:t>Créer un programme de commande</w:t>
            </w:r>
            <w:r>
              <w:rPr>
                <w:rFonts w:ascii="Bookman Old Style" w:hAnsi="Bookman Old Style" w:cs="Arial"/>
                <w:sz w:val="20"/>
                <w:szCs w:val="20"/>
              </w:rPr>
              <w:t xml:space="preserve"> avec les langages LD et 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F13B278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47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59C9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496F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52A3A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</w:tr>
      <w:tr w:rsidR="00EB0DFC" w14:paraId="0131860D" w14:textId="77777777" w:rsidTr="00EB0DFC">
        <w:trPr>
          <w:trHeight w:val="256"/>
        </w:trPr>
        <w:tc>
          <w:tcPr>
            <w:tcW w:w="19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CE7E7C8" w14:textId="163A8059" w:rsidR="00EB0DFC" w:rsidRPr="00EB0DFC" w:rsidRDefault="00EB0DFC" w:rsidP="00223FAB">
            <w:pPr>
              <w:rPr>
                <w:rFonts w:ascii="Arial" w:hAnsi="Arial" w:cs="Arial"/>
                <w:sz w:val="20"/>
                <w:szCs w:val="20"/>
              </w:rPr>
            </w:pPr>
            <w:r w:rsidRPr="00234101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C8</w:t>
            </w:r>
            <w:r w:rsidRPr="00FF1DBD">
              <w:rPr>
                <w:rFonts w:ascii="Bookman Old Style" w:hAnsi="Bookman Old Style" w:cs="Arial"/>
                <w:sz w:val="20"/>
                <w:szCs w:val="20"/>
              </w:rPr>
              <w:t> : Coder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E3204CE" w14:textId="40C4024D" w:rsidR="00EB0DFC" w:rsidRPr="00EB0DFC" w:rsidRDefault="00EB0DFC" w:rsidP="00223FAB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EB0DFC">
              <w:rPr>
                <w:rFonts w:ascii="Bookman Old Style" w:hAnsi="Bookman Old Style" w:cs="Arial"/>
                <w:sz w:val="20"/>
                <w:szCs w:val="20"/>
              </w:rPr>
              <w:t>Créer un programme de supervision</w:t>
            </w:r>
            <w:r>
              <w:rPr>
                <w:rFonts w:ascii="Bookman Old Style" w:hAnsi="Bookman Old Style" w:cs="Arial"/>
                <w:sz w:val="20"/>
                <w:szCs w:val="20"/>
              </w:rPr>
              <w:t xml:space="preserve"> IHM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EF2A6D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7E66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F0FC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CE5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D825DD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</w:tr>
      <w:tr w:rsidR="00EB0DFC" w14:paraId="712CD350" w14:textId="77777777" w:rsidTr="00EB0DFC">
        <w:trPr>
          <w:trHeight w:val="274"/>
        </w:trPr>
        <w:tc>
          <w:tcPr>
            <w:tcW w:w="19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5532066" w14:textId="77777777" w:rsidR="00EB0DFC" w:rsidRPr="00777960" w:rsidRDefault="00EB0DFC" w:rsidP="00223FA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5A2058D" w14:textId="607D6330" w:rsidR="00EB0DFC" w:rsidRPr="00EB0DFC" w:rsidRDefault="00EB0DFC" w:rsidP="00223FAB">
            <w:pPr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3BBE47D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6954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6DCB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DA05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929A0D" w14:textId="77777777" w:rsidR="00EB0DFC" w:rsidRPr="007E4AB4" w:rsidRDefault="00EB0DFC" w:rsidP="00223FAB">
            <w:pPr>
              <w:jc w:val="center"/>
              <w:rPr>
                <w:sz w:val="18"/>
                <w:szCs w:val="18"/>
              </w:rPr>
            </w:pPr>
          </w:p>
        </w:tc>
      </w:tr>
      <w:tr w:rsidR="00092E03" w14:paraId="6788EEE4" w14:textId="77777777" w:rsidTr="00AB2659">
        <w:trPr>
          <w:trHeight w:val="348"/>
        </w:trPr>
        <w:tc>
          <w:tcPr>
            <w:tcW w:w="7583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A46302" w14:textId="77777777" w:rsidR="00092E03" w:rsidRPr="00FC320B" w:rsidRDefault="00092E03" w:rsidP="00092E0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Note : 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477377E" w14:textId="77777777" w:rsidR="00092E03" w:rsidRDefault="00092E03" w:rsidP="00092E03">
            <w:pPr>
              <w:jc w:val="right"/>
              <w:rPr>
                <w:sz w:val="18"/>
                <w:szCs w:val="18"/>
              </w:rPr>
            </w:pPr>
          </w:p>
          <w:p w14:paraId="5C98A899" w14:textId="77777777" w:rsidR="00092E03" w:rsidRPr="007E4AB4" w:rsidRDefault="00092E03" w:rsidP="00092E0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 20 </w:t>
            </w:r>
          </w:p>
        </w:tc>
      </w:tr>
    </w:tbl>
    <w:p w14:paraId="2EEB7BCC" w14:textId="77777777" w:rsidR="00FC322D" w:rsidRDefault="00FC322D" w:rsidP="00745D4B">
      <w:pPr>
        <w:jc w:val="both"/>
        <w:rPr>
          <w:rFonts w:ascii="Bookman Old Style" w:hAnsi="Bookman Old Style" w:cs="Arial"/>
          <w:b/>
          <w:i/>
          <w:color w:val="000000"/>
          <w:sz w:val="22"/>
          <w:szCs w:val="22"/>
        </w:rPr>
      </w:pPr>
      <w:bookmarkStart w:id="0" w:name="_Hlk498581462"/>
    </w:p>
    <w:p w14:paraId="24D4733C" w14:textId="5128740F" w:rsidR="009017F3" w:rsidRPr="002D3F2A" w:rsidRDefault="00F571B6" w:rsidP="007F3FFD">
      <w:pPr>
        <w:jc w:val="both"/>
        <w:rPr>
          <w:rFonts w:ascii="Bookman Old Style" w:hAnsi="Bookman Old Style" w:cs="Arial"/>
          <w:b/>
          <w:i/>
          <w:color w:val="000000"/>
          <w:sz w:val="22"/>
          <w:szCs w:val="22"/>
        </w:rPr>
      </w:pPr>
      <w:r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 xml:space="preserve">Vous </w:t>
      </w:r>
      <w:r w:rsidR="00FB58C2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>complé</w:t>
      </w:r>
      <w:r w:rsidR="004B4C6E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>terez</w:t>
      </w:r>
      <w:r w:rsidR="00CA4F0C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 xml:space="preserve"> et rendrez en fin de séance</w:t>
      </w:r>
      <w:r w:rsidR="004B4C6E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 xml:space="preserve">, </w:t>
      </w:r>
      <w:r w:rsidR="007F3FFD">
        <w:rPr>
          <w:rFonts w:ascii="Bookman Old Style" w:hAnsi="Bookman Old Style" w:cs="Arial"/>
          <w:b/>
          <w:i/>
          <w:color w:val="000000"/>
          <w:sz w:val="22"/>
          <w:szCs w:val="22"/>
        </w:rPr>
        <w:t>l</w:t>
      </w:r>
      <w:r w:rsidR="009017F3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>e</w:t>
      </w:r>
      <w:r w:rsidR="004B4C6E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 xml:space="preserve"> </w:t>
      </w:r>
      <w:r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 xml:space="preserve">questionnaire </w:t>
      </w:r>
      <w:r w:rsidR="004B4C6E"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 xml:space="preserve">papier </w:t>
      </w:r>
      <w:r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>ci-dessous</w:t>
      </w:r>
    </w:p>
    <w:p w14:paraId="6A7BDEBF" w14:textId="63F16DDF" w:rsidR="00425F55" w:rsidRPr="002D3F2A" w:rsidRDefault="00F571B6" w:rsidP="00745D4B">
      <w:pPr>
        <w:jc w:val="both"/>
        <w:rPr>
          <w:rFonts w:ascii="Bookman Old Style" w:hAnsi="Bookman Old Style" w:cs="Arial"/>
          <w:b/>
          <w:i/>
          <w:color w:val="000000"/>
          <w:sz w:val="22"/>
          <w:szCs w:val="22"/>
        </w:rPr>
      </w:pPr>
      <w:r w:rsidRPr="002D3F2A">
        <w:rPr>
          <w:rFonts w:ascii="Bookman Old Style" w:hAnsi="Bookman Old Style" w:cs="Arial"/>
          <w:b/>
          <w:i/>
          <w:color w:val="000000"/>
          <w:sz w:val="22"/>
          <w:szCs w:val="22"/>
        </w:rPr>
        <w:t>Vous serez évalué sur la clarté de votre compte rendu.</w:t>
      </w:r>
    </w:p>
    <w:p w14:paraId="54EF0055" w14:textId="6C312969" w:rsidR="009017F3" w:rsidRDefault="009017F3" w:rsidP="00745D4B">
      <w:pPr>
        <w:jc w:val="both"/>
        <w:rPr>
          <w:rFonts w:ascii="Bookman Old Style" w:hAnsi="Bookman Old Style" w:cs="Arial"/>
          <w:b/>
          <w:i/>
          <w:color w:val="000000"/>
          <w:sz w:val="22"/>
          <w:szCs w:val="22"/>
        </w:rPr>
      </w:pPr>
    </w:p>
    <w:p w14:paraId="252B7F83" w14:textId="77777777" w:rsidR="00A93416" w:rsidRDefault="00A93416" w:rsidP="00A93416">
      <w:pPr>
        <w:pStyle w:val="TOCHeading"/>
        <w:spacing w:before="0" w:line="240" w:lineRule="auto"/>
      </w:pPr>
      <w:r>
        <w:t>Contents</w:t>
      </w:r>
    </w:p>
    <w:p w14:paraId="378D8F94" w14:textId="31F83D58" w:rsidR="008169FA" w:rsidRDefault="00A93416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430139" w:history="1">
        <w:r w:rsidR="008169FA" w:rsidRPr="00FD45DC">
          <w:rPr>
            <w:rStyle w:val="Hyperlink"/>
            <w:noProof/>
          </w:rPr>
          <w:t>1.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Contexte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_Toc159430139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2</w:t>
        </w:r>
        <w:r w:rsidR="008169FA">
          <w:rPr>
            <w:noProof/>
            <w:webHidden/>
          </w:rPr>
          <w:fldChar w:fldCharType="end"/>
        </w:r>
      </w:hyperlink>
    </w:p>
    <w:p w14:paraId="4CC9E998" w14:textId="6DD28477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0" w:history="1">
        <w:r w:rsidR="008169FA" w:rsidRPr="00FD45DC">
          <w:rPr>
            <w:rStyle w:val="Hyperlink"/>
            <w:noProof/>
          </w:rPr>
          <w:t>2.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Créer un projet et choisir les composants du système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_Toc159430140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2</w:t>
        </w:r>
        <w:r w:rsidR="008169FA">
          <w:rPr>
            <w:noProof/>
            <w:webHidden/>
          </w:rPr>
          <w:fldChar w:fldCharType="end"/>
        </w:r>
      </w:hyperlink>
    </w:p>
    <w:p w14:paraId="79135B56" w14:textId="4B54033E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1" w:history="1">
        <w:r w:rsidR="008169FA" w:rsidRPr="00FD45DC">
          <w:rPr>
            <w:rStyle w:val="Hyperlink"/>
            <w:noProof/>
          </w:rPr>
          <w:t>3.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Réalisation des programmes de commande avec le langage LaDder (LD)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_Toc159430141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3</w:t>
        </w:r>
        <w:r w:rsidR="008169FA">
          <w:rPr>
            <w:noProof/>
            <w:webHidden/>
          </w:rPr>
          <w:fldChar w:fldCharType="end"/>
        </w:r>
      </w:hyperlink>
    </w:p>
    <w:p w14:paraId="76A3DA64" w14:textId="6FEC5DB9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2" w:history="1">
        <w:r w:rsidR="008169FA" w:rsidRPr="00FD45DC">
          <w:rPr>
            <w:rStyle w:val="Hyperlink"/>
            <w:noProof/>
          </w:rPr>
          <w:t>4.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Réalisation d’une supervision IHM des programmes de commande LD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_Toc159430142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7</w:t>
        </w:r>
        <w:r w:rsidR="008169FA">
          <w:rPr>
            <w:noProof/>
            <w:webHidden/>
          </w:rPr>
          <w:fldChar w:fldCharType="end"/>
        </w:r>
      </w:hyperlink>
    </w:p>
    <w:p w14:paraId="06FE1AC1" w14:textId="53218B17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3" w:history="1">
        <w:r w:rsidR="008169FA" w:rsidRPr="00FD45DC">
          <w:rPr>
            <w:rStyle w:val="Hyperlink"/>
            <w:noProof/>
          </w:rPr>
          <w:t>5.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Réalisation des programmes de commande avec le langage Structured Text (ST)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_Toc159430143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8</w:t>
        </w:r>
        <w:r w:rsidR="008169FA">
          <w:rPr>
            <w:noProof/>
            <w:webHidden/>
          </w:rPr>
          <w:fldChar w:fldCharType="end"/>
        </w:r>
      </w:hyperlink>
    </w:p>
    <w:p w14:paraId="5D550B4B" w14:textId="79E22D59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4" w:history="1">
        <w:r w:rsidR="008169FA" w:rsidRPr="00FD45DC">
          <w:rPr>
            <w:rStyle w:val="Hyperlink"/>
            <w:noProof/>
          </w:rPr>
          <w:t>6.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Réalisation d’une supervision IHM des programmes de commandes ST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_Toc159430144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8</w:t>
        </w:r>
        <w:r w:rsidR="008169FA">
          <w:rPr>
            <w:noProof/>
            <w:webHidden/>
          </w:rPr>
          <w:fldChar w:fldCharType="end"/>
        </w:r>
      </w:hyperlink>
    </w:p>
    <w:p w14:paraId="229F2A65" w14:textId="64D3044C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5" w:history="1">
        <w:r w:rsidR="008169FA" w:rsidRPr="00FD45DC">
          <w:rPr>
            <w:rStyle w:val="Hyperlink"/>
            <w:noProof/>
          </w:rPr>
          <w:t>7.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Synthèse TP :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_Toc159430145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9</w:t>
        </w:r>
        <w:r w:rsidR="008169FA">
          <w:rPr>
            <w:noProof/>
            <w:webHidden/>
          </w:rPr>
          <w:fldChar w:fldCharType="end"/>
        </w:r>
      </w:hyperlink>
    </w:p>
    <w:p w14:paraId="4F2A189E" w14:textId="59B3F237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6" w:history="1">
        <w:r w:rsidR="008169FA" w:rsidRPr="00FD45DC">
          <w:rPr>
            <w:rStyle w:val="Hyperlink"/>
            <w:noProof/>
          </w:rPr>
          <w:t>8.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Pour aller plus loin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_Toc159430146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10</w:t>
        </w:r>
        <w:r w:rsidR="008169FA">
          <w:rPr>
            <w:noProof/>
            <w:webHidden/>
          </w:rPr>
          <w:fldChar w:fldCharType="end"/>
        </w:r>
      </w:hyperlink>
    </w:p>
    <w:p w14:paraId="1CFF3A85" w14:textId="39BBBEF2" w:rsidR="008169FA" w:rsidRDefault="00000000">
      <w:pPr>
        <w:pStyle w:val="TOC1"/>
        <w:tabs>
          <w:tab w:val="left" w:pos="480"/>
          <w:tab w:val="right" w:leader="dot" w:pos="9629"/>
        </w:tabs>
        <w:rPr>
          <w:rFonts w:ascii="Calibri" w:hAnsi="Calibri"/>
          <w:b w:val="0"/>
          <w:bCs w:val="0"/>
          <w:smallCaps w:val="0"/>
          <w:noProof/>
          <w:kern w:val="2"/>
          <w:lang w:val="en-GB" w:eastAsia="en-GB"/>
        </w:rPr>
      </w:pPr>
      <w:hyperlink w:anchor="_Toc159430147" w:history="1">
        <w:r w:rsidR="008169FA" w:rsidRPr="00FD45DC">
          <w:rPr>
            <w:rStyle w:val="Hyperlink"/>
            <w:noProof/>
          </w:rPr>
          <w:t>9.</w:t>
        </w:r>
        <w:r w:rsidR="008169FA">
          <w:rPr>
            <w:rFonts w:ascii="Calibri" w:hAnsi="Calibri"/>
            <w:b w:val="0"/>
            <w:bCs w:val="0"/>
            <w:smallCaps w:val="0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Annexes :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_Toc159430147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11</w:t>
        </w:r>
        <w:r w:rsidR="008169FA">
          <w:rPr>
            <w:noProof/>
            <w:webHidden/>
          </w:rPr>
          <w:fldChar w:fldCharType="end"/>
        </w:r>
      </w:hyperlink>
    </w:p>
    <w:p w14:paraId="0674C0FC" w14:textId="7952A25D" w:rsidR="008169FA" w:rsidRDefault="00000000">
      <w:pPr>
        <w:pStyle w:val="TOC2"/>
        <w:tabs>
          <w:tab w:val="left" w:pos="720"/>
          <w:tab w:val="right" w:leader="dot" w:pos="9629"/>
        </w:tabs>
        <w:rPr>
          <w:rFonts w:ascii="Calibri" w:hAnsi="Calibri"/>
          <w:noProof/>
          <w:kern w:val="2"/>
          <w:lang w:val="en-GB" w:eastAsia="en-GB"/>
        </w:rPr>
      </w:pPr>
      <w:hyperlink w:anchor="_Toc159430148" w:history="1">
        <w:r w:rsidR="008169FA" w:rsidRPr="00FD45DC">
          <w:rPr>
            <w:rStyle w:val="Hyperlink"/>
            <w:rFonts w:eastAsia="Arial Unicode MS"/>
            <w:noProof/>
            <w:lang w:eastAsia="ja-JP"/>
          </w:rPr>
          <w:t>1)</w:t>
        </w:r>
        <w:r w:rsidR="008169FA">
          <w:rPr>
            <w:rFonts w:ascii="Calibri" w:hAnsi="Calibri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rFonts w:eastAsia="Arial Unicode MS"/>
            <w:noProof/>
            <w:lang w:eastAsia="ja-JP"/>
          </w:rPr>
          <w:t>Ajout d’un programme de comptage décimal en langage ST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_Toc159430148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11</w:t>
        </w:r>
        <w:r w:rsidR="008169FA">
          <w:rPr>
            <w:noProof/>
            <w:webHidden/>
          </w:rPr>
          <w:fldChar w:fldCharType="end"/>
        </w:r>
      </w:hyperlink>
    </w:p>
    <w:p w14:paraId="481C2DA8" w14:textId="0D4ABF95" w:rsidR="008169FA" w:rsidRDefault="00000000">
      <w:pPr>
        <w:pStyle w:val="TOC2"/>
        <w:tabs>
          <w:tab w:val="left" w:pos="720"/>
          <w:tab w:val="right" w:leader="dot" w:pos="9629"/>
        </w:tabs>
        <w:rPr>
          <w:rFonts w:ascii="Calibri" w:hAnsi="Calibri"/>
          <w:noProof/>
          <w:kern w:val="2"/>
          <w:lang w:val="en-GB" w:eastAsia="en-GB"/>
        </w:rPr>
      </w:pPr>
      <w:hyperlink w:anchor="_Toc159430149" w:history="1">
        <w:r w:rsidR="008169FA" w:rsidRPr="00FD45DC">
          <w:rPr>
            <w:rStyle w:val="Hyperlink"/>
            <w:noProof/>
            <w:lang w:eastAsia="en-US"/>
          </w:rPr>
          <w:t>2)</w:t>
        </w:r>
        <w:r w:rsidR="008169FA">
          <w:rPr>
            <w:rFonts w:ascii="Calibri" w:hAnsi="Calibri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  <w:lang w:eastAsia="en-US"/>
          </w:rPr>
          <w:t>Liaison PC / CPU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_Toc159430149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13</w:t>
        </w:r>
        <w:r w:rsidR="008169FA">
          <w:rPr>
            <w:noProof/>
            <w:webHidden/>
          </w:rPr>
          <w:fldChar w:fldCharType="end"/>
        </w:r>
      </w:hyperlink>
    </w:p>
    <w:p w14:paraId="7C106304" w14:textId="0C7D5CFE" w:rsidR="008169FA" w:rsidRDefault="00000000">
      <w:pPr>
        <w:pStyle w:val="TOC2"/>
        <w:tabs>
          <w:tab w:val="left" w:pos="720"/>
          <w:tab w:val="right" w:leader="dot" w:pos="9629"/>
        </w:tabs>
        <w:rPr>
          <w:rFonts w:ascii="Calibri" w:hAnsi="Calibri"/>
          <w:noProof/>
          <w:kern w:val="2"/>
          <w:lang w:val="en-GB" w:eastAsia="en-GB"/>
        </w:rPr>
      </w:pPr>
      <w:hyperlink w:anchor="_Toc159430150" w:history="1">
        <w:r w:rsidR="008169FA" w:rsidRPr="00FD45DC">
          <w:rPr>
            <w:rStyle w:val="Hyperlink"/>
            <w:noProof/>
          </w:rPr>
          <w:t>3)</w:t>
        </w:r>
        <w:r w:rsidR="008169FA">
          <w:rPr>
            <w:rFonts w:ascii="Calibri" w:hAnsi="Calibri"/>
            <w:noProof/>
            <w:kern w:val="2"/>
            <w:lang w:val="en-GB" w:eastAsia="en-GB"/>
          </w:rPr>
          <w:tab/>
        </w:r>
        <w:r w:rsidR="008169FA" w:rsidRPr="00FD45DC">
          <w:rPr>
            <w:rStyle w:val="Hyperlink"/>
            <w:noProof/>
          </w:rPr>
          <w:t>Transfert vers la cible CPU</w:t>
        </w:r>
        <w:r w:rsidR="008169FA">
          <w:rPr>
            <w:noProof/>
            <w:webHidden/>
          </w:rPr>
          <w:tab/>
        </w:r>
        <w:r w:rsidR="008169FA">
          <w:rPr>
            <w:noProof/>
            <w:webHidden/>
          </w:rPr>
          <w:fldChar w:fldCharType="begin"/>
        </w:r>
        <w:r w:rsidR="008169FA">
          <w:rPr>
            <w:noProof/>
            <w:webHidden/>
          </w:rPr>
          <w:instrText xml:space="preserve"> PAGEREF _Toc159430150 \h </w:instrText>
        </w:r>
        <w:r w:rsidR="008169FA">
          <w:rPr>
            <w:noProof/>
            <w:webHidden/>
          </w:rPr>
        </w:r>
        <w:r w:rsidR="008169FA">
          <w:rPr>
            <w:noProof/>
            <w:webHidden/>
          </w:rPr>
          <w:fldChar w:fldCharType="separate"/>
        </w:r>
        <w:r w:rsidR="008169FA">
          <w:rPr>
            <w:noProof/>
            <w:webHidden/>
          </w:rPr>
          <w:t>14</w:t>
        </w:r>
        <w:r w:rsidR="008169FA">
          <w:rPr>
            <w:noProof/>
            <w:webHidden/>
          </w:rPr>
          <w:fldChar w:fldCharType="end"/>
        </w:r>
      </w:hyperlink>
    </w:p>
    <w:p w14:paraId="0A00AB29" w14:textId="1BB37A41" w:rsidR="00660A51" w:rsidRDefault="00A93416" w:rsidP="00660A51">
      <w:r>
        <w:rPr>
          <w:b/>
          <w:bCs/>
          <w:noProof/>
        </w:rPr>
        <w:fldChar w:fldCharType="end"/>
      </w:r>
      <w:r w:rsidR="007F3FFD">
        <w:rPr>
          <w:b/>
          <w:bCs/>
          <w:noProof/>
        </w:rPr>
        <w:br w:type="page"/>
      </w:r>
    </w:p>
    <w:p w14:paraId="46B67ED4" w14:textId="6BFFF7AC" w:rsidR="005026FE" w:rsidRPr="002E352A" w:rsidRDefault="003262CE" w:rsidP="002E352A">
      <w:pPr>
        <w:pStyle w:val="Heading1"/>
      </w:pPr>
      <w:bookmarkStart w:id="1" w:name="_Toc159430139"/>
      <w:r>
        <w:t>Contexte</w:t>
      </w:r>
      <w:bookmarkEnd w:id="1"/>
    </w:p>
    <w:p w14:paraId="202AB172" w14:textId="4650CF49" w:rsidR="00A31D87" w:rsidRDefault="00A31D87" w:rsidP="00A31D87">
      <w:pPr>
        <w:rPr>
          <w:rFonts w:ascii="Bookman Old Style" w:hAnsi="Bookman Old Style"/>
          <w:color w:val="000000"/>
          <w:sz w:val="20"/>
          <w:szCs w:val="20"/>
        </w:rPr>
      </w:pPr>
      <w:bookmarkStart w:id="2" w:name="_Hlk498581988"/>
      <w:bookmarkEnd w:id="0"/>
    </w:p>
    <w:p w14:paraId="7E98237B" w14:textId="7A8C94ED" w:rsidR="003262CE" w:rsidRDefault="003262CE" w:rsidP="003262CE">
      <w:pPr>
        <w:jc w:val="both"/>
        <w:rPr>
          <w:rFonts w:ascii="Bookman Old Style" w:hAnsi="Bookman Old Style" w:cs="Arial"/>
          <w:sz w:val="20"/>
          <w:szCs w:val="20"/>
        </w:rPr>
      </w:pPr>
      <w:r w:rsidRPr="002B3199">
        <w:rPr>
          <w:rFonts w:ascii="Bookman Old Style" w:hAnsi="Bookman Old Style" w:cs="Arial"/>
          <w:sz w:val="20"/>
          <w:szCs w:val="20"/>
        </w:rPr>
        <w:t xml:space="preserve">A l’aide des tutoriels mis à </w:t>
      </w:r>
      <w:r w:rsidR="007954FB">
        <w:rPr>
          <w:rFonts w:ascii="Bookman Old Style" w:hAnsi="Bookman Old Style" w:cs="Arial"/>
          <w:sz w:val="20"/>
          <w:szCs w:val="20"/>
        </w:rPr>
        <w:t xml:space="preserve">votre </w:t>
      </w:r>
      <w:r w:rsidRPr="002B3199">
        <w:rPr>
          <w:rFonts w:ascii="Bookman Old Style" w:hAnsi="Bookman Old Style" w:cs="Arial"/>
          <w:sz w:val="20"/>
          <w:szCs w:val="20"/>
        </w:rPr>
        <w:t>disposition</w:t>
      </w:r>
      <w:r>
        <w:rPr>
          <w:rFonts w:ascii="Bookman Old Style" w:hAnsi="Bookman Old Style" w:cs="Arial"/>
          <w:sz w:val="20"/>
          <w:szCs w:val="20"/>
        </w:rPr>
        <w:t xml:space="preserve"> et</w:t>
      </w:r>
      <w:r w:rsidRPr="002B3199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 xml:space="preserve">du document TP ci-dessous, </w:t>
      </w:r>
      <w:r w:rsidRPr="002B3199">
        <w:rPr>
          <w:rFonts w:ascii="Bookman Old Style" w:hAnsi="Bookman Old Style" w:cs="Arial"/>
          <w:sz w:val="20"/>
          <w:szCs w:val="20"/>
        </w:rPr>
        <w:t xml:space="preserve">vous allez </w:t>
      </w:r>
      <w:r w:rsidRPr="007810B5">
        <w:rPr>
          <w:rFonts w:ascii="Bookman Old Style" w:hAnsi="Bookman Old Style" w:cs="Arial"/>
          <w:sz w:val="20"/>
          <w:szCs w:val="20"/>
        </w:rPr>
        <w:t>appliquer les différentes procédures pour réaliser différents programmes de commande en mode simul</w:t>
      </w:r>
      <w:r>
        <w:rPr>
          <w:rFonts w:ascii="Bookman Old Style" w:hAnsi="Bookman Old Style" w:cs="Arial"/>
          <w:sz w:val="20"/>
          <w:szCs w:val="20"/>
        </w:rPr>
        <w:t>ation</w:t>
      </w:r>
      <w:r w:rsidR="00342666">
        <w:rPr>
          <w:rFonts w:ascii="Bookman Old Style" w:hAnsi="Bookman Old Style" w:cs="Arial"/>
          <w:sz w:val="20"/>
          <w:szCs w:val="20"/>
        </w:rPr>
        <w:t xml:space="preserve"> avec les langages de programmation LADDER et STRUCTURED TEXT. P</w:t>
      </w:r>
      <w:r w:rsidRPr="007810B5">
        <w:rPr>
          <w:rFonts w:ascii="Bookman Old Style" w:hAnsi="Bookman Old Style" w:cs="Arial"/>
          <w:sz w:val="20"/>
          <w:szCs w:val="20"/>
        </w:rPr>
        <w:t xml:space="preserve">uis </w:t>
      </w:r>
      <w:r w:rsidR="00342666">
        <w:rPr>
          <w:rFonts w:ascii="Bookman Old Style" w:hAnsi="Bookman Old Style" w:cs="Arial"/>
          <w:sz w:val="20"/>
          <w:szCs w:val="20"/>
        </w:rPr>
        <w:t xml:space="preserve">vous </w:t>
      </w:r>
      <w:r w:rsidRPr="007810B5">
        <w:rPr>
          <w:rFonts w:ascii="Bookman Old Style" w:hAnsi="Bookman Old Style" w:cs="Arial"/>
          <w:sz w:val="20"/>
          <w:szCs w:val="20"/>
        </w:rPr>
        <w:t>tester</w:t>
      </w:r>
      <w:r w:rsidR="00342666">
        <w:rPr>
          <w:rFonts w:ascii="Bookman Old Style" w:hAnsi="Bookman Old Style" w:cs="Arial"/>
          <w:sz w:val="20"/>
          <w:szCs w:val="20"/>
        </w:rPr>
        <w:t>ez</w:t>
      </w:r>
      <w:r w:rsidRPr="007810B5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vo</w:t>
      </w:r>
      <w:r w:rsidRPr="007810B5">
        <w:rPr>
          <w:rFonts w:ascii="Bookman Old Style" w:hAnsi="Bookman Old Style" w:cs="Arial"/>
          <w:sz w:val="20"/>
          <w:szCs w:val="20"/>
        </w:rPr>
        <w:t xml:space="preserve">s programmes </w:t>
      </w:r>
      <w:r>
        <w:rPr>
          <w:rFonts w:ascii="Bookman Old Style" w:hAnsi="Bookman Old Style" w:cs="Arial"/>
          <w:sz w:val="20"/>
          <w:szCs w:val="20"/>
        </w:rPr>
        <w:t xml:space="preserve">avec la réalisation </w:t>
      </w:r>
      <w:r w:rsidR="0003663A">
        <w:rPr>
          <w:rFonts w:ascii="Bookman Old Style" w:hAnsi="Bookman Old Style" w:cs="Arial"/>
          <w:sz w:val="20"/>
          <w:szCs w:val="20"/>
        </w:rPr>
        <w:t xml:space="preserve">d’une </w:t>
      </w:r>
      <w:r w:rsidRPr="007810B5">
        <w:rPr>
          <w:rFonts w:ascii="Bookman Old Style" w:hAnsi="Bookman Old Style" w:cs="Arial"/>
          <w:sz w:val="20"/>
          <w:szCs w:val="20"/>
        </w:rPr>
        <w:t xml:space="preserve">supervision </w:t>
      </w:r>
      <w:r w:rsidR="0003663A">
        <w:rPr>
          <w:rFonts w:ascii="Bookman Old Style" w:hAnsi="Bookman Old Style" w:cs="Arial"/>
          <w:sz w:val="20"/>
          <w:szCs w:val="20"/>
        </w:rPr>
        <w:t>IHM</w:t>
      </w:r>
      <w:r>
        <w:rPr>
          <w:rFonts w:ascii="Bookman Old Style" w:hAnsi="Bookman Old Style" w:cs="Arial"/>
          <w:sz w:val="20"/>
          <w:szCs w:val="20"/>
        </w:rPr>
        <w:t>.</w:t>
      </w:r>
    </w:p>
    <w:p w14:paraId="36F91540" w14:textId="77777777" w:rsidR="002F54B6" w:rsidRDefault="002F54B6" w:rsidP="003262CE">
      <w:pPr>
        <w:jc w:val="both"/>
        <w:rPr>
          <w:rFonts w:ascii="Bookman Old Style" w:hAnsi="Bookman Old Style" w:cs="Arial"/>
          <w:sz w:val="20"/>
          <w:szCs w:val="20"/>
        </w:rPr>
      </w:pPr>
    </w:p>
    <w:p w14:paraId="33275491" w14:textId="66DFA573" w:rsidR="00E351BD" w:rsidRDefault="00E351BD" w:rsidP="00E351BD">
      <w:pPr>
        <w:pStyle w:val="Heading1"/>
      </w:pPr>
      <w:bookmarkStart w:id="3" w:name="_Toc159430140"/>
      <w:r>
        <w:t>Créer un projet et choisir les composants du système</w:t>
      </w:r>
      <w:bookmarkEnd w:id="3"/>
    </w:p>
    <w:p w14:paraId="6B0C7C63" w14:textId="77777777" w:rsidR="00E351BD" w:rsidRPr="00E351BD" w:rsidRDefault="00E351BD" w:rsidP="00E351BD"/>
    <w:p w14:paraId="43E930A8" w14:textId="7E30D9FA" w:rsidR="003262CE" w:rsidRPr="00E351BD" w:rsidRDefault="003262CE" w:rsidP="00E351BD">
      <w:pPr>
        <w:rPr>
          <w:rFonts w:ascii="Bookman Old Style" w:hAnsi="Bookman Old Style"/>
          <w:b/>
          <w:bCs/>
          <w:sz w:val="20"/>
          <w:szCs w:val="20"/>
        </w:rPr>
      </w:pPr>
      <w:r w:rsidRPr="00E351BD">
        <w:rPr>
          <w:rFonts w:ascii="Bookman Old Style" w:hAnsi="Bookman Old Style"/>
          <w:b/>
          <w:bCs/>
          <w:sz w:val="20"/>
          <w:szCs w:val="20"/>
        </w:rPr>
        <w:t>Etape1 : Créer un projet avec le logiciel Automation Studio et la CPU PPc70</w:t>
      </w:r>
    </w:p>
    <w:p w14:paraId="3D584692" w14:textId="77777777" w:rsidR="003262CE" w:rsidRDefault="003262CE" w:rsidP="003262CE">
      <w:pPr>
        <w:rPr>
          <w:rFonts w:ascii="Bookman Old Style" w:hAnsi="Bookman Old Style" w:cs="Arial"/>
          <w:sz w:val="20"/>
          <w:szCs w:val="20"/>
        </w:rPr>
      </w:pPr>
    </w:p>
    <w:p w14:paraId="49F97C3E" w14:textId="77777777" w:rsidR="002F54B6" w:rsidRDefault="002F54B6" w:rsidP="003262CE">
      <w:pPr>
        <w:numPr>
          <w:ilvl w:val="0"/>
          <w:numId w:val="15"/>
        </w:numPr>
        <w:tabs>
          <w:tab w:val="clear" w:pos="928"/>
          <w:tab w:val="num" w:pos="567"/>
        </w:tabs>
        <w:ind w:left="567" w:hanging="283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 l’aide du tutoriel 1, l</w:t>
      </w:r>
      <w:r w:rsidR="00A31D87" w:rsidRPr="00C95238">
        <w:rPr>
          <w:rFonts w:ascii="Bookman Old Style" w:hAnsi="Bookman Old Style" w:cs="Arial"/>
          <w:sz w:val="20"/>
          <w:szCs w:val="20"/>
        </w:rPr>
        <w:t>ancer le logiciel</w:t>
      </w:r>
      <w:r w:rsidR="00A31D87" w:rsidRPr="00C95238">
        <w:rPr>
          <w:rFonts w:ascii="Bookman Old Style" w:hAnsi="Bookman Old Style" w:cs="Arial"/>
          <w:b/>
          <w:sz w:val="20"/>
          <w:szCs w:val="20"/>
          <w:u w:val="single"/>
        </w:rPr>
        <w:t xml:space="preserve"> Automation Studio </w:t>
      </w:r>
      <w:r w:rsidR="00A31D87" w:rsidRPr="00C95238">
        <w:rPr>
          <w:rFonts w:ascii="Bookman Old Style" w:hAnsi="Bookman Old Style" w:cs="Arial"/>
          <w:sz w:val="20"/>
          <w:szCs w:val="20"/>
        </w:rPr>
        <w:t>sur votre PC : (</w:t>
      </w:r>
      <w:r w:rsidR="00CD6593" w:rsidRPr="00C95238">
        <w:rPr>
          <w:rFonts w:ascii="Bookman Old Style" w:hAnsi="Bookman Old Style" w:cs="Arial"/>
          <w:sz w:val="20"/>
          <w:szCs w:val="20"/>
        </w:rPr>
        <w:t>version logicielle</w:t>
      </w:r>
      <w:r w:rsidR="00A31D87" w:rsidRPr="00C95238">
        <w:rPr>
          <w:rFonts w:ascii="Bookman Old Style" w:hAnsi="Bookman Old Style" w:cs="Arial"/>
          <w:sz w:val="20"/>
          <w:szCs w:val="20"/>
        </w:rPr>
        <w:t xml:space="preserve"> : </w:t>
      </w:r>
      <w:r w:rsidR="00A31D87" w:rsidRPr="00956375">
        <w:rPr>
          <w:rFonts w:ascii="Bookman Old Style" w:hAnsi="Bookman Old Style" w:cs="Arial"/>
          <w:b/>
          <w:bCs/>
          <w:sz w:val="20"/>
          <w:szCs w:val="20"/>
        </w:rPr>
        <w:t>V</w:t>
      </w:r>
      <w:r w:rsidR="00956375">
        <w:rPr>
          <w:rFonts w:ascii="Bookman Old Style" w:hAnsi="Bookman Old Style" w:cs="Arial"/>
          <w:b/>
          <w:bCs/>
          <w:sz w:val="20"/>
          <w:szCs w:val="20"/>
        </w:rPr>
        <w:t>_</w:t>
      </w:r>
      <w:r w:rsidR="00F234BF" w:rsidRPr="00956375">
        <w:rPr>
          <w:rFonts w:ascii="Bookman Old Style" w:hAnsi="Bookman Old Style" w:cs="Arial"/>
          <w:b/>
          <w:bCs/>
          <w:sz w:val="20"/>
          <w:szCs w:val="20"/>
        </w:rPr>
        <w:t>4</w:t>
      </w:r>
      <w:r w:rsidR="00F234BF" w:rsidRPr="00C95238">
        <w:rPr>
          <w:rFonts w:ascii="Bookman Old Style" w:hAnsi="Bookman Old Style" w:cs="Arial"/>
          <w:sz w:val="20"/>
          <w:szCs w:val="20"/>
        </w:rPr>
        <w:t>.</w:t>
      </w:r>
      <w:r w:rsidR="002A40F9">
        <w:rPr>
          <w:rFonts w:ascii="Bookman Old Style" w:hAnsi="Bookman Old Style" w:cs="Arial"/>
          <w:sz w:val="20"/>
          <w:szCs w:val="20"/>
        </w:rPr>
        <w:t>9</w:t>
      </w:r>
      <w:r w:rsidR="00956375">
        <w:rPr>
          <w:rFonts w:ascii="Bookman Old Style" w:hAnsi="Bookman Old Style" w:cs="Arial"/>
          <w:sz w:val="20"/>
          <w:szCs w:val="20"/>
        </w:rPr>
        <w:t xml:space="preserve"> minimum</w:t>
      </w:r>
      <w:r w:rsidR="00A31D87" w:rsidRPr="00C95238">
        <w:rPr>
          <w:rFonts w:ascii="Bookman Old Style" w:hAnsi="Bookman Old Style" w:cs="Arial"/>
          <w:sz w:val="20"/>
          <w:szCs w:val="20"/>
        </w:rPr>
        <w:t>)</w:t>
      </w:r>
      <w:r w:rsidR="0010078D">
        <w:rPr>
          <w:rFonts w:ascii="Bookman Old Style" w:hAnsi="Bookman Old Style" w:cs="Arial"/>
          <w:sz w:val="20"/>
          <w:szCs w:val="20"/>
        </w:rPr>
        <w:t xml:space="preserve">, </w:t>
      </w:r>
    </w:p>
    <w:p w14:paraId="3C3A49ED" w14:textId="77777777" w:rsidR="007954FB" w:rsidRDefault="007954FB" w:rsidP="002F54B6">
      <w:pPr>
        <w:ind w:left="567"/>
        <w:rPr>
          <w:rFonts w:ascii="Bookman Old Style" w:hAnsi="Bookman Old Style" w:cs="Arial"/>
          <w:sz w:val="20"/>
          <w:szCs w:val="20"/>
        </w:rPr>
      </w:pPr>
    </w:p>
    <w:p w14:paraId="778C9F58" w14:textId="243DC76F" w:rsidR="00FD06F0" w:rsidRDefault="00FD06F0" w:rsidP="002F54B6">
      <w:pPr>
        <w:ind w:left="567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Préciser ci-contre la version Automation Studio de votre PC de développement : ……………….</w:t>
      </w:r>
    </w:p>
    <w:p w14:paraId="2557BE2F" w14:textId="77777777" w:rsidR="00FD06F0" w:rsidRDefault="00FD06F0" w:rsidP="002F54B6">
      <w:pPr>
        <w:ind w:left="567"/>
        <w:rPr>
          <w:rFonts w:ascii="Bookman Old Style" w:hAnsi="Bookman Old Style" w:cs="Arial"/>
          <w:sz w:val="20"/>
          <w:szCs w:val="20"/>
        </w:rPr>
      </w:pPr>
    </w:p>
    <w:p w14:paraId="7432CC18" w14:textId="77777777" w:rsidR="007954FB" w:rsidRDefault="007954FB" w:rsidP="002F54B6">
      <w:pPr>
        <w:ind w:left="567"/>
        <w:rPr>
          <w:rFonts w:ascii="Bookman Old Style" w:hAnsi="Bookman Old Style" w:cs="Arial"/>
          <w:sz w:val="20"/>
          <w:szCs w:val="20"/>
        </w:rPr>
      </w:pPr>
    </w:p>
    <w:p w14:paraId="20E6294C" w14:textId="45896E54" w:rsidR="00E2752C" w:rsidRPr="00C95238" w:rsidRDefault="002F54B6" w:rsidP="003262CE">
      <w:pPr>
        <w:numPr>
          <w:ilvl w:val="0"/>
          <w:numId w:val="15"/>
        </w:numPr>
        <w:tabs>
          <w:tab w:val="clear" w:pos="928"/>
          <w:tab w:val="num" w:pos="567"/>
        </w:tabs>
        <w:ind w:left="567" w:hanging="283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C</w:t>
      </w:r>
      <w:r w:rsidR="0010078D">
        <w:rPr>
          <w:rFonts w:ascii="Bookman Old Style" w:hAnsi="Bookman Old Style"/>
          <w:color w:val="000000"/>
          <w:sz w:val="20"/>
          <w:szCs w:val="20"/>
        </w:rPr>
        <w:t>réer un nouveau projet</w:t>
      </w:r>
      <w:r w:rsidR="0010078D">
        <w:rPr>
          <w:rFonts w:ascii="Bookman Old Style" w:hAnsi="Bookman Old Style" w:cs="Arial"/>
          <w:sz w:val="20"/>
          <w:szCs w:val="20"/>
        </w:rPr>
        <w:t xml:space="preserve"> et l’</w:t>
      </w:r>
      <w:r w:rsidR="00351FE4" w:rsidRPr="00C95238">
        <w:rPr>
          <w:rFonts w:ascii="Bookman Old Style" w:hAnsi="Bookman Old Style" w:cs="Arial"/>
          <w:sz w:val="20"/>
          <w:szCs w:val="20"/>
        </w:rPr>
        <w:t xml:space="preserve">enregistrer sous la forme : </w:t>
      </w:r>
    </w:p>
    <w:p w14:paraId="21ACF073" w14:textId="77777777" w:rsidR="007954FB" w:rsidRDefault="007954FB" w:rsidP="007954FB">
      <w:pPr>
        <w:pStyle w:val="ListParagraph"/>
        <w:ind w:left="219" w:firstLine="65"/>
        <w:rPr>
          <w:rFonts w:ascii="Bookman Old Style" w:hAnsi="Bookman Old Style" w:cs="Arial"/>
          <w:b/>
          <w:i/>
          <w:sz w:val="20"/>
          <w:szCs w:val="20"/>
        </w:rPr>
      </w:pPr>
    </w:p>
    <w:p w14:paraId="0793AB1B" w14:textId="4A2A2244" w:rsidR="007954FB" w:rsidRDefault="00E2752C" w:rsidP="007954FB">
      <w:pPr>
        <w:pStyle w:val="ListParagraph"/>
        <w:ind w:left="219" w:firstLine="65"/>
        <w:rPr>
          <w:rFonts w:ascii="Calibri" w:eastAsia="Calibri" w:hAnsi="Calibri"/>
          <w:sz w:val="22"/>
          <w:szCs w:val="22"/>
          <w:lang w:eastAsia="ja-JP"/>
        </w:rPr>
      </w:pPr>
      <w:proofErr w:type="spellStart"/>
      <w:r w:rsidRPr="00E2752C">
        <w:rPr>
          <w:rFonts w:ascii="Bookman Old Style" w:hAnsi="Bookman Old Style" w:cs="Arial"/>
          <w:b/>
          <w:i/>
          <w:sz w:val="20"/>
          <w:szCs w:val="20"/>
        </w:rPr>
        <w:t>T</w:t>
      </w:r>
      <w:r w:rsidR="007F3FFD">
        <w:rPr>
          <w:rFonts w:ascii="Bookman Old Style" w:hAnsi="Bookman Old Style" w:cs="Arial"/>
          <w:b/>
          <w:i/>
          <w:sz w:val="20"/>
          <w:szCs w:val="20"/>
        </w:rPr>
        <w:t>project</w:t>
      </w:r>
      <w:r w:rsidR="007954FB">
        <w:rPr>
          <w:rFonts w:ascii="Bookman Old Style" w:hAnsi="Bookman Old Style" w:cs="Arial"/>
          <w:b/>
          <w:i/>
          <w:sz w:val="20"/>
          <w:szCs w:val="20"/>
        </w:rPr>
        <w:t>NOM</w:t>
      </w:r>
      <w:r w:rsidR="0028565D">
        <w:rPr>
          <w:rFonts w:ascii="Bookman Old Style" w:hAnsi="Bookman Old Style" w:cs="Arial"/>
          <w:b/>
          <w:i/>
          <w:sz w:val="20"/>
          <w:szCs w:val="20"/>
        </w:rPr>
        <w:t>xx</w:t>
      </w:r>
      <w:r w:rsidRPr="00E2752C">
        <w:rPr>
          <w:rFonts w:ascii="Bookman Old Style" w:hAnsi="Bookman Old Style" w:cs="Arial"/>
          <w:b/>
          <w:i/>
          <w:sz w:val="20"/>
          <w:szCs w:val="20"/>
        </w:rPr>
        <w:t>xxxx</w:t>
      </w:r>
      <w:proofErr w:type="spellEnd"/>
      <w:r w:rsidR="00934691">
        <w:rPr>
          <w:rFonts w:ascii="Bookman Old Style" w:hAnsi="Bookman Old Style" w:cs="Arial"/>
          <w:b/>
          <w:i/>
          <w:sz w:val="20"/>
          <w:szCs w:val="20"/>
        </w:rPr>
        <w:t xml:space="preserve"> </w:t>
      </w:r>
      <w:r w:rsidR="00934691" w:rsidRPr="00934691">
        <w:rPr>
          <w:rFonts w:ascii="Calibri" w:eastAsia="Calibri" w:hAnsi="Calibri"/>
          <w:sz w:val="22"/>
          <w:szCs w:val="22"/>
          <w:lang w:eastAsia="ja-JP"/>
        </w:rPr>
        <w:t xml:space="preserve">avec </w:t>
      </w:r>
      <w:r w:rsidR="007954FB" w:rsidRPr="007954FB">
        <w:rPr>
          <w:rFonts w:ascii="Calibri" w:eastAsia="Calibri" w:hAnsi="Calibri"/>
          <w:b/>
          <w:bCs/>
          <w:sz w:val="22"/>
          <w:szCs w:val="22"/>
          <w:lang w:eastAsia="ja-JP"/>
        </w:rPr>
        <w:t>NOM</w:t>
      </w:r>
      <w:r w:rsidR="0003042F">
        <w:rPr>
          <w:rFonts w:ascii="Calibri" w:eastAsia="Calibri" w:hAnsi="Calibri"/>
          <w:sz w:val="22"/>
          <w:szCs w:val="22"/>
          <w:lang w:eastAsia="ja-JP"/>
        </w:rPr>
        <w:t xml:space="preserve"> </w:t>
      </w:r>
      <w:r w:rsidR="007954FB">
        <w:rPr>
          <w:rFonts w:ascii="Calibri" w:eastAsia="Calibri" w:hAnsi="Calibri"/>
          <w:sz w:val="22"/>
          <w:szCs w:val="22"/>
          <w:lang w:eastAsia="ja-JP"/>
        </w:rPr>
        <w:t xml:space="preserve">= </w:t>
      </w:r>
      <w:r w:rsidR="0003042F">
        <w:rPr>
          <w:rFonts w:ascii="Calibri" w:eastAsia="Calibri" w:hAnsi="Calibri"/>
          <w:sz w:val="22"/>
          <w:szCs w:val="22"/>
          <w:lang w:eastAsia="ja-JP"/>
        </w:rPr>
        <w:t>vo</w:t>
      </w:r>
      <w:r w:rsidR="007954FB">
        <w:rPr>
          <w:rFonts w:ascii="Calibri" w:eastAsia="Calibri" w:hAnsi="Calibri"/>
          <w:sz w:val="22"/>
          <w:szCs w:val="22"/>
          <w:lang w:eastAsia="ja-JP"/>
        </w:rPr>
        <w:t>tre nom de famille</w:t>
      </w:r>
      <w:r w:rsidR="0003042F">
        <w:rPr>
          <w:rFonts w:ascii="Calibri" w:eastAsia="Calibri" w:hAnsi="Calibri"/>
          <w:sz w:val="22"/>
          <w:szCs w:val="22"/>
          <w:lang w:eastAsia="ja-JP"/>
        </w:rPr>
        <w:t xml:space="preserve"> et </w:t>
      </w:r>
      <w:r w:rsidR="007954FB">
        <w:rPr>
          <w:rFonts w:ascii="Calibri" w:eastAsia="Calibri" w:hAnsi="Calibri"/>
          <w:sz w:val="22"/>
          <w:szCs w:val="22"/>
          <w:lang w:eastAsia="ja-JP"/>
        </w:rPr>
        <w:t xml:space="preserve">la date du jour </w:t>
      </w:r>
      <w:proofErr w:type="spellStart"/>
      <w:r w:rsidR="007954FB" w:rsidRPr="007954FB">
        <w:rPr>
          <w:rFonts w:ascii="Calibri" w:eastAsia="Calibri" w:hAnsi="Calibri"/>
          <w:b/>
          <w:bCs/>
          <w:sz w:val="22"/>
          <w:szCs w:val="22"/>
          <w:lang w:eastAsia="ja-JP"/>
        </w:rPr>
        <w:t>xxxxxx</w:t>
      </w:r>
      <w:proofErr w:type="spellEnd"/>
      <w:r w:rsidR="007954FB" w:rsidRPr="00934691">
        <w:rPr>
          <w:rFonts w:ascii="Calibri" w:eastAsia="Calibri" w:hAnsi="Calibri"/>
          <w:sz w:val="22"/>
          <w:szCs w:val="22"/>
          <w:lang w:eastAsia="ja-JP"/>
        </w:rPr>
        <w:t xml:space="preserve"> avec</w:t>
      </w:r>
      <w:r w:rsidR="007954FB">
        <w:rPr>
          <w:rFonts w:ascii="Calibri" w:eastAsia="Calibri" w:hAnsi="Calibri"/>
          <w:sz w:val="22"/>
          <w:szCs w:val="22"/>
          <w:lang w:eastAsia="ja-JP"/>
        </w:rPr>
        <w:t xml:space="preserve"> </w:t>
      </w:r>
      <w:r w:rsidR="00934691" w:rsidRPr="00934691">
        <w:rPr>
          <w:rFonts w:ascii="Calibri" w:eastAsia="Calibri" w:hAnsi="Calibri"/>
          <w:sz w:val="22"/>
          <w:szCs w:val="22"/>
          <w:lang w:eastAsia="ja-JP"/>
        </w:rPr>
        <w:t xml:space="preserve">dans </w:t>
      </w:r>
      <w:proofErr w:type="gramStart"/>
      <w:r w:rsidR="00934691" w:rsidRPr="00934691">
        <w:rPr>
          <w:rFonts w:ascii="Calibri" w:eastAsia="Calibri" w:hAnsi="Calibri"/>
          <w:sz w:val="22"/>
          <w:szCs w:val="22"/>
          <w:lang w:eastAsia="ja-JP"/>
        </w:rPr>
        <w:t>l’ordre:</w:t>
      </w:r>
      <w:proofErr w:type="gramEnd"/>
      <w:r w:rsidR="00934691" w:rsidRPr="00934691">
        <w:rPr>
          <w:rFonts w:ascii="Calibri" w:eastAsia="Calibri" w:hAnsi="Calibri"/>
          <w:sz w:val="22"/>
          <w:szCs w:val="22"/>
          <w:lang w:eastAsia="ja-JP"/>
        </w:rPr>
        <w:t xml:space="preserve"> </w:t>
      </w:r>
    </w:p>
    <w:p w14:paraId="62FE3292" w14:textId="04ECB2CA" w:rsidR="00934691" w:rsidRDefault="00934691" w:rsidP="007954FB">
      <w:pPr>
        <w:pStyle w:val="ListParagraph"/>
        <w:ind w:left="6381"/>
        <w:rPr>
          <w:rFonts w:ascii="Calibri" w:eastAsia="Calibri" w:hAnsi="Calibri"/>
          <w:sz w:val="22"/>
          <w:szCs w:val="22"/>
          <w:lang w:eastAsia="ja-JP"/>
        </w:rPr>
      </w:pPr>
      <w:proofErr w:type="gramStart"/>
      <w:r w:rsidRPr="007954FB">
        <w:rPr>
          <w:rFonts w:ascii="Calibri" w:eastAsia="Calibri" w:hAnsi="Calibri"/>
          <w:b/>
          <w:bCs/>
          <w:sz w:val="22"/>
          <w:szCs w:val="22"/>
          <w:lang w:eastAsia="ja-JP"/>
        </w:rPr>
        <w:t>xx</w:t>
      </w:r>
      <w:proofErr w:type="gramEnd"/>
      <w:r w:rsidRPr="00934691">
        <w:rPr>
          <w:rFonts w:ascii="Calibri" w:eastAsia="Calibri" w:hAnsi="Calibri"/>
          <w:sz w:val="22"/>
          <w:szCs w:val="22"/>
          <w:lang w:eastAsia="ja-JP"/>
        </w:rPr>
        <w:t xml:space="preserve"> : année / </w:t>
      </w:r>
      <w:r w:rsidRPr="007954FB">
        <w:rPr>
          <w:rFonts w:ascii="Calibri" w:eastAsia="Calibri" w:hAnsi="Calibri"/>
          <w:b/>
          <w:bCs/>
          <w:sz w:val="22"/>
          <w:szCs w:val="22"/>
          <w:lang w:eastAsia="ja-JP"/>
        </w:rPr>
        <w:t>xx</w:t>
      </w:r>
      <w:r w:rsidRPr="00934691">
        <w:rPr>
          <w:rFonts w:ascii="Calibri" w:eastAsia="Calibri" w:hAnsi="Calibri"/>
          <w:sz w:val="22"/>
          <w:szCs w:val="22"/>
          <w:lang w:eastAsia="ja-JP"/>
        </w:rPr>
        <w:t xml:space="preserve"> : mois / </w:t>
      </w:r>
      <w:r w:rsidRPr="007954FB">
        <w:rPr>
          <w:rFonts w:ascii="Calibri" w:eastAsia="Calibri" w:hAnsi="Calibri"/>
          <w:b/>
          <w:bCs/>
          <w:sz w:val="22"/>
          <w:szCs w:val="22"/>
          <w:lang w:eastAsia="ja-JP"/>
        </w:rPr>
        <w:t>xx</w:t>
      </w:r>
      <w:r w:rsidRPr="00934691">
        <w:rPr>
          <w:rFonts w:ascii="Calibri" w:eastAsia="Calibri" w:hAnsi="Calibri"/>
          <w:sz w:val="22"/>
          <w:szCs w:val="22"/>
          <w:lang w:eastAsia="ja-JP"/>
        </w:rPr>
        <w:t> : jour</w:t>
      </w:r>
    </w:p>
    <w:p w14:paraId="797B2BE4" w14:textId="77777777" w:rsidR="002F54B6" w:rsidRDefault="002F54B6" w:rsidP="002F54B6">
      <w:pPr>
        <w:pStyle w:val="ListParagraph"/>
        <w:ind w:left="0"/>
        <w:rPr>
          <w:rFonts w:ascii="Bookman Old Style" w:hAnsi="Bookman Old Style" w:cs="Arial"/>
          <w:b/>
          <w:i/>
          <w:sz w:val="20"/>
          <w:szCs w:val="20"/>
        </w:rPr>
      </w:pPr>
    </w:p>
    <w:p w14:paraId="73F2F8DF" w14:textId="4470CF64" w:rsidR="004D1374" w:rsidRPr="00FD06F0" w:rsidRDefault="004D1374" w:rsidP="002F54B6">
      <w:pPr>
        <w:pStyle w:val="ListParagraph"/>
        <w:numPr>
          <w:ilvl w:val="0"/>
          <w:numId w:val="15"/>
        </w:numPr>
        <w:tabs>
          <w:tab w:val="clear" w:pos="928"/>
          <w:tab w:val="num" w:pos="567"/>
        </w:tabs>
        <w:ind w:hanging="644"/>
        <w:rPr>
          <w:rFonts w:ascii="Bookman Old Style" w:eastAsia="Calibri" w:hAnsi="Bookman Old Style"/>
          <w:sz w:val="20"/>
          <w:szCs w:val="20"/>
          <w:lang w:eastAsia="ja-JP"/>
        </w:rPr>
      </w:pPr>
      <w:r w:rsidRPr="004D1374">
        <w:rPr>
          <w:rFonts w:ascii="Bookman Old Style" w:eastAsia="Calibri" w:hAnsi="Bookman Old Style"/>
          <w:sz w:val="20"/>
          <w:szCs w:val="20"/>
          <w:lang w:eastAsia="ja-JP"/>
        </w:rPr>
        <w:t xml:space="preserve">Définir le nom de la configuration : </w:t>
      </w:r>
      <w:r w:rsidRPr="004D1374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 xml:space="preserve">P70CPU </w:t>
      </w:r>
      <w:r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ab/>
      </w:r>
      <w:r w:rsidR="00A60AB7">
        <w:rPr>
          <w:rFonts w:ascii="Bookman Old Style" w:hAnsi="Bookman Old Style" w:cs="Arial"/>
          <w:b/>
          <w:i/>
          <w:sz w:val="20"/>
          <w:szCs w:val="20"/>
        </w:rPr>
        <w:pict w14:anchorId="050B9F68">
          <v:shape id="_x0000_i1030" type="#_x0000_t75" style="width:16.2pt;height:16.2pt">
            <v:imagedata r:id="rId9" o:title="300x300png"/>
          </v:shape>
        </w:pict>
      </w:r>
      <w:r w:rsidRPr="004D1374">
        <w:rPr>
          <w:rFonts w:ascii="Bookman Old Style" w:hAnsi="Bookman Old Style" w:cs="Arial"/>
          <w:b/>
          <w:i/>
          <w:sz w:val="20"/>
          <w:szCs w:val="20"/>
        </w:rPr>
        <w:t xml:space="preserve"> et non celle du tutoriel : X20CPU</w:t>
      </w:r>
    </w:p>
    <w:p w14:paraId="5A47D9D9" w14:textId="77777777" w:rsidR="00FD06F0" w:rsidRPr="004D1374" w:rsidRDefault="00FD06F0" w:rsidP="00FD06F0">
      <w:pPr>
        <w:pStyle w:val="ListParagraph"/>
        <w:ind w:left="928"/>
        <w:rPr>
          <w:rFonts w:ascii="Bookman Old Style" w:eastAsia="Calibri" w:hAnsi="Bookman Old Style"/>
          <w:sz w:val="20"/>
          <w:szCs w:val="20"/>
          <w:lang w:eastAsia="ja-JP"/>
        </w:rPr>
      </w:pPr>
    </w:p>
    <w:p w14:paraId="1197C66F" w14:textId="36D11010" w:rsidR="002F54B6" w:rsidRPr="0049513D" w:rsidRDefault="002F54B6" w:rsidP="002F54B6">
      <w:pPr>
        <w:pStyle w:val="ListParagraph"/>
        <w:numPr>
          <w:ilvl w:val="0"/>
          <w:numId w:val="15"/>
        </w:numPr>
        <w:tabs>
          <w:tab w:val="clear" w:pos="928"/>
          <w:tab w:val="num" w:pos="567"/>
        </w:tabs>
        <w:ind w:hanging="644"/>
        <w:rPr>
          <w:rFonts w:ascii="Calibri" w:eastAsia="Calibri" w:hAnsi="Calibri"/>
          <w:sz w:val="20"/>
          <w:szCs w:val="20"/>
          <w:lang w:eastAsia="ja-JP"/>
        </w:rPr>
      </w:pPr>
      <w:r w:rsidRPr="0049513D">
        <w:rPr>
          <w:rFonts w:ascii="Bookman Old Style" w:hAnsi="Bookman Old Style" w:cs="Arial"/>
          <w:bCs/>
          <w:iCs/>
          <w:sz w:val="20"/>
          <w:szCs w:val="20"/>
        </w:rPr>
        <w:t>Choisir la CPU</w:t>
      </w:r>
      <w:r w:rsidRPr="0049513D">
        <w:rPr>
          <w:rFonts w:ascii="Bookman Old Style" w:hAnsi="Bookman Old Style" w:cs="Arial"/>
          <w:b/>
          <w:iCs/>
          <w:sz w:val="20"/>
          <w:szCs w:val="20"/>
        </w:rPr>
        <w:t> : 4PPC70.0702.20B</w:t>
      </w:r>
      <w:r w:rsidR="004D1374" w:rsidRPr="0049513D">
        <w:rPr>
          <w:rFonts w:ascii="Bookman Old Style" w:hAnsi="Bookman Old Style" w:cs="Arial"/>
          <w:b/>
          <w:i/>
          <w:sz w:val="20"/>
          <w:szCs w:val="20"/>
        </w:rPr>
        <w:t xml:space="preserve"> </w:t>
      </w:r>
      <w:r w:rsidR="004D1374" w:rsidRPr="0049513D">
        <w:rPr>
          <w:rFonts w:ascii="Bookman Old Style" w:hAnsi="Bookman Old Style" w:cs="Arial"/>
          <w:b/>
          <w:i/>
          <w:sz w:val="20"/>
          <w:szCs w:val="20"/>
        </w:rPr>
        <w:tab/>
      </w:r>
      <w:r w:rsidR="004D1374" w:rsidRPr="0049513D">
        <w:rPr>
          <w:rFonts w:ascii="Bookman Old Style" w:hAnsi="Bookman Old Style" w:cs="Arial"/>
          <w:b/>
          <w:i/>
          <w:sz w:val="20"/>
          <w:szCs w:val="20"/>
        </w:rPr>
        <w:tab/>
      </w:r>
      <w:r w:rsidR="00A60AB7">
        <w:rPr>
          <w:rFonts w:ascii="Bookman Old Style" w:hAnsi="Bookman Old Style" w:cs="Arial"/>
          <w:b/>
          <w:i/>
          <w:sz w:val="20"/>
          <w:szCs w:val="20"/>
        </w:rPr>
        <w:pict w14:anchorId="1CA36F8A">
          <v:shape id="_x0000_i1031" type="#_x0000_t75" style="width:16.2pt;height:16.2pt">
            <v:imagedata r:id="rId9" o:title="300x300png"/>
          </v:shape>
        </w:pict>
      </w:r>
      <w:r w:rsidR="004D1374" w:rsidRPr="0049513D">
        <w:rPr>
          <w:rFonts w:ascii="Bookman Old Style" w:hAnsi="Bookman Old Style" w:cs="Arial"/>
          <w:b/>
          <w:i/>
          <w:sz w:val="20"/>
          <w:szCs w:val="20"/>
        </w:rPr>
        <w:t xml:space="preserve"> et non celle du tutoriel : X20CP1586</w:t>
      </w:r>
    </w:p>
    <w:p w14:paraId="54CA8BE2" w14:textId="77777777" w:rsidR="0049513D" w:rsidRPr="0049513D" w:rsidRDefault="0049513D" w:rsidP="0049513D">
      <w:pPr>
        <w:pStyle w:val="ListParagraph"/>
        <w:ind w:left="928"/>
        <w:rPr>
          <w:rFonts w:ascii="Calibri" w:eastAsia="Calibri" w:hAnsi="Calibri"/>
          <w:sz w:val="20"/>
          <w:szCs w:val="20"/>
          <w:lang w:eastAsia="ja-JP"/>
        </w:rPr>
      </w:pPr>
    </w:p>
    <w:p w14:paraId="38E86980" w14:textId="2CB97F77" w:rsidR="0049513D" w:rsidRPr="0049513D" w:rsidRDefault="0049513D" w:rsidP="002F54B6">
      <w:pPr>
        <w:pStyle w:val="ListParagraph"/>
        <w:numPr>
          <w:ilvl w:val="0"/>
          <w:numId w:val="15"/>
        </w:numPr>
        <w:tabs>
          <w:tab w:val="clear" w:pos="928"/>
          <w:tab w:val="num" w:pos="567"/>
        </w:tabs>
        <w:ind w:hanging="644"/>
        <w:rPr>
          <w:rFonts w:ascii="Bookman Old Style" w:eastAsia="Calibri" w:hAnsi="Bookman Old Style"/>
          <w:sz w:val="20"/>
          <w:szCs w:val="20"/>
          <w:lang w:eastAsia="ja-JP"/>
        </w:rPr>
      </w:pPr>
      <w:r w:rsidRPr="0049513D">
        <w:rPr>
          <w:rFonts w:ascii="Bookman Old Style" w:eastAsia="Calibri" w:hAnsi="Bookman Old Style"/>
          <w:sz w:val="20"/>
          <w:szCs w:val="20"/>
          <w:lang w:eastAsia="ja-JP"/>
        </w:rPr>
        <w:t xml:space="preserve">Page 7/7 du tutoriel 1, cocher </w:t>
      </w:r>
      <w:r w:rsidRPr="0049513D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sym w:font="Wingdings" w:char="F0FE"/>
      </w:r>
      <w:r w:rsidRPr="0049513D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 xml:space="preserve"> </w:t>
      </w:r>
      <w:proofErr w:type="spellStart"/>
      <w:r w:rsidRPr="0049513D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>Activate</w:t>
      </w:r>
      <w:proofErr w:type="spellEnd"/>
      <w:r w:rsidRPr="0049513D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 xml:space="preserve"> Simulation</w:t>
      </w:r>
    </w:p>
    <w:p w14:paraId="5EC317A9" w14:textId="77777777" w:rsidR="0049513D" w:rsidRDefault="0049513D" w:rsidP="0049513D">
      <w:pPr>
        <w:pStyle w:val="ListParagraph"/>
        <w:rPr>
          <w:rFonts w:ascii="Bookman Old Style" w:eastAsia="Calibri" w:hAnsi="Bookman Old Style"/>
          <w:sz w:val="20"/>
          <w:szCs w:val="20"/>
          <w:lang w:eastAsia="ja-JP"/>
        </w:rPr>
      </w:pPr>
    </w:p>
    <w:p w14:paraId="7C05D7BD" w14:textId="09ED88EC" w:rsidR="0049513D" w:rsidRPr="0049513D" w:rsidRDefault="0049513D" w:rsidP="002F54B6">
      <w:pPr>
        <w:pStyle w:val="ListParagraph"/>
        <w:numPr>
          <w:ilvl w:val="0"/>
          <w:numId w:val="15"/>
        </w:numPr>
        <w:tabs>
          <w:tab w:val="clear" w:pos="928"/>
          <w:tab w:val="num" w:pos="567"/>
        </w:tabs>
        <w:ind w:hanging="644"/>
        <w:rPr>
          <w:rFonts w:ascii="Bookman Old Style" w:eastAsia="Calibri" w:hAnsi="Bookman Old Style"/>
          <w:sz w:val="20"/>
          <w:szCs w:val="20"/>
          <w:lang w:eastAsia="ja-JP"/>
        </w:rPr>
      </w:pPr>
      <w:r>
        <w:rPr>
          <w:rFonts w:ascii="Bookman Old Style" w:eastAsia="Calibri" w:hAnsi="Bookman Old Style"/>
          <w:sz w:val="20"/>
          <w:szCs w:val="20"/>
          <w:lang w:eastAsia="ja-JP"/>
        </w:rPr>
        <w:t>Vérifier dans la barre des t</w:t>
      </w:r>
      <w:r w:rsidR="00AD6E4B">
        <w:rPr>
          <w:rFonts w:ascii="Bookman Old Style" w:eastAsia="Calibri" w:hAnsi="Bookman Old Style"/>
          <w:sz w:val="20"/>
          <w:szCs w:val="20"/>
          <w:lang w:eastAsia="ja-JP"/>
        </w:rPr>
        <w:t>â</w:t>
      </w:r>
      <w:r>
        <w:rPr>
          <w:rFonts w:ascii="Bookman Old Style" w:eastAsia="Calibri" w:hAnsi="Bookman Old Style"/>
          <w:sz w:val="20"/>
          <w:szCs w:val="20"/>
          <w:lang w:eastAsia="ja-JP"/>
        </w:rPr>
        <w:t xml:space="preserve">ches la présence du feux tricolore </w:t>
      </w:r>
      <w:proofErr w:type="spellStart"/>
      <w:r w:rsidRPr="0049513D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>ARsim</w:t>
      </w:r>
      <w:proofErr w:type="spellEnd"/>
      <w:r w:rsidRPr="0049513D">
        <w:rPr>
          <w:rFonts w:ascii="Bookman Old Style" w:eastAsia="Calibri" w:hAnsi="Bookman Old Style"/>
          <w:b/>
          <w:bCs/>
          <w:sz w:val="20"/>
          <w:szCs w:val="20"/>
          <w:lang w:eastAsia="ja-JP"/>
        </w:rPr>
        <w:t xml:space="preserve"> C4.90 </w:t>
      </w:r>
      <w:r w:rsidRPr="0049513D">
        <w:rPr>
          <w:rFonts w:ascii="Bookman Old Style" w:eastAsia="Calibri" w:hAnsi="Bookman Old Style"/>
          <w:b/>
          <w:bCs/>
          <w:color w:val="00B050"/>
          <w:sz w:val="20"/>
          <w:szCs w:val="20"/>
          <w:lang w:eastAsia="ja-JP"/>
        </w:rPr>
        <w:t>RUN</w:t>
      </w:r>
      <w:r>
        <w:rPr>
          <w:rFonts w:ascii="Bookman Old Style" w:eastAsia="Calibri" w:hAnsi="Bookman Old Style"/>
          <w:b/>
          <w:bCs/>
          <w:color w:val="00B050"/>
          <w:sz w:val="20"/>
          <w:szCs w:val="20"/>
          <w:lang w:eastAsia="ja-JP"/>
        </w:rPr>
        <w:t xml:space="preserve">, </w:t>
      </w:r>
    </w:p>
    <w:p w14:paraId="06329D24" w14:textId="5AAE32A4" w:rsidR="0049513D" w:rsidRPr="00AD6E4B" w:rsidRDefault="00000000" w:rsidP="00AD6E4B">
      <w:pPr>
        <w:pStyle w:val="ListParagraph"/>
        <w:ind w:left="567"/>
        <w:rPr>
          <w:rFonts w:ascii="Bookman Old Style" w:eastAsia="Calibri" w:hAnsi="Bookman Old Style"/>
          <w:i/>
          <w:iCs/>
          <w:sz w:val="20"/>
          <w:szCs w:val="20"/>
          <w:lang w:eastAsia="ja-JP"/>
        </w:rPr>
      </w:pPr>
      <w:r>
        <w:rPr>
          <w:rFonts w:ascii="Bookman Old Style" w:eastAsia="Calibri" w:hAnsi="Bookman Old Style"/>
          <w:i/>
          <w:iCs/>
          <w:noProof/>
          <w:sz w:val="20"/>
          <w:szCs w:val="20"/>
          <w:lang w:eastAsia="ja-JP"/>
        </w:rPr>
        <w:pict w14:anchorId="67D9B264">
          <v:roundrect id="_x0000_s4908" style="position:absolute;left:0;text-align:left;margin-left:444.3pt;margin-top:20.5pt;width:32.7pt;height:42.6pt;z-index:2" arcsize="10923f" filled="f" strokecolor="red"/>
        </w:pict>
      </w:r>
      <w:r>
        <w:rPr>
          <w:rFonts w:ascii="Bookman Old Style" w:eastAsia="Calibri" w:hAnsi="Bookman Old Style"/>
          <w:i/>
          <w:iCs/>
          <w:noProof/>
          <w:sz w:val="20"/>
          <w:szCs w:val="20"/>
          <w:lang w:eastAsia="ja-JP"/>
        </w:rPr>
        <w:pict w14:anchorId="069E5816">
          <v:roundrect id="_x0000_s4907" style="position:absolute;left:0;text-align:left;margin-left:358.5pt;margin-top:20.5pt;width:23.4pt;height:42.6pt;z-index:1" arcsize="10923f" filled="f" fillcolor="red" strokecolor="red"/>
        </w:pict>
      </w:r>
      <w:r w:rsidR="0049513D" w:rsidRP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>(</w:t>
      </w:r>
      <w:proofErr w:type="gramStart"/>
      <w:r w:rsidR="0049513D" w:rsidRP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>dans</w:t>
      </w:r>
      <w:proofErr w:type="gramEnd"/>
      <w:r w:rsidR="0049513D" w:rsidRP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 xml:space="preserve"> le cas contraire </w:t>
      </w:r>
      <w:proofErr w:type="spellStart"/>
      <w:r w:rsidR="00AD6E4B" w:rsidRP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>assurez vous</w:t>
      </w:r>
      <w:proofErr w:type="spellEnd"/>
      <w:r w:rsidR="00AD6E4B" w:rsidRP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 xml:space="preserve"> que l’onglet feux tricolore dans le bandeau supérieur </w:t>
      </w:r>
      <w:r w:rsid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 xml:space="preserve">d’AS </w:t>
      </w:r>
      <w:r w:rsidR="00AD6E4B" w:rsidRPr="00AD6E4B">
        <w:rPr>
          <w:rFonts w:ascii="Bookman Old Style" w:eastAsia="Calibri" w:hAnsi="Bookman Old Style"/>
          <w:i/>
          <w:iCs/>
          <w:sz w:val="20"/>
          <w:szCs w:val="20"/>
          <w:lang w:eastAsia="ja-JP"/>
        </w:rPr>
        <w:t>est activé)</w:t>
      </w:r>
    </w:p>
    <w:p w14:paraId="4CE6ED92" w14:textId="0AE22BC0" w:rsidR="00351FE4" w:rsidRDefault="00351FE4" w:rsidP="00E2752C">
      <w:pPr>
        <w:tabs>
          <w:tab w:val="left" w:pos="851"/>
        </w:tabs>
        <w:ind w:left="567"/>
        <w:rPr>
          <w:rFonts w:ascii="Bookman Old Style" w:hAnsi="Bookman Old Style" w:cs="Arial"/>
          <w:sz w:val="20"/>
          <w:szCs w:val="20"/>
        </w:rPr>
      </w:pPr>
    </w:p>
    <w:p w14:paraId="5D41D808" w14:textId="555EC562" w:rsidR="00AD6E4B" w:rsidRDefault="00A60AB7" w:rsidP="00E2752C">
      <w:pPr>
        <w:tabs>
          <w:tab w:val="left" w:pos="851"/>
        </w:tabs>
        <w:ind w:left="567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pict w14:anchorId="3BBCD740">
          <v:shape id="_x0000_i1032" type="#_x0000_t75" style="width:448.2pt;height:16.8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0369F73A" w14:textId="77777777" w:rsidR="00AD6E4B" w:rsidRPr="004D1374" w:rsidRDefault="00AD6E4B" w:rsidP="00E2752C">
      <w:pPr>
        <w:tabs>
          <w:tab w:val="left" w:pos="851"/>
        </w:tabs>
        <w:ind w:left="567"/>
        <w:rPr>
          <w:rFonts w:ascii="Bookman Old Style" w:hAnsi="Bookman Old Style" w:cs="Arial"/>
          <w:sz w:val="20"/>
          <w:szCs w:val="20"/>
        </w:rPr>
      </w:pPr>
    </w:p>
    <w:tbl>
      <w:tblPr>
        <w:tblpPr w:leftFromText="141" w:rightFromText="141" w:vertAnchor="text" w:horzAnchor="margin" w:tblpY="1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3F3D55" w:rsidRPr="00813A76" w14:paraId="543C8242" w14:textId="77777777" w:rsidTr="003F3D55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5234CE68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4EDF59DA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6986D383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746D4831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1F776674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42A24449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66227DAF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3F3D55" w:rsidRPr="00813A76" w14:paraId="74367751" w14:textId="77777777" w:rsidTr="003F3D55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305DF618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Désignation du projet</w:t>
            </w:r>
          </w:p>
        </w:tc>
        <w:tc>
          <w:tcPr>
            <w:tcW w:w="704" w:type="dxa"/>
            <w:vAlign w:val="center"/>
          </w:tcPr>
          <w:p w14:paraId="1FB6C193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412CE97D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73062604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DED5DD7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2635DAA6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7B11C81A" w14:textId="77777777" w:rsidR="003F3D55" w:rsidRPr="00813A76" w:rsidRDefault="003F3D55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  <w:tr w:rsidR="00C22F3F" w:rsidRPr="00813A76" w14:paraId="111E555A" w14:textId="77777777" w:rsidTr="003F3D55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6AC01575" w14:textId="1B672BDC" w:rsidR="00C22F3F" w:rsidRDefault="00C22F3F" w:rsidP="003F3D5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Config Name</w:t>
            </w:r>
          </w:p>
        </w:tc>
        <w:tc>
          <w:tcPr>
            <w:tcW w:w="704" w:type="dxa"/>
            <w:vAlign w:val="center"/>
          </w:tcPr>
          <w:p w14:paraId="66040FC7" w14:textId="77777777" w:rsidR="00C22F3F" w:rsidRPr="00813A76" w:rsidRDefault="00C22F3F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44DE432C" w14:textId="77777777" w:rsidR="00C22F3F" w:rsidRPr="00813A76" w:rsidRDefault="00C22F3F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1DC3CED2" w14:textId="77777777" w:rsidR="00C22F3F" w:rsidRPr="00813A76" w:rsidRDefault="00C22F3F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7BE20DFA" w14:textId="77777777" w:rsidR="00C22F3F" w:rsidRPr="00813A76" w:rsidRDefault="00C22F3F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2A3F18CC" w14:textId="77777777" w:rsidR="00C22F3F" w:rsidRPr="00813A76" w:rsidRDefault="00C22F3F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51A71004" w14:textId="77777777" w:rsidR="00C22F3F" w:rsidRPr="00813A76" w:rsidRDefault="00C22F3F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  <w:tr w:rsidR="002F54B6" w:rsidRPr="00813A76" w14:paraId="3CE2AAEA" w14:textId="77777777" w:rsidTr="003F3D55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7EE04788" w14:textId="06F46FCC" w:rsidR="002F54B6" w:rsidRDefault="002F54B6" w:rsidP="003F3D5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CPU</w:t>
            </w:r>
          </w:p>
        </w:tc>
        <w:tc>
          <w:tcPr>
            <w:tcW w:w="704" w:type="dxa"/>
            <w:vAlign w:val="center"/>
          </w:tcPr>
          <w:p w14:paraId="7D252377" w14:textId="77777777" w:rsidR="002F54B6" w:rsidRPr="00813A76" w:rsidRDefault="002F54B6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14CE7E33" w14:textId="77777777" w:rsidR="002F54B6" w:rsidRPr="00813A76" w:rsidRDefault="002F54B6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50CC28A4" w14:textId="77777777" w:rsidR="002F54B6" w:rsidRPr="00813A76" w:rsidRDefault="002F54B6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3400BAC" w14:textId="77777777" w:rsidR="002F54B6" w:rsidRPr="00813A76" w:rsidRDefault="002F54B6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0B0C9523" w14:textId="77777777" w:rsidR="002F54B6" w:rsidRPr="00813A76" w:rsidRDefault="002F54B6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7CC21669" w14:textId="77777777" w:rsidR="002F54B6" w:rsidRPr="00813A76" w:rsidRDefault="002F54B6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  <w:tr w:rsidR="0049513D" w:rsidRPr="00813A76" w14:paraId="2F545F1A" w14:textId="77777777" w:rsidTr="003F3D55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716624EE" w14:textId="3F0716C3" w:rsidR="0049513D" w:rsidRDefault="0049513D" w:rsidP="003F3D5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RUN en mode simulé</w:t>
            </w:r>
          </w:p>
        </w:tc>
        <w:tc>
          <w:tcPr>
            <w:tcW w:w="704" w:type="dxa"/>
            <w:vAlign w:val="center"/>
          </w:tcPr>
          <w:p w14:paraId="76A3BF69" w14:textId="77777777" w:rsidR="0049513D" w:rsidRPr="00813A76" w:rsidRDefault="0049513D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02F31037" w14:textId="77777777" w:rsidR="0049513D" w:rsidRPr="00813A76" w:rsidRDefault="0049513D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41C1C534" w14:textId="77777777" w:rsidR="0049513D" w:rsidRPr="00813A76" w:rsidRDefault="0049513D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1B730B6" w14:textId="77777777" w:rsidR="0049513D" w:rsidRPr="00813A76" w:rsidRDefault="0049513D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2BD49846" w14:textId="77777777" w:rsidR="0049513D" w:rsidRPr="00813A76" w:rsidRDefault="0049513D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15E28D53" w14:textId="77777777" w:rsidR="0049513D" w:rsidRPr="00813A76" w:rsidRDefault="0049513D" w:rsidP="003F3D5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688C5197" w14:textId="77777777" w:rsidR="001E5A60" w:rsidRDefault="001E5A60" w:rsidP="00C95238">
      <w:pPr>
        <w:tabs>
          <w:tab w:val="left" w:pos="851"/>
        </w:tabs>
        <w:rPr>
          <w:rFonts w:ascii="Bookman Old Style" w:hAnsi="Bookman Old Style" w:cs="Arial"/>
          <w:sz w:val="20"/>
          <w:szCs w:val="20"/>
        </w:rPr>
      </w:pPr>
    </w:p>
    <w:p w14:paraId="6A22EEBC" w14:textId="23CF36F4" w:rsidR="006F7CC0" w:rsidRDefault="006F7CC0" w:rsidP="00CC0475">
      <w:pPr>
        <w:rPr>
          <w:rFonts w:ascii="Bookman Old Style" w:hAnsi="Bookman Old Style"/>
          <w:color w:val="000000"/>
          <w:sz w:val="20"/>
          <w:szCs w:val="20"/>
        </w:rPr>
      </w:pPr>
      <w:bookmarkStart w:id="4" w:name="_Hlk498582076"/>
      <w:bookmarkEnd w:id="2"/>
    </w:p>
    <w:p w14:paraId="4ACBF557" w14:textId="09AD3079" w:rsidR="00B137B0" w:rsidRDefault="001A675C" w:rsidP="00DC206D">
      <w:pPr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br w:type="page"/>
      </w:r>
      <w:bookmarkEnd w:id="4"/>
    </w:p>
    <w:p w14:paraId="79C77854" w14:textId="28E44942" w:rsidR="001A675C" w:rsidRPr="00E351BD" w:rsidRDefault="001A675C" w:rsidP="00E351BD">
      <w:pPr>
        <w:rPr>
          <w:rFonts w:ascii="Bookman Old Style" w:hAnsi="Bookman Old Style"/>
          <w:b/>
          <w:bCs/>
          <w:sz w:val="20"/>
          <w:szCs w:val="20"/>
          <w:u w:val="single"/>
        </w:rPr>
      </w:pPr>
      <w:r w:rsidRPr="00E351BD">
        <w:rPr>
          <w:rFonts w:ascii="Bookman Old Style" w:hAnsi="Bookman Old Style"/>
          <w:b/>
          <w:bCs/>
          <w:sz w:val="20"/>
          <w:szCs w:val="20"/>
        </w:rPr>
        <w:t xml:space="preserve">Etape2 : </w:t>
      </w:r>
      <w:r w:rsidR="0049513D" w:rsidRPr="00E351BD">
        <w:rPr>
          <w:rFonts w:ascii="Bookman Old Style" w:hAnsi="Bookman Old Style"/>
          <w:b/>
          <w:bCs/>
          <w:sz w:val="20"/>
          <w:szCs w:val="20"/>
        </w:rPr>
        <w:t>Réaliser l’implantation du matériel</w:t>
      </w:r>
    </w:p>
    <w:p w14:paraId="2AA7C6AD" w14:textId="77777777" w:rsidR="001A675C" w:rsidRPr="00E351BD" w:rsidRDefault="001A675C" w:rsidP="00E351BD">
      <w:pPr>
        <w:rPr>
          <w:rFonts w:ascii="Bookman Old Style" w:hAnsi="Bookman Old Style" w:cs="Arial"/>
          <w:b/>
          <w:bCs/>
          <w:sz w:val="20"/>
          <w:szCs w:val="20"/>
          <w:u w:val="single"/>
        </w:rPr>
      </w:pPr>
    </w:p>
    <w:p w14:paraId="21A162B5" w14:textId="5BE8BAC4" w:rsidR="000E4468" w:rsidRDefault="000E4468" w:rsidP="00B7561F">
      <w:pPr>
        <w:numPr>
          <w:ilvl w:val="0"/>
          <w:numId w:val="15"/>
        </w:numPr>
        <w:tabs>
          <w:tab w:val="clear" w:pos="928"/>
          <w:tab w:val="num" w:pos="851"/>
        </w:tabs>
        <w:ind w:left="851" w:hanging="283"/>
        <w:jc w:val="both"/>
        <w:rPr>
          <w:rFonts w:ascii="Bookman Old Style" w:hAnsi="Bookman Old Style" w:cs="Arial"/>
          <w:bCs/>
          <w:sz w:val="22"/>
          <w:szCs w:val="22"/>
        </w:rPr>
      </w:pPr>
      <w:r w:rsidRPr="000E4468">
        <w:rPr>
          <w:rFonts w:ascii="Bookman Old Style" w:hAnsi="Bookman Old Style" w:cs="Arial"/>
          <w:bCs/>
          <w:sz w:val="22"/>
          <w:szCs w:val="22"/>
        </w:rPr>
        <w:t xml:space="preserve">A l’aide du tutoriel </w:t>
      </w:r>
      <w:r w:rsidR="0049513D">
        <w:rPr>
          <w:rFonts w:ascii="Bookman Old Style" w:hAnsi="Bookman Old Style" w:cs="Arial"/>
          <w:bCs/>
          <w:sz w:val="22"/>
          <w:szCs w:val="22"/>
        </w:rPr>
        <w:t>2</w:t>
      </w:r>
      <w:r w:rsidRPr="000E4468">
        <w:rPr>
          <w:rFonts w:ascii="Bookman Old Style" w:hAnsi="Bookman Old Style" w:cs="Arial"/>
          <w:bCs/>
          <w:sz w:val="22"/>
          <w:szCs w:val="22"/>
        </w:rPr>
        <w:t>, réaliser l’implantation d</w:t>
      </w:r>
      <w:r w:rsidR="0049513D">
        <w:rPr>
          <w:rFonts w:ascii="Bookman Old Style" w:hAnsi="Bookman Old Style" w:cs="Arial"/>
          <w:bCs/>
          <w:sz w:val="22"/>
          <w:szCs w:val="22"/>
        </w:rPr>
        <w:t>es</w:t>
      </w:r>
      <w:r w:rsidRPr="000E4468">
        <w:rPr>
          <w:rFonts w:ascii="Bookman Old Style" w:hAnsi="Bookman Old Style" w:cs="Arial"/>
          <w:bCs/>
          <w:sz w:val="22"/>
          <w:szCs w:val="22"/>
        </w:rPr>
        <w:t xml:space="preserve"> matériel</w:t>
      </w:r>
      <w:r w:rsidR="0049513D">
        <w:rPr>
          <w:rFonts w:ascii="Bookman Old Style" w:hAnsi="Bookman Old Style" w:cs="Arial"/>
          <w:bCs/>
          <w:sz w:val="22"/>
          <w:szCs w:val="22"/>
        </w:rPr>
        <w:t>s</w:t>
      </w:r>
      <w:r w:rsidRPr="000E4468">
        <w:rPr>
          <w:rFonts w:ascii="Bookman Old Style" w:hAnsi="Bookman Old Style" w:cs="Arial"/>
          <w:bCs/>
          <w:sz w:val="22"/>
          <w:szCs w:val="22"/>
        </w:rPr>
        <w:t xml:space="preserve"> </w:t>
      </w:r>
      <w:r w:rsidR="0049513D">
        <w:rPr>
          <w:rFonts w:ascii="Bookman Old Style" w:hAnsi="Bookman Old Style" w:cs="Arial"/>
          <w:bCs/>
          <w:sz w:val="22"/>
          <w:szCs w:val="22"/>
        </w:rPr>
        <w:t xml:space="preserve">ci-dessous </w:t>
      </w:r>
      <w:r w:rsidR="00B7561F" w:rsidRPr="000E4468">
        <w:rPr>
          <w:rFonts w:ascii="Bookman Old Style" w:hAnsi="Bookman Old Style" w:cs="Arial"/>
          <w:bCs/>
          <w:sz w:val="22"/>
          <w:szCs w:val="22"/>
        </w:rPr>
        <w:t>dans le logiciel de développement Automation Studio</w:t>
      </w:r>
      <w:r w:rsidR="00B7561F">
        <w:rPr>
          <w:rFonts w:ascii="Bookman Old Style" w:hAnsi="Bookman Old Style" w:cs="Arial"/>
          <w:bCs/>
          <w:sz w:val="22"/>
          <w:szCs w:val="22"/>
        </w:rPr>
        <w:t xml:space="preserve">, avec une liaison </w:t>
      </w:r>
      <w:proofErr w:type="spellStart"/>
      <w:r w:rsidR="00B7561F">
        <w:rPr>
          <w:rFonts w:ascii="Bookman Old Style" w:hAnsi="Bookman Old Style" w:cs="Arial"/>
          <w:bCs/>
          <w:sz w:val="22"/>
          <w:szCs w:val="22"/>
        </w:rPr>
        <w:t>PowerLinK</w:t>
      </w:r>
      <w:proofErr w:type="spellEnd"/>
      <w:r w:rsidR="00B7561F">
        <w:rPr>
          <w:rFonts w:ascii="Bookman Old Style" w:hAnsi="Bookman Old Style" w:cs="Arial"/>
          <w:bCs/>
          <w:sz w:val="22"/>
          <w:szCs w:val="22"/>
        </w:rPr>
        <w:t xml:space="preserve"> (PLK) et respectant </w:t>
      </w:r>
      <w:r w:rsidR="00AD6E4B">
        <w:rPr>
          <w:rFonts w:ascii="Bookman Old Style" w:hAnsi="Bookman Old Style" w:cs="Arial"/>
          <w:bCs/>
          <w:sz w:val="22"/>
          <w:szCs w:val="22"/>
        </w:rPr>
        <w:t xml:space="preserve">le synoptique </w:t>
      </w:r>
      <w:r w:rsidR="00B7561F">
        <w:rPr>
          <w:rFonts w:ascii="Bookman Old Style" w:hAnsi="Bookman Old Style" w:cs="Arial"/>
          <w:bCs/>
          <w:sz w:val="22"/>
          <w:szCs w:val="22"/>
        </w:rPr>
        <w:t xml:space="preserve">de la maquette système </w:t>
      </w:r>
      <w:r w:rsidR="00AD6E4B">
        <w:rPr>
          <w:rFonts w:ascii="Bookman Old Style" w:hAnsi="Bookman Old Style" w:cs="Arial"/>
          <w:bCs/>
          <w:sz w:val="22"/>
          <w:szCs w:val="22"/>
        </w:rPr>
        <w:t>ci-</w:t>
      </w:r>
      <w:r w:rsidR="00B7561F">
        <w:rPr>
          <w:rFonts w:ascii="Bookman Old Style" w:hAnsi="Bookman Old Style" w:cs="Arial"/>
          <w:bCs/>
          <w:sz w:val="22"/>
          <w:szCs w:val="22"/>
        </w:rPr>
        <w:t>dessous</w:t>
      </w:r>
      <w:r w:rsidRPr="000E4468">
        <w:rPr>
          <w:rFonts w:ascii="Bookman Old Style" w:hAnsi="Bookman Old Style" w:cs="Arial"/>
          <w:bCs/>
          <w:sz w:val="22"/>
          <w:szCs w:val="22"/>
        </w:rPr>
        <w:t>.</w:t>
      </w:r>
      <w:r w:rsidR="00AD6E4B">
        <w:rPr>
          <w:rFonts w:ascii="Bookman Old Style" w:hAnsi="Bookman Old Style" w:cs="Arial"/>
          <w:bCs/>
          <w:sz w:val="22"/>
          <w:szCs w:val="22"/>
        </w:rPr>
        <w:t xml:space="preserve"> </w:t>
      </w:r>
    </w:p>
    <w:p w14:paraId="166946FD" w14:textId="77777777" w:rsidR="0049513D" w:rsidRDefault="0049513D" w:rsidP="0049513D">
      <w:pPr>
        <w:tabs>
          <w:tab w:val="left" w:pos="851"/>
        </w:tabs>
        <w:ind w:left="928"/>
        <w:rPr>
          <w:rFonts w:ascii="Bookman Old Style" w:hAnsi="Bookman Old Style" w:cs="Arial"/>
          <w:bCs/>
          <w:sz w:val="22"/>
          <w:szCs w:val="22"/>
        </w:rPr>
      </w:pPr>
    </w:p>
    <w:p w14:paraId="2DE34564" w14:textId="28BE3EB1" w:rsidR="0049513D" w:rsidRDefault="0049513D" w:rsidP="0049513D">
      <w:pPr>
        <w:numPr>
          <w:ilvl w:val="0"/>
          <w:numId w:val="32"/>
        </w:num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  <w:r w:rsidRPr="0049513D">
        <w:rPr>
          <w:rFonts w:ascii="Bookman Old Style" w:hAnsi="Bookman Old Style" w:cs="Arial"/>
          <w:b/>
          <w:sz w:val="22"/>
          <w:szCs w:val="22"/>
        </w:rPr>
        <w:t>X20BC0083</w:t>
      </w:r>
      <w:r>
        <w:rPr>
          <w:rFonts w:ascii="Bookman Old Style" w:hAnsi="Bookman Old Style" w:cs="Arial"/>
          <w:bCs/>
          <w:sz w:val="22"/>
          <w:szCs w:val="22"/>
        </w:rPr>
        <w:t xml:space="preserve"> : pour la liaison de la CPU « PPC70 » aux interfaces Entrées/Sorties </w:t>
      </w:r>
    </w:p>
    <w:p w14:paraId="5266147C" w14:textId="589F0F42" w:rsidR="00AD6E4B" w:rsidRDefault="00AD6E4B" w:rsidP="0049513D">
      <w:pPr>
        <w:numPr>
          <w:ilvl w:val="0"/>
          <w:numId w:val="32"/>
        </w:num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X20PS9400 </w:t>
      </w:r>
      <w:r w:rsidRPr="00AD6E4B">
        <w:rPr>
          <w:rFonts w:ascii="Bookman Old Style" w:hAnsi="Bookman Old Style" w:cs="Arial"/>
          <w:bCs/>
          <w:sz w:val="22"/>
          <w:szCs w:val="22"/>
        </w:rPr>
        <w:t>:</w:t>
      </w:r>
      <w:r>
        <w:rPr>
          <w:rFonts w:ascii="Bookman Old Style" w:hAnsi="Bookman Old Style" w:cs="Arial"/>
          <w:bCs/>
          <w:sz w:val="22"/>
          <w:szCs w:val="22"/>
        </w:rPr>
        <w:t xml:space="preserve"> pour l’alimentation des modules X20 en 24V continu</w:t>
      </w:r>
    </w:p>
    <w:p w14:paraId="1E33431C" w14:textId="4F24DBDF" w:rsidR="0049513D" w:rsidRDefault="0049513D" w:rsidP="0049513D">
      <w:pPr>
        <w:numPr>
          <w:ilvl w:val="0"/>
          <w:numId w:val="32"/>
        </w:num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  <w:r w:rsidRPr="0049513D">
        <w:rPr>
          <w:rFonts w:ascii="Bookman Old Style" w:hAnsi="Bookman Old Style" w:cs="Arial"/>
          <w:b/>
          <w:sz w:val="22"/>
          <w:szCs w:val="22"/>
        </w:rPr>
        <w:t>X20DI9371</w:t>
      </w:r>
      <w:r>
        <w:rPr>
          <w:rFonts w:ascii="Bookman Old Style" w:hAnsi="Bookman Old Style" w:cs="Arial"/>
          <w:bCs/>
          <w:sz w:val="22"/>
          <w:szCs w:val="22"/>
        </w:rPr>
        <w:t> : interface d’entrées pour les capteurs</w:t>
      </w:r>
    </w:p>
    <w:p w14:paraId="1C45AA06" w14:textId="32A1C71A" w:rsidR="0049513D" w:rsidRDefault="0049513D" w:rsidP="0049513D">
      <w:pPr>
        <w:numPr>
          <w:ilvl w:val="0"/>
          <w:numId w:val="32"/>
        </w:num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  <w:r w:rsidRPr="0049513D">
        <w:rPr>
          <w:rFonts w:ascii="Bookman Old Style" w:hAnsi="Bookman Old Style" w:cs="Arial"/>
          <w:b/>
          <w:sz w:val="22"/>
          <w:szCs w:val="22"/>
        </w:rPr>
        <w:t>X20DO9322</w:t>
      </w:r>
      <w:r>
        <w:rPr>
          <w:rFonts w:ascii="Bookman Old Style" w:hAnsi="Bookman Old Style" w:cs="Arial"/>
          <w:bCs/>
          <w:sz w:val="22"/>
          <w:szCs w:val="22"/>
        </w:rPr>
        <w:t> : interface de sorties pour les actionneurs</w:t>
      </w:r>
    </w:p>
    <w:p w14:paraId="617E97FE" w14:textId="254F2B34" w:rsidR="0049513D" w:rsidRDefault="00000000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  <w:r>
        <w:rPr>
          <w:noProof/>
        </w:rPr>
        <w:pict w14:anchorId="5EE9AD3A">
          <v:shape id="_x0000_s4958" type="#_x0000_t75" style="position:absolute;margin-left:225.95pt;margin-top:9.8pt;width:207.5pt;height:126.4pt;z-index:17;visibility:visible;mso-wrap-style:square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p w14:paraId="15A56196" w14:textId="3FB1DBEF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  <w:r w:rsidRPr="00AD6E4B">
        <w:rPr>
          <w:rFonts w:ascii="Bookman Old Style" w:hAnsi="Bookman Old Style" w:cs="Arial"/>
          <w:bCs/>
          <w:sz w:val="22"/>
          <w:szCs w:val="22"/>
          <w:u w:val="single"/>
        </w:rPr>
        <w:t>Synoptique de la maquette</w:t>
      </w:r>
      <w:r>
        <w:rPr>
          <w:rFonts w:ascii="Bookman Old Style" w:hAnsi="Bookman Old Style" w:cs="Arial"/>
          <w:bCs/>
          <w:sz w:val="22"/>
          <w:szCs w:val="22"/>
        </w:rPr>
        <w:t xml:space="preserve"> : </w:t>
      </w:r>
    </w:p>
    <w:p w14:paraId="254E8714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2507F82C" w14:textId="7AD99E2F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4FA748FB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3E5E25E7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18ECC791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711CEC66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45C383D8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7D6A6E7F" w14:textId="77777777" w:rsidR="002B6368" w:rsidRDefault="002B6368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0D734B57" w14:textId="77777777" w:rsidR="00AD6E4B" w:rsidRDefault="00AD6E4B" w:rsidP="0049513D">
      <w:pPr>
        <w:tabs>
          <w:tab w:val="left" w:pos="851"/>
        </w:tabs>
        <w:rPr>
          <w:rFonts w:ascii="Bookman Old Style" w:hAnsi="Bookman Old Style" w:cs="Arial"/>
          <w:bCs/>
          <w:sz w:val="22"/>
          <w:szCs w:val="22"/>
        </w:rPr>
      </w:pPr>
    </w:p>
    <w:p w14:paraId="01380B2F" w14:textId="1D7F2D8E" w:rsidR="00C95238" w:rsidRDefault="00AD6E4B" w:rsidP="00AD6E4B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Relier le module X20BC0083 à votre CPU PPc70 avec une liaison </w:t>
      </w:r>
      <w:proofErr w:type="spellStart"/>
      <w:r>
        <w:rPr>
          <w:rFonts w:ascii="Bookman Old Style" w:hAnsi="Bookman Old Style"/>
          <w:sz w:val="20"/>
          <w:szCs w:val="20"/>
        </w:rPr>
        <w:t>Powerlink</w:t>
      </w:r>
      <w:proofErr w:type="spellEnd"/>
      <w:r>
        <w:rPr>
          <w:rFonts w:ascii="Bookman Old Style" w:hAnsi="Bookman Old Style"/>
          <w:sz w:val="20"/>
          <w:szCs w:val="20"/>
        </w:rPr>
        <w:t xml:space="preserve"> (</w:t>
      </w:r>
      <w:r w:rsidR="00B7561F">
        <w:rPr>
          <w:rFonts w:ascii="Bookman Old Style" w:hAnsi="Bookman Old Style"/>
          <w:sz w:val="20"/>
          <w:szCs w:val="20"/>
        </w:rPr>
        <w:t>PLK</w:t>
      </w:r>
      <w:r>
        <w:rPr>
          <w:rFonts w:ascii="Bookman Old Style" w:hAnsi="Bookman Old Style"/>
          <w:sz w:val="20"/>
          <w:szCs w:val="20"/>
        </w:rPr>
        <w:t>)</w:t>
      </w:r>
    </w:p>
    <w:p w14:paraId="0E4582F8" w14:textId="77777777" w:rsidR="00AD6E4B" w:rsidRDefault="00AD6E4B" w:rsidP="00AD6E4B">
      <w:pPr>
        <w:tabs>
          <w:tab w:val="left" w:pos="709"/>
        </w:tabs>
        <w:ind w:left="928"/>
        <w:jc w:val="both"/>
        <w:rPr>
          <w:rFonts w:ascii="Bookman Old Style" w:hAnsi="Bookman Old Style"/>
          <w:sz w:val="20"/>
          <w:szCs w:val="20"/>
        </w:rPr>
      </w:pPr>
    </w:p>
    <w:tbl>
      <w:tblPr>
        <w:tblpPr w:leftFromText="141" w:rightFromText="141" w:vertAnchor="text" w:horzAnchor="margin" w:tblpY="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782AED" w:rsidRPr="00813A76" w14:paraId="7118671A" w14:textId="77777777" w:rsidTr="00782AED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531C1DE4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78B39BAE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1D68499D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44DCD8FD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677D2A4A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47CC448E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026ED61A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782AED" w:rsidRPr="00813A76" w14:paraId="63A55666" w14:textId="77777777" w:rsidTr="00782AED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50385179" w14:textId="75D1D345" w:rsidR="00782AED" w:rsidRPr="00813A76" w:rsidRDefault="00AD6E4B" w:rsidP="00782AED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Modules X20</w:t>
            </w:r>
          </w:p>
        </w:tc>
        <w:tc>
          <w:tcPr>
            <w:tcW w:w="704" w:type="dxa"/>
            <w:vAlign w:val="center"/>
          </w:tcPr>
          <w:p w14:paraId="1B9A77A2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0FEC522E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78195765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7F3AAFBB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09748476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560A4928" w14:textId="77777777" w:rsidR="00782AED" w:rsidRPr="00813A76" w:rsidRDefault="00782AED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  <w:tr w:rsidR="00AD6E4B" w:rsidRPr="00813A76" w14:paraId="596AFF9D" w14:textId="77777777" w:rsidTr="00782AED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03D39BFA" w14:textId="16C90819" w:rsidR="00AD6E4B" w:rsidRDefault="00AD6E4B" w:rsidP="00782AED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Liaison EPL</w:t>
            </w:r>
          </w:p>
        </w:tc>
        <w:tc>
          <w:tcPr>
            <w:tcW w:w="704" w:type="dxa"/>
            <w:vAlign w:val="center"/>
          </w:tcPr>
          <w:p w14:paraId="68136942" w14:textId="77777777" w:rsidR="00AD6E4B" w:rsidRPr="00813A76" w:rsidRDefault="00AD6E4B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4BBA05F5" w14:textId="77777777" w:rsidR="00AD6E4B" w:rsidRPr="00813A76" w:rsidRDefault="00AD6E4B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3A8360F2" w14:textId="77777777" w:rsidR="00AD6E4B" w:rsidRPr="00813A76" w:rsidRDefault="00AD6E4B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5D2AEEB1" w14:textId="77777777" w:rsidR="00AD6E4B" w:rsidRPr="00813A76" w:rsidRDefault="00AD6E4B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5313E0C7" w14:textId="77777777" w:rsidR="00AD6E4B" w:rsidRPr="00813A76" w:rsidRDefault="00AD6E4B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3CA32263" w14:textId="77777777" w:rsidR="00AD6E4B" w:rsidRPr="00813A76" w:rsidRDefault="00AD6E4B" w:rsidP="00782AED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2126B3F7" w14:textId="77777777" w:rsidR="00AD6E4B" w:rsidRDefault="00AD6E4B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352B2A2D" w14:textId="271C0FC1" w:rsidR="00E351BD" w:rsidRPr="008169FA" w:rsidRDefault="00E351BD" w:rsidP="008169FA">
      <w:pPr>
        <w:pStyle w:val="Heading1"/>
      </w:pPr>
      <w:bookmarkStart w:id="5" w:name="_Toc159430141"/>
      <w:r w:rsidRPr="008169FA">
        <w:t xml:space="preserve">Réalisation des programmes de commande avec le langage </w:t>
      </w:r>
      <w:proofErr w:type="spellStart"/>
      <w:r w:rsidRPr="008169FA">
        <w:t>LaDder</w:t>
      </w:r>
      <w:proofErr w:type="spellEnd"/>
      <w:r w:rsidRPr="008169FA">
        <w:t xml:space="preserve"> (LD)</w:t>
      </w:r>
      <w:bookmarkEnd w:id="5"/>
    </w:p>
    <w:p w14:paraId="4B4F44A1" w14:textId="77777777" w:rsidR="00E351BD" w:rsidRDefault="00E351B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AB5BF91" w14:textId="5DB35A89" w:rsidR="000F7338" w:rsidRDefault="000F7338" w:rsidP="000F7338">
      <w:pPr>
        <w:tabs>
          <w:tab w:val="left" w:pos="851"/>
        </w:tabs>
        <w:rPr>
          <w:rFonts w:ascii="Bookman Old Style" w:hAnsi="Bookman Old Style" w:cs="Arial"/>
          <w:b/>
          <w:sz w:val="22"/>
          <w:szCs w:val="22"/>
          <w:u w:val="single"/>
        </w:rPr>
      </w:pPr>
      <w:r w:rsidRPr="001A675C">
        <w:rPr>
          <w:rFonts w:ascii="Bookman Old Style" w:hAnsi="Bookman Old Style" w:cs="Arial"/>
          <w:b/>
          <w:bCs/>
          <w:sz w:val="20"/>
          <w:szCs w:val="20"/>
        </w:rPr>
        <w:t>Etape</w:t>
      </w:r>
      <w:r>
        <w:rPr>
          <w:rFonts w:ascii="Bookman Old Style" w:hAnsi="Bookman Old Style" w:cs="Arial"/>
          <w:b/>
          <w:bCs/>
          <w:sz w:val="20"/>
          <w:szCs w:val="20"/>
        </w:rPr>
        <w:t>3</w:t>
      </w:r>
      <w:r w:rsidRPr="001A675C">
        <w:rPr>
          <w:rFonts w:ascii="Bookman Old Style" w:hAnsi="Bookman Old Style" w:cs="Arial"/>
          <w:b/>
          <w:bCs/>
          <w:sz w:val="20"/>
          <w:szCs w:val="20"/>
        </w:rPr>
        <w:t xml:space="preserve"> : </w:t>
      </w:r>
      <w:r>
        <w:rPr>
          <w:rFonts w:ascii="Bookman Old Style" w:hAnsi="Bookman Old Style" w:cs="Arial"/>
          <w:b/>
          <w:bCs/>
          <w:sz w:val="20"/>
          <w:szCs w:val="20"/>
        </w:rPr>
        <w:t xml:space="preserve">Ajouter un programme en langage </w:t>
      </w:r>
      <w:r w:rsidR="00D72D31">
        <w:rPr>
          <w:rFonts w:ascii="Bookman Old Style" w:hAnsi="Bookman Old Style" w:cs="Arial"/>
          <w:b/>
          <w:bCs/>
          <w:sz w:val="20"/>
          <w:szCs w:val="20"/>
        </w:rPr>
        <w:t>« </w:t>
      </w:r>
      <w:r>
        <w:rPr>
          <w:rFonts w:ascii="Bookman Old Style" w:hAnsi="Bookman Old Style" w:cs="Arial"/>
          <w:b/>
          <w:bCs/>
          <w:sz w:val="20"/>
          <w:szCs w:val="20"/>
        </w:rPr>
        <w:t>Ladder</w:t>
      </w:r>
      <w:r w:rsidR="00D72D31">
        <w:rPr>
          <w:rFonts w:ascii="Bookman Old Style" w:hAnsi="Bookman Old Style" w:cs="Arial"/>
          <w:b/>
          <w:bCs/>
          <w:sz w:val="20"/>
          <w:szCs w:val="20"/>
        </w:rPr>
        <w:t> »</w:t>
      </w:r>
    </w:p>
    <w:p w14:paraId="66DC40FB" w14:textId="77777777" w:rsidR="000F7338" w:rsidRDefault="000F7338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9FA5C40" w14:textId="552F13BA" w:rsidR="000F7338" w:rsidRDefault="000F7338" w:rsidP="000F7338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A l’aide du tutoriel 3 et du TM 240, réaliser le programme </w:t>
      </w:r>
      <w:r w:rsidR="00D72D31">
        <w:rPr>
          <w:rFonts w:ascii="Calibri" w:eastAsia="Calibri" w:hAnsi="Calibri"/>
          <w:sz w:val="22"/>
          <w:szCs w:val="22"/>
          <w:lang w:eastAsia="en-US"/>
        </w:rPr>
        <w:t>« </w:t>
      </w:r>
      <w:proofErr w:type="spellStart"/>
      <w:r w:rsidR="00D72D31">
        <w:rPr>
          <w:rFonts w:ascii="Calibri" w:eastAsia="Calibri" w:hAnsi="Calibri"/>
          <w:sz w:val="22"/>
          <w:szCs w:val="22"/>
          <w:lang w:eastAsia="en-US"/>
        </w:rPr>
        <w:t>LampTest</w:t>
      </w:r>
      <w:proofErr w:type="spellEnd"/>
      <w:r w:rsidR="00D72D31">
        <w:rPr>
          <w:rFonts w:ascii="Calibri" w:eastAsia="Calibri" w:hAnsi="Calibri"/>
          <w:sz w:val="22"/>
          <w:szCs w:val="22"/>
          <w:lang w:eastAsia="en-US"/>
        </w:rPr>
        <w:t> » pour simuler le</w:t>
      </w:r>
      <w:r>
        <w:rPr>
          <w:rFonts w:ascii="Calibri" w:eastAsia="Calibri" w:hAnsi="Calibri"/>
          <w:sz w:val="22"/>
          <w:szCs w:val="22"/>
          <w:lang w:eastAsia="en-US"/>
        </w:rPr>
        <w:t xml:space="preserve"> fonctionnement d’une lampe avec son interrupteur</w:t>
      </w:r>
    </w:p>
    <w:p w14:paraId="233F5342" w14:textId="797E8E16" w:rsidR="000F7338" w:rsidRDefault="00000000" w:rsidP="000F7338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Bookman Old Style" w:hAnsi="Bookman Old Style"/>
          <w:noProof/>
          <w:sz w:val="20"/>
          <w:szCs w:val="20"/>
        </w:rPr>
        <w:pict w14:anchorId="013C7266">
          <v:shape id="_x0000_s4912" type="#_x0000_t75" style="position:absolute;left:0;text-align:left;margin-left:326.7pt;margin-top:7.3pt;width:155.4pt;height:144.3pt;z-index:3">
            <v:imagedata r:id="rId12" o:title=""/>
            <w10:wrap type="square"/>
          </v:shape>
        </w:pict>
      </w:r>
    </w:p>
    <w:p w14:paraId="52F26317" w14:textId="4B4A3921" w:rsidR="000F7338" w:rsidRDefault="000F7338" w:rsidP="000F7338">
      <w:pPr>
        <w:numPr>
          <w:ilvl w:val="0"/>
          <w:numId w:val="15"/>
        </w:num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Effectuer les réglages ci-dessous dans AS</w:t>
      </w:r>
    </w:p>
    <w:p w14:paraId="7493F669" w14:textId="23400576" w:rsidR="000F7338" w:rsidRPr="000F7338" w:rsidRDefault="000F7338" w:rsidP="000F7338">
      <w:pPr>
        <w:ind w:left="568"/>
        <w:rPr>
          <w:rFonts w:ascii="Calibri" w:eastAsia="Calibri" w:hAnsi="Calibri"/>
          <w:sz w:val="22"/>
          <w:szCs w:val="22"/>
          <w:lang w:eastAsia="en-US"/>
        </w:rPr>
      </w:pPr>
    </w:p>
    <w:p w14:paraId="03B1B8D2" w14:textId="39785000" w:rsidR="000F7338" w:rsidRDefault="000F7338" w:rsidP="000F7338">
      <w:pPr>
        <w:numPr>
          <w:ilvl w:val="0"/>
          <w:numId w:val="32"/>
        </w:numPr>
        <w:spacing w:after="40" w:line="259" w:lineRule="auto"/>
        <w:contextualSpacing/>
        <w:jc w:val="both"/>
        <w:rPr>
          <w:rFonts w:ascii="Calibri" w:eastAsia="Calibri" w:hAnsi="Calibri" w:cs="Calibri"/>
          <w:i/>
          <w:sz w:val="20"/>
          <w:szCs w:val="20"/>
          <w:lang w:eastAsia="en-US"/>
        </w:rPr>
      </w:pPr>
      <w:r w:rsidRPr="000F7338">
        <w:rPr>
          <w:rFonts w:ascii="Calibri" w:eastAsia="Calibri" w:hAnsi="Calibri" w:cs="Calibri"/>
          <w:iCs/>
          <w:sz w:val="20"/>
          <w:szCs w:val="20"/>
          <w:u w:val="single"/>
          <w:lang w:eastAsia="en-US"/>
        </w:rPr>
        <w:t>Procédure pour une déclaration « automatique » des variables</w:t>
      </w:r>
      <w:r w:rsidRPr="000F7338">
        <w:rPr>
          <w:rFonts w:ascii="Calibri" w:eastAsia="Calibri" w:hAnsi="Calibri" w:cs="Calibri"/>
          <w:i/>
          <w:sz w:val="20"/>
          <w:szCs w:val="20"/>
          <w:lang w:eastAsia="en-US"/>
        </w:rPr>
        <w:t> :</w:t>
      </w:r>
    </w:p>
    <w:p w14:paraId="37D03F73" w14:textId="48D37EA3" w:rsidR="000F7338" w:rsidRPr="000F7338" w:rsidRDefault="000F7338" w:rsidP="000F7338">
      <w:pPr>
        <w:spacing w:after="40" w:line="259" w:lineRule="auto"/>
        <w:ind w:left="720"/>
        <w:contextualSpacing/>
        <w:jc w:val="both"/>
        <w:rPr>
          <w:rFonts w:ascii="Calibri" w:eastAsia="Calibri" w:hAnsi="Calibri" w:cs="Calibri"/>
          <w:iCs/>
          <w:sz w:val="20"/>
          <w:szCs w:val="20"/>
          <w:lang w:eastAsia="en-US"/>
        </w:rPr>
      </w:pPr>
      <w:r w:rsidRPr="000F7338">
        <w:rPr>
          <w:rFonts w:ascii="Calibri" w:eastAsia="Calibri" w:hAnsi="Calibri" w:cs="Calibri"/>
          <w:iCs/>
          <w:sz w:val="20"/>
          <w:szCs w:val="20"/>
          <w:lang w:eastAsia="en-US"/>
        </w:rPr>
        <w:sym w:font="Wingdings" w:char="F0C4"/>
      </w:r>
      <w:r w:rsidRPr="000F7338">
        <w:rPr>
          <w:rFonts w:ascii="Calibri" w:eastAsia="Calibri" w:hAnsi="Calibri" w:cs="Calibri"/>
          <w:iCs/>
          <w:sz w:val="20"/>
          <w:szCs w:val="20"/>
          <w:lang w:eastAsia="en-US"/>
        </w:rPr>
        <w:t xml:space="preserve"> </w:t>
      </w:r>
      <w:r w:rsidRPr="000F7338">
        <w:rPr>
          <w:rFonts w:ascii="Calibri" w:eastAsia="Calibri" w:hAnsi="Calibri" w:cs="Calibri"/>
          <w:b/>
          <w:bCs/>
          <w:iCs/>
          <w:sz w:val="20"/>
          <w:szCs w:val="20"/>
          <w:lang w:eastAsia="en-US"/>
        </w:rPr>
        <w:t xml:space="preserve">Tools / option / smart Edit </w:t>
      </w:r>
      <w:r w:rsidRPr="000F7338">
        <w:rPr>
          <w:rFonts w:ascii="Calibri" w:eastAsia="Calibri" w:hAnsi="Calibri" w:cs="Calibri"/>
          <w:iCs/>
          <w:sz w:val="20"/>
          <w:szCs w:val="20"/>
          <w:lang w:eastAsia="en-US"/>
        </w:rPr>
        <w:t xml:space="preserve">et cocher : </w:t>
      </w:r>
    </w:p>
    <w:p w14:paraId="4B1EED4D" w14:textId="7DD19379" w:rsidR="000F7338" w:rsidRPr="000F7338" w:rsidRDefault="000F7338" w:rsidP="000F7338">
      <w:pPr>
        <w:contextualSpacing/>
        <w:jc w:val="center"/>
        <w:rPr>
          <w:rFonts w:ascii="Calibri" w:eastAsia="Calibri" w:hAnsi="Calibri" w:cs="Calibri"/>
          <w:i/>
          <w:sz w:val="20"/>
          <w:szCs w:val="20"/>
          <w:lang w:eastAsia="en-US"/>
        </w:rPr>
      </w:pPr>
    </w:p>
    <w:p w14:paraId="2B4AF8C2" w14:textId="08CFFEC6" w:rsidR="000F7338" w:rsidRPr="000F7338" w:rsidRDefault="000F7338" w:rsidP="000F7338">
      <w:pPr>
        <w:numPr>
          <w:ilvl w:val="0"/>
          <w:numId w:val="32"/>
        </w:numPr>
        <w:rPr>
          <w:rFonts w:ascii="Calibri" w:eastAsia="Calibri" w:hAnsi="Calibri" w:cs="Calibri"/>
          <w:sz w:val="20"/>
          <w:szCs w:val="20"/>
          <w:lang w:eastAsia="en-US"/>
        </w:rPr>
      </w:pPr>
      <w:r w:rsidRPr="000F7338">
        <w:rPr>
          <w:rFonts w:ascii="Calibri" w:eastAsia="Calibri" w:hAnsi="Calibri" w:cs="Calibri"/>
          <w:sz w:val="20"/>
          <w:szCs w:val="20"/>
          <w:u w:val="single"/>
          <w:lang w:eastAsia="en-US"/>
        </w:rPr>
        <w:t xml:space="preserve">Procédure pour Modifier le bloc fonction </w:t>
      </w:r>
      <w:proofErr w:type="spellStart"/>
      <w:r w:rsidRPr="000F7338">
        <w:rPr>
          <w:rFonts w:ascii="Calibri" w:eastAsia="Calibri" w:hAnsi="Calibri" w:cs="Calibri"/>
          <w:sz w:val="20"/>
          <w:szCs w:val="20"/>
          <w:u w:val="single"/>
          <w:lang w:eastAsia="en-US"/>
        </w:rPr>
        <w:t>mapp</w:t>
      </w:r>
      <w:proofErr w:type="spellEnd"/>
      <w:r w:rsidRPr="000F7338">
        <w:rPr>
          <w:rFonts w:ascii="Calibri" w:eastAsia="Calibri" w:hAnsi="Calibri" w:cs="Calibri"/>
          <w:sz w:val="20"/>
          <w:szCs w:val="20"/>
          <w:u w:val="single"/>
          <w:lang w:eastAsia="en-US"/>
        </w:rPr>
        <w:t xml:space="preserve"> / Ladder</w:t>
      </w:r>
      <w:r w:rsidRPr="000F7338">
        <w:rPr>
          <w:rFonts w:ascii="Calibri" w:eastAsia="Calibri" w:hAnsi="Calibri" w:cs="Calibri"/>
          <w:sz w:val="20"/>
          <w:szCs w:val="20"/>
          <w:lang w:eastAsia="en-US"/>
        </w:rPr>
        <w:t xml:space="preserve">, : </w:t>
      </w:r>
    </w:p>
    <w:p w14:paraId="11396A23" w14:textId="43770EFB" w:rsidR="000F7338" w:rsidRPr="00FD06F0" w:rsidRDefault="000F7338" w:rsidP="000F7338">
      <w:pPr>
        <w:ind w:left="720"/>
        <w:contextualSpacing/>
        <w:rPr>
          <w:rFonts w:ascii="Calibri" w:eastAsia="Calibri" w:hAnsi="Calibri" w:cs="Calibri"/>
          <w:sz w:val="20"/>
          <w:szCs w:val="20"/>
          <w:lang w:val="en-GB" w:eastAsia="en-US"/>
        </w:rPr>
      </w:pPr>
      <w:r>
        <w:rPr>
          <w:rFonts w:ascii="Calibri" w:eastAsia="Calibri" w:hAnsi="Calibri" w:cs="Calibri"/>
          <w:sz w:val="20"/>
          <w:szCs w:val="20"/>
          <w:lang w:val="en-GB" w:eastAsia="en-US"/>
        </w:rPr>
        <w:sym w:font="Wingdings" w:char="F0C4"/>
      </w:r>
      <w:r w:rsidRPr="00FD06F0">
        <w:rPr>
          <w:rFonts w:ascii="Calibri" w:eastAsia="Calibri" w:hAnsi="Calibri" w:cs="Calibri"/>
          <w:sz w:val="20"/>
          <w:szCs w:val="20"/>
          <w:lang w:val="en-GB" w:eastAsia="en-US"/>
        </w:rPr>
        <w:t xml:space="preserve"> </w:t>
      </w:r>
      <w:r w:rsidRPr="00FD06F0">
        <w:rPr>
          <w:rFonts w:ascii="Calibri" w:eastAsia="Calibri" w:hAnsi="Calibri" w:cs="Calibri"/>
          <w:b/>
          <w:bCs/>
          <w:sz w:val="20"/>
          <w:szCs w:val="20"/>
          <w:lang w:val="en-GB" w:eastAsia="en-US"/>
        </w:rPr>
        <w:t xml:space="preserve">Tools / options / </w:t>
      </w:r>
      <w:proofErr w:type="gramStart"/>
      <w:r w:rsidRPr="00FD06F0">
        <w:rPr>
          <w:rFonts w:ascii="Calibri" w:eastAsia="Calibri" w:hAnsi="Calibri" w:cs="Calibri"/>
          <w:b/>
          <w:bCs/>
          <w:sz w:val="20"/>
          <w:szCs w:val="20"/>
          <w:lang w:val="en-GB" w:eastAsia="en-US"/>
        </w:rPr>
        <w:t>ladder</w:t>
      </w:r>
      <w:r w:rsidRPr="00FD06F0">
        <w:rPr>
          <w:rFonts w:ascii="Calibri" w:eastAsia="Calibri" w:hAnsi="Calibri" w:cs="Calibri"/>
          <w:sz w:val="20"/>
          <w:szCs w:val="20"/>
          <w:lang w:val="en-GB" w:eastAsia="en-US"/>
        </w:rPr>
        <w:t> :</w:t>
      </w:r>
      <w:proofErr w:type="gramEnd"/>
      <w:r w:rsidRPr="00FD06F0">
        <w:rPr>
          <w:rFonts w:ascii="Calibri" w:eastAsia="Calibri" w:hAnsi="Calibri" w:cs="Calibri"/>
          <w:sz w:val="20"/>
          <w:szCs w:val="20"/>
          <w:lang w:val="en-GB" w:eastAsia="en-US"/>
        </w:rPr>
        <w:t xml:space="preserve"> et </w:t>
      </w:r>
      <w:proofErr w:type="spellStart"/>
      <w:r w:rsidRPr="00FD06F0">
        <w:rPr>
          <w:rFonts w:ascii="Calibri" w:eastAsia="Calibri" w:hAnsi="Calibri" w:cs="Calibri"/>
          <w:sz w:val="20"/>
          <w:szCs w:val="20"/>
          <w:lang w:val="en-GB" w:eastAsia="en-US"/>
        </w:rPr>
        <w:t>décocher</w:t>
      </w:r>
      <w:proofErr w:type="spellEnd"/>
    </w:p>
    <w:p w14:paraId="5325B9AF" w14:textId="77777777" w:rsidR="000F7338" w:rsidRPr="00FD06F0" w:rsidRDefault="000F7338" w:rsidP="000F7338">
      <w:pPr>
        <w:ind w:left="720"/>
        <w:contextualSpacing/>
        <w:rPr>
          <w:rFonts w:ascii="Calibri" w:eastAsia="Calibri" w:hAnsi="Calibri" w:cs="Calibri"/>
          <w:sz w:val="20"/>
          <w:szCs w:val="20"/>
          <w:lang w:val="en-GB" w:eastAsia="en-US"/>
        </w:rPr>
      </w:pPr>
    </w:p>
    <w:p w14:paraId="62A96E7F" w14:textId="77777777" w:rsidR="000F7338" w:rsidRPr="000F7338" w:rsidRDefault="000F7338" w:rsidP="000F7338">
      <w:pPr>
        <w:contextualSpacing/>
        <w:rPr>
          <w:rFonts w:ascii="Calibri" w:eastAsia="Calibri" w:hAnsi="Calibri" w:cs="Calibri"/>
          <w:sz w:val="20"/>
          <w:szCs w:val="20"/>
          <w:lang w:val="en-GB" w:eastAsia="en-US"/>
        </w:rPr>
      </w:pPr>
      <w:r w:rsidRPr="00FD06F0">
        <w:rPr>
          <w:rFonts w:ascii="Calibri" w:eastAsia="Calibri" w:hAnsi="Calibri" w:cs="Calibri"/>
          <w:sz w:val="20"/>
          <w:szCs w:val="20"/>
          <w:lang w:val="en-GB" w:eastAsia="en-US"/>
        </w:rPr>
        <w:tab/>
      </w:r>
      <w:r w:rsidRPr="00FD06F0">
        <w:rPr>
          <w:rFonts w:ascii="Calibri" w:eastAsia="Calibri" w:hAnsi="Calibri" w:cs="Calibri"/>
          <w:sz w:val="20"/>
          <w:szCs w:val="20"/>
          <w:lang w:val="en-GB" w:eastAsia="en-US"/>
        </w:rPr>
        <w:tab/>
      </w:r>
      <w:r w:rsidRPr="000F7338">
        <w:rPr>
          <w:rFonts w:ascii="Calibri" w:eastAsia="Calibri" w:hAnsi="Calibri" w:cs="Calibri"/>
          <w:sz w:val="20"/>
          <w:szCs w:val="20"/>
          <w:lang w:eastAsia="en-US"/>
        </w:rPr>
        <w:sym w:font="Wingdings" w:char="F071"/>
      </w:r>
      <w:r w:rsidRPr="000F7338">
        <w:rPr>
          <w:rFonts w:ascii="Calibri" w:eastAsia="Calibri" w:hAnsi="Calibri" w:cs="Calibri"/>
          <w:sz w:val="20"/>
          <w:szCs w:val="20"/>
          <w:lang w:val="en-GB" w:eastAsia="en-US"/>
        </w:rPr>
        <w:t xml:space="preserve"> Use EN/EN0 for function and function </w:t>
      </w:r>
      <w:proofErr w:type="gramStart"/>
      <w:r w:rsidRPr="000F7338">
        <w:rPr>
          <w:rFonts w:ascii="Calibri" w:eastAsia="Calibri" w:hAnsi="Calibri" w:cs="Calibri"/>
          <w:sz w:val="20"/>
          <w:szCs w:val="20"/>
          <w:lang w:val="en-GB" w:eastAsia="en-US"/>
        </w:rPr>
        <w:t>blocks</w:t>
      </w:r>
      <w:proofErr w:type="gramEnd"/>
    </w:p>
    <w:p w14:paraId="1900D74E" w14:textId="7B08FD3D" w:rsidR="000F7338" w:rsidRPr="000F7338" w:rsidRDefault="000F7338" w:rsidP="000F7338">
      <w:pPr>
        <w:contextualSpacing/>
        <w:rPr>
          <w:rFonts w:ascii="Calibri" w:eastAsia="Calibri" w:hAnsi="Calibri" w:cs="Calibri"/>
          <w:sz w:val="20"/>
          <w:szCs w:val="20"/>
          <w:lang w:eastAsia="en-US"/>
        </w:rPr>
      </w:pPr>
      <w:r w:rsidRPr="000F7338">
        <w:rPr>
          <w:rFonts w:ascii="Calibri" w:eastAsia="Calibri" w:hAnsi="Calibri" w:cs="Calibri"/>
          <w:sz w:val="20"/>
          <w:szCs w:val="20"/>
          <w:lang w:val="en-GB" w:eastAsia="en-US"/>
        </w:rPr>
        <w:tab/>
      </w:r>
      <w:r w:rsidRPr="000F7338">
        <w:rPr>
          <w:rFonts w:ascii="Calibri" w:eastAsia="Calibri" w:hAnsi="Calibri" w:cs="Calibri"/>
          <w:sz w:val="20"/>
          <w:szCs w:val="20"/>
          <w:lang w:val="en-GB" w:eastAsia="en-US"/>
        </w:rPr>
        <w:tab/>
      </w:r>
      <w:r w:rsidRPr="000F7338">
        <w:rPr>
          <w:rFonts w:ascii="Calibri" w:eastAsia="Calibri" w:hAnsi="Calibri" w:cs="Calibri"/>
          <w:sz w:val="20"/>
          <w:szCs w:val="20"/>
          <w:lang w:eastAsia="en-US"/>
        </w:rPr>
        <w:sym w:font="Wingdings" w:char="F071"/>
      </w:r>
      <w:r w:rsidRPr="000F7338">
        <w:rPr>
          <w:rFonts w:ascii="Calibri" w:eastAsia="Calibri" w:hAnsi="Calibri" w:cs="Calibri"/>
          <w:sz w:val="20"/>
          <w:szCs w:val="20"/>
          <w:lang w:eastAsia="en-US"/>
        </w:rPr>
        <w:t xml:space="preserve"> Enable </w:t>
      </w:r>
      <w:proofErr w:type="spellStart"/>
      <w:r w:rsidRPr="000F7338">
        <w:rPr>
          <w:rFonts w:ascii="Calibri" w:eastAsia="Calibri" w:hAnsi="Calibri" w:cs="Calibri"/>
          <w:sz w:val="20"/>
          <w:szCs w:val="20"/>
          <w:lang w:eastAsia="en-US"/>
        </w:rPr>
        <w:t>Synchronous</w:t>
      </w:r>
      <w:proofErr w:type="spellEnd"/>
      <w:r w:rsidRPr="000F7338">
        <w:rPr>
          <w:rFonts w:ascii="Calibri" w:eastAsia="Calibri" w:hAnsi="Calibri" w:cs="Calibri"/>
          <w:sz w:val="20"/>
          <w:szCs w:val="20"/>
          <w:lang w:eastAsia="en-US"/>
        </w:rPr>
        <w:t xml:space="preserve"> </w:t>
      </w:r>
      <w:proofErr w:type="spellStart"/>
      <w:r w:rsidRPr="000F7338">
        <w:rPr>
          <w:rFonts w:ascii="Calibri" w:eastAsia="Calibri" w:hAnsi="Calibri" w:cs="Calibri"/>
          <w:sz w:val="20"/>
          <w:szCs w:val="20"/>
          <w:lang w:eastAsia="en-US"/>
        </w:rPr>
        <w:t>Powerflow</w:t>
      </w:r>
      <w:proofErr w:type="spellEnd"/>
    </w:p>
    <w:p w14:paraId="5C7DACE2" w14:textId="77777777" w:rsidR="00491954" w:rsidRPr="000F7338" w:rsidRDefault="00491954" w:rsidP="000F7338">
      <w:pPr>
        <w:contextualSpacing/>
        <w:rPr>
          <w:rFonts w:ascii="Calibri" w:eastAsia="Calibri" w:hAnsi="Calibri" w:cs="Calibri"/>
          <w:sz w:val="20"/>
          <w:szCs w:val="20"/>
          <w:lang w:eastAsia="en-US"/>
        </w:rPr>
      </w:pPr>
    </w:p>
    <w:p w14:paraId="657178A6" w14:textId="77777777" w:rsidR="00D72D31" w:rsidRDefault="00491954" w:rsidP="000F7338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Dans AS, les programmes sont écrits sous l’onglet </w:t>
      </w:r>
      <w:proofErr w:type="spellStart"/>
      <w:r w:rsidRPr="00491954">
        <w:rPr>
          <w:rFonts w:ascii="Bookman Old Style" w:hAnsi="Bookman Old Style"/>
          <w:b/>
          <w:bCs/>
          <w:sz w:val="20"/>
          <w:szCs w:val="20"/>
        </w:rPr>
        <w:t>Logical</w:t>
      </w:r>
      <w:proofErr w:type="spellEnd"/>
      <w:r w:rsidRPr="00491954"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Pr="00491954">
        <w:rPr>
          <w:rFonts w:ascii="Bookman Old Style" w:hAnsi="Bookman Old Style"/>
          <w:b/>
          <w:bCs/>
          <w:sz w:val="20"/>
          <w:szCs w:val="20"/>
        </w:rPr>
        <w:t>View</w:t>
      </w:r>
      <w:proofErr w:type="spellEnd"/>
      <w:r w:rsidR="00D72D31">
        <w:rPr>
          <w:rFonts w:ascii="Bookman Old Style" w:hAnsi="Bookman Old Style"/>
          <w:b/>
          <w:bCs/>
          <w:sz w:val="20"/>
          <w:szCs w:val="20"/>
        </w:rPr>
        <w:t xml:space="preserve"> : </w:t>
      </w:r>
    </w:p>
    <w:p w14:paraId="03E3486A" w14:textId="6CD5C59F" w:rsidR="00AD6E4B" w:rsidRPr="00D72D31" w:rsidRDefault="00D72D31" w:rsidP="00D72D31">
      <w:pPr>
        <w:tabs>
          <w:tab w:val="left" w:pos="709"/>
        </w:tabs>
        <w:ind w:left="92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sym w:font="Wingdings" w:char="F0C4"/>
      </w:r>
      <w:r w:rsidRPr="00D72D31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D72D31">
        <w:rPr>
          <w:rFonts w:ascii="Bookman Old Style" w:hAnsi="Bookman Old Style"/>
          <w:sz w:val="20"/>
          <w:szCs w:val="20"/>
        </w:rPr>
        <w:t>Click</w:t>
      </w:r>
      <w:r w:rsidRPr="00D72D31"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Pr="00D72D31">
        <w:rPr>
          <w:rFonts w:ascii="Bookman Old Style" w:hAnsi="Bookman Old Style"/>
          <w:b/>
          <w:bCs/>
          <w:sz w:val="20"/>
          <w:szCs w:val="20"/>
        </w:rPr>
        <w:t>Logical</w:t>
      </w:r>
      <w:proofErr w:type="spellEnd"/>
      <w:r w:rsidRPr="00D72D31"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Pr="00D72D31">
        <w:rPr>
          <w:rFonts w:ascii="Bookman Old Style" w:hAnsi="Bookman Old Style"/>
          <w:b/>
          <w:bCs/>
          <w:sz w:val="20"/>
          <w:szCs w:val="20"/>
        </w:rPr>
        <w:t>View</w:t>
      </w:r>
      <w:proofErr w:type="spellEnd"/>
      <w:r w:rsidRPr="00D72D31">
        <w:rPr>
          <w:rFonts w:ascii="Bookman Old Style" w:hAnsi="Bookman Old Style"/>
          <w:sz w:val="20"/>
          <w:szCs w:val="20"/>
        </w:rPr>
        <w:t xml:space="preserve"> puis suivre</w:t>
      </w:r>
      <w:r>
        <w:rPr>
          <w:rFonts w:ascii="Bookman Old Style" w:hAnsi="Bookman Old Style"/>
          <w:sz w:val="20"/>
          <w:szCs w:val="20"/>
        </w:rPr>
        <w:t xml:space="preserve"> la procédure du tutoriel 3</w:t>
      </w:r>
    </w:p>
    <w:p w14:paraId="41C49B72" w14:textId="77777777" w:rsidR="00AD6E4B" w:rsidRPr="00D72D31" w:rsidRDefault="00AD6E4B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tbl>
      <w:tblPr>
        <w:tblpPr w:leftFromText="141" w:rightFromText="141" w:vertAnchor="text" w:horzAnchor="margin" w:tblpY="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D72D31" w:rsidRPr="00813A76" w14:paraId="034A3C9B" w14:textId="77777777" w:rsidTr="0056632C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053B4032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4D1A7EE7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0C833B5D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2189114A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226907B2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3258F9E7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1A77DC46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D72D31" w:rsidRPr="00813A76" w14:paraId="332E1375" w14:textId="77777777" w:rsidTr="0056632C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4FEEDBA8" w14:textId="6440D359" w:rsidR="00D72D31" w:rsidRDefault="00D72D31" w:rsidP="0056632C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Programme Name : </w:t>
            </w:r>
            <w:proofErr w:type="spellStart"/>
            <w:r>
              <w:rPr>
                <w:rFonts w:ascii="Bookman Old Style" w:hAnsi="Bookman Old Style"/>
                <w:sz w:val="20"/>
              </w:rPr>
              <w:t>LampTest</w:t>
            </w:r>
            <w:proofErr w:type="spellEnd"/>
          </w:p>
        </w:tc>
        <w:tc>
          <w:tcPr>
            <w:tcW w:w="704" w:type="dxa"/>
            <w:vAlign w:val="center"/>
          </w:tcPr>
          <w:p w14:paraId="196D9234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1B8E8406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456B9752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B990705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8AF29AD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02DEAA0B" w14:textId="77777777" w:rsidR="00D72D31" w:rsidRPr="00813A76" w:rsidRDefault="00D72D31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01C7DB7F" w14:textId="77777777" w:rsidR="00AD6E4B" w:rsidRPr="00D72D31" w:rsidRDefault="00D72D31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br w:type="page"/>
      </w:r>
    </w:p>
    <w:p w14:paraId="6BAAD672" w14:textId="1F25CB8C" w:rsidR="00AD6E4B" w:rsidRPr="00D72D31" w:rsidRDefault="00D72D31" w:rsidP="00D72D31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Créer les variables du programme</w:t>
      </w:r>
    </w:p>
    <w:p w14:paraId="3A6ADE88" w14:textId="77777777" w:rsidR="00AD6E4B" w:rsidRPr="00D72D31" w:rsidRDefault="00AD6E4B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7946EBC5" w14:textId="4A8C61AF" w:rsidR="00D72D31" w:rsidRDefault="00D72D31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sym w:font="Wingdings" w:char="F0C4"/>
      </w:r>
      <w:r>
        <w:rPr>
          <w:rFonts w:ascii="Bookman Old Style" w:hAnsi="Bookman Old Style"/>
          <w:sz w:val="20"/>
          <w:szCs w:val="20"/>
        </w:rPr>
        <w:t xml:space="preserve"> A l’aide du tutoriel 4, créer les variables : </w:t>
      </w:r>
    </w:p>
    <w:p w14:paraId="4AC19F2C" w14:textId="28E4558A" w:rsidR="00AD6E4B" w:rsidRDefault="00D72D31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proofErr w:type="spellStart"/>
      <w:r>
        <w:rPr>
          <w:rFonts w:ascii="Bookman Old Style" w:hAnsi="Bookman Old Style"/>
          <w:sz w:val="20"/>
          <w:szCs w:val="20"/>
        </w:rPr>
        <w:t>Lamp</w:t>
      </w:r>
      <w:proofErr w:type="spellEnd"/>
      <w:r>
        <w:rPr>
          <w:rFonts w:ascii="Bookman Old Style" w:hAnsi="Bookman Old Style"/>
          <w:sz w:val="20"/>
          <w:szCs w:val="20"/>
        </w:rPr>
        <w:t> : variable représentant l’actionneur « Lampe »</w:t>
      </w:r>
    </w:p>
    <w:p w14:paraId="0954640C" w14:textId="32565CFF" w:rsidR="00D72D31" w:rsidRPr="00D72D31" w:rsidRDefault="00D72D31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gSwitch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> : variable représentant le capteur « Interrupteur »</w:t>
      </w:r>
    </w:p>
    <w:p w14:paraId="177FCA71" w14:textId="77777777" w:rsidR="00AD6E4B" w:rsidRDefault="00AD6E4B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4E7A5A04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3206AB23" w14:textId="1E14F2C3" w:rsidR="0067000D" w:rsidRDefault="0067000D" w:rsidP="0067000D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Définir les raisons d’avoir des variables locales ou globales : </w:t>
      </w:r>
    </w:p>
    <w:p w14:paraId="4A50D43D" w14:textId="77777777" w:rsidR="0067000D" w:rsidRDefault="0067000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68C99F62" w14:textId="77777777" w:rsidR="0067000D" w:rsidRDefault="0067000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091362F4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933BB7C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60021A7B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207A926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0A608DD" w14:textId="77777777" w:rsidR="0067000D" w:rsidRDefault="0067000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B57A31E" w14:textId="77777777" w:rsidR="0067000D" w:rsidRDefault="0067000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AA68319" w14:textId="77777777" w:rsidR="0067000D" w:rsidRDefault="0067000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439F2FD7" w14:textId="0FB867BC" w:rsidR="0067000D" w:rsidRDefault="0067000D" w:rsidP="0067000D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Programmation Ladder : Suivre le tutoriel 5</w:t>
      </w:r>
      <w:r w:rsidR="009F15E0">
        <w:rPr>
          <w:rFonts w:ascii="Bookman Old Style" w:hAnsi="Bookman Old Style"/>
          <w:sz w:val="20"/>
          <w:szCs w:val="20"/>
        </w:rPr>
        <w:t xml:space="preserve">, vous reporterez ci-dessous votre programme </w:t>
      </w:r>
      <w:r w:rsidR="009F15E0" w:rsidRPr="009F15E0">
        <w:rPr>
          <w:rFonts w:ascii="Bookman Old Style" w:hAnsi="Bookman Old Style"/>
          <w:sz w:val="20"/>
          <w:szCs w:val="20"/>
          <w:u w:val="single"/>
        </w:rPr>
        <w:t>commenté</w:t>
      </w:r>
      <w:r w:rsidR="009F15E0">
        <w:rPr>
          <w:rFonts w:ascii="Bookman Old Style" w:hAnsi="Bookman Old Style"/>
          <w:sz w:val="20"/>
          <w:szCs w:val="20"/>
        </w:rPr>
        <w:t xml:space="preserve"> avec le langage LADDER</w:t>
      </w:r>
    </w:p>
    <w:p w14:paraId="668CAD9B" w14:textId="77777777" w:rsidR="0067000D" w:rsidRDefault="0067000D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9946CDE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4DD8DF0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B2119E8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511A1EB1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79B2C83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7B63F60F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68E4FB47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1168934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1D3B518" w14:textId="77777777" w:rsidR="009F15E0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4671D72D" w14:textId="77777777" w:rsidR="009F15E0" w:rsidRPr="00D72D31" w:rsidRDefault="009F15E0" w:rsidP="00782AED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67000D" w:rsidRPr="00813A76" w14:paraId="395A1DFE" w14:textId="77777777" w:rsidTr="0056632C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1D1CA517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6EF63374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7620C9A5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62E4BD58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7C40C34A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5B90E46B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6097C47F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9F15E0" w:rsidRPr="00813A76" w14:paraId="5839D183" w14:textId="77777777" w:rsidTr="004E085A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7EE5C793" w14:textId="5D316F3E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>
              <w:rPr>
                <w:rFonts w:ascii="Bookman Old Style" w:hAnsi="Bookman Old Style"/>
                <w:sz w:val="20"/>
              </w:rPr>
              <w:t xml:space="preserve">Variable locale : </w:t>
            </w:r>
            <w:proofErr w:type="spellStart"/>
            <w:r>
              <w:rPr>
                <w:rFonts w:ascii="Bookman Old Style" w:hAnsi="Bookman Old Style"/>
                <w:sz w:val="20"/>
              </w:rPr>
              <w:t>Lamp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502653BA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5" w:type="dxa"/>
            <w:shd w:val="clear" w:color="auto" w:fill="auto"/>
          </w:tcPr>
          <w:p w14:paraId="6966F430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5" w:type="dxa"/>
            <w:shd w:val="clear" w:color="auto" w:fill="auto"/>
          </w:tcPr>
          <w:p w14:paraId="2DB2CBAD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6" w:type="dxa"/>
            <w:shd w:val="clear" w:color="auto" w:fill="auto"/>
          </w:tcPr>
          <w:p w14:paraId="3F3C7773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6" w:type="dxa"/>
            <w:shd w:val="clear" w:color="auto" w:fill="auto"/>
          </w:tcPr>
          <w:p w14:paraId="0DBF5B2F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0119DCD7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</w:tr>
      <w:tr w:rsidR="009F15E0" w:rsidRPr="00813A76" w14:paraId="4E1C1F7D" w14:textId="77777777" w:rsidTr="004E085A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36285E41" w14:textId="4C85940F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>
              <w:rPr>
                <w:rFonts w:ascii="Bookman Old Style" w:hAnsi="Bookman Old Style"/>
                <w:sz w:val="20"/>
              </w:rPr>
              <w:t xml:space="preserve">Variable globale : </w:t>
            </w:r>
            <w:proofErr w:type="spellStart"/>
            <w:r>
              <w:rPr>
                <w:rFonts w:ascii="Bookman Old Style" w:hAnsi="Bookman Old Style"/>
                <w:sz w:val="20"/>
              </w:rPr>
              <w:t>gSwitch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45B4A985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5" w:type="dxa"/>
            <w:shd w:val="clear" w:color="auto" w:fill="auto"/>
          </w:tcPr>
          <w:p w14:paraId="3ED83F37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5" w:type="dxa"/>
            <w:shd w:val="clear" w:color="auto" w:fill="auto"/>
          </w:tcPr>
          <w:p w14:paraId="08FDEA0A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6" w:type="dxa"/>
            <w:shd w:val="clear" w:color="auto" w:fill="auto"/>
          </w:tcPr>
          <w:p w14:paraId="100838EF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6" w:type="dxa"/>
            <w:shd w:val="clear" w:color="auto" w:fill="auto"/>
          </w:tcPr>
          <w:p w14:paraId="267CDE40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1F670449" w14:textId="77777777" w:rsidR="009F15E0" w:rsidRPr="00813A76" w:rsidRDefault="009F15E0" w:rsidP="009F15E0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</w:p>
        </w:tc>
      </w:tr>
      <w:tr w:rsidR="0067000D" w:rsidRPr="00813A76" w14:paraId="0D838F7F" w14:textId="77777777" w:rsidTr="0056632C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4043F69E" w14:textId="58C60308" w:rsidR="0067000D" w:rsidRDefault="0067000D" w:rsidP="0056632C">
            <w:pPr>
              <w:jc w:val="center"/>
              <w:rPr>
                <w:rFonts w:ascii="Bookman Old Style" w:hAnsi="Bookman Old Style"/>
                <w:sz w:val="20"/>
              </w:rPr>
            </w:pPr>
            <w:r w:rsidRPr="0067000D">
              <w:rPr>
                <w:rFonts w:ascii="Bookman Old Style" w:hAnsi="Bookman Old Style"/>
                <w:sz w:val="18"/>
                <w:szCs w:val="18"/>
              </w:rPr>
              <w:t xml:space="preserve">Programme Ladder : </w:t>
            </w:r>
            <w:r w:rsidRPr="0067000D">
              <w:rPr>
                <w:rFonts w:ascii="Bookman Old Style" w:hAnsi="Bookman Old Style"/>
                <w:sz w:val="16"/>
                <w:szCs w:val="16"/>
              </w:rPr>
              <w:t>PROGRAM CYCLIC</w:t>
            </w:r>
          </w:p>
        </w:tc>
        <w:tc>
          <w:tcPr>
            <w:tcW w:w="704" w:type="dxa"/>
            <w:vAlign w:val="center"/>
          </w:tcPr>
          <w:p w14:paraId="0A58D009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0C31AB6F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688A83B5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24EBB469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0174EB14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7D6B03F3" w14:textId="77777777" w:rsidR="0067000D" w:rsidRPr="00813A76" w:rsidRDefault="0067000D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7DA65BE7" w14:textId="77777777" w:rsidR="00D72D31" w:rsidRDefault="00D72D31" w:rsidP="00D72D31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E263BF4" w14:textId="77777777" w:rsidR="00C87F83" w:rsidRPr="00D72D31" w:rsidRDefault="00C87F83" w:rsidP="00D72D31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0E032175" w14:textId="10412572" w:rsidR="00C87F83" w:rsidRDefault="00C87F83" w:rsidP="00782AED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>
        <w:rPr>
          <w:rFonts w:ascii="Bookman Old Style" w:hAnsi="Bookman Old Style"/>
          <w:b/>
          <w:bCs/>
          <w:sz w:val="20"/>
          <w:szCs w:val="20"/>
        </w:rPr>
        <w:t>5</w:t>
      </w:r>
      <w:r w:rsidRPr="00C87F83">
        <w:rPr>
          <w:rFonts w:ascii="Bookman Old Style" w:hAnsi="Bookman Old Style"/>
          <w:b/>
          <w:bCs/>
          <w:sz w:val="20"/>
          <w:szCs w:val="20"/>
        </w:rPr>
        <w:t> :</w:t>
      </w:r>
      <w:r>
        <w:rPr>
          <w:rFonts w:ascii="Bookman Old Style" w:hAnsi="Bookman Old Style"/>
          <w:b/>
          <w:bCs/>
          <w:sz w:val="20"/>
          <w:szCs w:val="20"/>
        </w:rPr>
        <w:t xml:space="preserve"> Compiler votre programme et transférer votre projet dans votre CPU simulé</w:t>
      </w:r>
    </w:p>
    <w:p w14:paraId="296432E8" w14:textId="77777777" w:rsidR="00C87F83" w:rsidRDefault="00C87F83" w:rsidP="00782AED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51AC72D9" w14:textId="67926383" w:rsidR="00C87F83" w:rsidRDefault="00C87F83" w:rsidP="00C87F83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A l’aide du tutoriel 7, Compiler et transférer votre programme</w:t>
      </w:r>
    </w:p>
    <w:p w14:paraId="0ECF6121" w14:textId="77777777" w:rsidR="00C87F83" w:rsidRDefault="00C87F83" w:rsidP="00C87F83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C1F0241" w14:textId="77777777" w:rsidR="00C87F83" w:rsidRDefault="00C87F83" w:rsidP="00C87F83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439AE7E5" w14:textId="66972A27" w:rsidR="00C87F83" w:rsidRDefault="00C87F83" w:rsidP="00C87F83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>
        <w:rPr>
          <w:rFonts w:ascii="Bookman Old Style" w:hAnsi="Bookman Old Style"/>
          <w:b/>
          <w:bCs/>
          <w:sz w:val="20"/>
          <w:szCs w:val="20"/>
        </w:rPr>
        <w:t>6</w:t>
      </w:r>
      <w:r w:rsidRPr="00C87F83">
        <w:rPr>
          <w:rFonts w:ascii="Bookman Old Style" w:hAnsi="Bookman Old Style"/>
          <w:b/>
          <w:bCs/>
          <w:sz w:val="20"/>
          <w:szCs w:val="20"/>
        </w:rPr>
        <w:t> :</w:t>
      </w:r>
      <w:r>
        <w:rPr>
          <w:rFonts w:ascii="Bookman Old Style" w:hAnsi="Bookman Old Style"/>
          <w:b/>
          <w:bCs/>
          <w:sz w:val="20"/>
          <w:szCs w:val="20"/>
        </w:rPr>
        <w:t xml:space="preserve"> Vérifier le bon fonctionnement de votre programme </w:t>
      </w:r>
    </w:p>
    <w:p w14:paraId="54431AFE" w14:textId="77777777" w:rsidR="00C87F83" w:rsidRDefault="00C87F83" w:rsidP="00C87F83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2701F59E" w14:textId="50179F5E" w:rsidR="00C87F83" w:rsidRPr="00C87F83" w:rsidRDefault="00C87F83" w:rsidP="00C87F83">
      <w:pPr>
        <w:numPr>
          <w:ilvl w:val="0"/>
          <w:numId w:val="15"/>
        </w:num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 l’aide du tutoriel 8, Simuler le fonctionnement de votre programme</w:t>
      </w:r>
    </w:p>
    <w:p w14:paraId="7A4933E3" w14:textId="77777777" w:rsidR="00C87F83" w:rsidRDefault="00C87F83" w:rsidP="00C87F83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C87F83" w:rsidRPr="00813A76" w14:paraId="6896CEC9" w14:textId="77777777" w:rsidTr="0056632C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3EB9AB2B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73E85447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32F628D2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2888D20A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23EE83A1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103C8198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7C447058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C87F83" w:rsidRPr="00813A76" w14:paraId="7B513BA0" w14:textId="77777777" w:rsidTr="0056632C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7C87E7BB" w14:textId="3E0961D3" w:rsidR="00C87F83" w:rsidRPr="00C87F83" w:rsidRDefault="00601B5B" w:rsidP="0056632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Test</w:t>
            </w:r>
            <w:r w:rsidR="00C87F83" w:rsidRPr="00C87F83">
              <w:rPr>
                <w:rFonts w:ascii="Bookman Old Style" w:hAnsi="Bookman Old Style"/>
                <w:sz w:val="20"/>
                <w:szCs w:val="20"/>
              </w:rPr>
              <w:t xml:space="preserve"> du programme </w:t>
            </w:r>
            <w:r w:rsidR="008D4AAF">
              <w:rPr>
                <w:rFonts w:ascii="Bookman Old Style" w:hAnsi="Bookman Old Style"/>
                <w:sz w:val="20"/>
                <w:szCs w:val="20"/>
              </w:rPr>
              <w:t>« </w:t>
            </w:r>
            <w:proofErr w:type="spellStart"/>
            <w:r w:rsidR="008D4AAF">
              <w:rPr>
                <w:rFonts w:ascii="Bookman Old Style" w:hAnsi="Bookman Old Style"/>
                <w:sz w:val="20"/>
                <w:szCs w:val="20"/>
              </w:rPr>
              <w:t>LampTest</w:t>
            </w:r>
            <w:proofErr w:type="spellEnd"/>
            <w:r w:rsidR="008D4AAF">
              <w:rPr>
                <w:rFonts w:ascii="Bookman Old Style" w:hAnsi="Bookman Old Style"/>
                <w:sz w:val="20"/>
                <w:szCs w:val="20"/>
              </w:rPr>
              <w:t> »</w:t>
            </w:r>
            <w:r w:rsidR="0034266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87F83" w:rsidRPr="00C87F83">
              <w:rPr>
                <w:rFonts w:ascii="Bookman Old Style" w:hAnsi="Bookman Old Style"/>
                <w:sz w:val="20"/>
                <w:szCs w:val="20"/>
              </w:rPr>
              <w:t>en simulation</w:t>
            </w:r>
          </w:p>
        </w:tc>
        <w:tc>
          <w:tcPr>
            <w:tcW w:w="704" w:type="dxa"/>
            <w:vAlign w:val="center"/>
          </w:tcPr>
          <w:p w14:paraId="04D1F4A9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05A3B776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74C1E8F4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E12D698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3BF6C18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21A2BD9F" w14:textId="77777777" w:rsidR="00C87F83" w:rsidRPr="00813A76" w:rsidRDefault="00C87F83" w:rsidP="0056632C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5C4ADAD3" w14:textId="77777777" w:rsidR="00C87F83" w:rsidRDefault="00C87F83" w:rsidP="00C87F83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6991E6C2" w14:textId="060687F8" w:rsidR="00C95238" w:rsidRPr="00D72D31" w:rsidRDefault="000E4468" w:rsidP="00C95238">
      <w:pPr>
        <w:tabs>
          <w:tab w:val="left" w:pos="709"/>
        </w:tabs>
        <w:ind w:left="708"/>
        <w:jc w:val="both"/>
        <w:rPr>
          <w:rFonts w:ascii="Bookman Old Style" w:hAnsi="Bookman Old Style"/>
          <w:sz w:val="20"/>
          <w:szCs w:val="20"/>
        </w:rPr>
      </w:pPr>
      <w:r w:rsidRPr="00D72D31">
        <w:rPr>
          <w:rFonts w:ascii="Bookman Old Style" w:hAnsi="Bookman Old Style"/>
          <w:sz w:val="20"/>
          <w:szCs w:val="20"/>
        </w:rPr>
        <w:br w:type="page"/>
      </w:r>
    </w:p>
    <w:p w14:paraId="1B6F80AF" w14:textId="6DCB8A78" w:rsidR="00546A5D" w:rsidRDefault="001B4A3F" w:rsidP="00F21AA9">
      <w:pPr>
        <w:jc w:val="both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 w:rsidR="003C4921">
        <w:rPr>
          <w:rFonts w:ascii="Bookman Old Style" w:hAnsi="Bookman Old Style"/>
          <w:b/>
          <w:bCs/>
          <w:sz w:val="20"/>
          <w:szCs w:val="20"/>
        </w:rPr>
        <w:t>7</w:t>
      </w:r>
      <w:r w:rsidRPr="00C87F83">
        <w:rPr>
          <w:rFonts w:ascii="Bookman Old Style" w:hAnsi="Bookman Old Style"/>
          <w:b/>
          <w:bCs/>
          <w:sz w:val="20"/>
          <w:szCs w:val="20"/>
        </w:rPr>
        <w:t> :</w:t>
      </w:r>
      <w:r>
        <w:rPr>
          <w:rFonts w:ascii="Bookman Old Style" w:hAnsi="Bookman Old Style"/>
          <w:b/>
          <w:bCs/>
          <w:sz w:val="20"/>
          <w:szCs w:val="20"/>
        </w:rPr>
        <w:t xml:space="preserve"> Exercices de codage avec le langage LADDER</w:t>
      </w:r>
    </w:p>
    <w:p w14:paraId="3DD40836" w14:textId="77777777" w:rsidR="001B4A3F" w:rsidRDefault="001B4A3F" w:rsidP="00F21AA9">
      <w:pPr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1C749D13" w14:textId="5AE2CD07" w:rsidR="001B4A3F" w:rsidRPr="00EB726E" w:rsidRDefault="00EB726E" w:rsidP="00EB726E">
      <w:pPr>
        <w:numPr>
          <w:ilvl w:val="0"/>
          <w:numId w:val="15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>A l’aide du TM240, réaliser et tester les 7 programmes des pages 31/44 et 32/44. Vous préciserez alors, ci-dessous, l</w:t>
      </w:r>
      <w:r w:rsidR="009F15E0">
        <w:rPr>
          <w:rFonts w:ascii="Bookman Old Style" w:hAnsi="Bookman Old Style"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9F15E0">
        <w:rPr>
          <w:rFonts w:ascii="Bookman Old Style" w:hAnsi="Bookman Old Style"/>
          <w:sz w:val="20"/>
          <w:szCs w:val="20"/>
        </w:rPr>
        <w:t>fonction</w:t>
      </w:r>
      <w:r>
        <w:rPr>
          <w:rFonts w:ascii="Bookman Old Style" w:hAnsi="Bookman Old Style"/>
          <w:sz w:val="20"/>
          <w:szCs w:val="20"/>
        </w:rPr>
        <w:t xml:space="preserve"> de chacun : </w:t>
      </w:r>
    </w:p>
    <w:p w14:paraId="5AF2351E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2BB075F6" w14:textId="1ED75BEB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1 : </w:t>
      </w:r>
    </w:p>
    <w:p w14:paraId="77C4DB7A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56BDD0F9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7041C45F" w14:textId="77777777" w:rsidR="003C4921" w:rsidRDefault="003C4921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5E47C73B" w14:textId="77777777" w:rsidR="009F15E0" w:rsidRDefault="009F15E0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0B4ED60E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3220F0CF" w14:textId="4F32BB96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2 : </w:t>
      </w:r>
    </w:p>
    <w:p w14:paraId="5F8C350B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2E52CBEF" w14:textId="77777777" w:rsid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686C3AEB" w14:textId="77777777" w:rsidR="003C4921" w:rsidRDefault="003C4921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2964E581" w14:textId="77777777" w:rsidR="009F15E0" w:rsidRDefault="009F15E0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6D716394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3D24B448" w14:textId="49E18006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3 : </w:t>
      </w:r>
    </w:p>
    <w:p w14:paraId="286396C5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653CC1FC" w14:textId="77777777" w:rsid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4A3B2500" w14:textId="77777777" w:rsidR="003C4921" w:rsidRDefault="003C4921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153D41D6" w14:textId="77777777" w:rsidR="009F15E0" w:rsidRDefault="009F15E0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1AC815D1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442501A0" w14:textId="7964371A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4 : </w:t>
      </w:r>
    </w:p>
    <w:p w14:paraId="2D7AD5CF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4BCABCD0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66A93670" w14:textId="77777777" w:rsidR="003C4921" w:rsidRDefault="003C4921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050D8B9F" w14:textId="77777777" w:rsidR="009F15E0" w:rsidRDefault="009F15E0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78F969BF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5ABC3E4D" w14:textId="48040CE1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5 : </w:t>
      </w:r>
    </w:p>
    <w:p w14:paraId="76F3F316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260B1001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2E2E5B42" w14:textId="77777777" w:rsidR="003C4921" w:rsidRDefault="003C4921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11948D97" w14:textId="77777777" w:rsidR="009F15E0" w:rsidRDefault="009F15E0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509BCE21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02AEEE63" w14:textId="5FE240D8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6 : </w:t>
      </w:r>
    </w:p>
    <w:p w14:paraId="1B1253BE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4C6F39DA" w14:textId="77777777" w:rsidR="00EB726E" w:rsidRDefault="00EB726E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301D419D" w14:textId="77777777" w:rsidR="003C4921" w:rsidRDefault="003C4921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6519A568" w14:textId="77777777" w:rsidR="009F15E0" w:rsidRDefault="009F15E0" w:rsidP="00EB726E">
      <w:pPr>
        <w:jc w:val="both"/>
        <w:rPr>
          <w:rFonts w:ascii="Bookman Old Style" w:hAnsi="Bookman Old Style"/>
          <w:sz w:val="20"/>
          <w:szCs w:val="20"/>
        </w:rPr>
      </w:pPr>
    </w:p>
    <w:p w14:paraId="634E21FC" w14:textId="77777777" w:rsidR="00EB726E" w:rsidRP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0BFBFA59" w14:textId="428F2250" w:rsidR="00EB726E" w:rsidRPr="00EB726E" w:rsidRDefault="00EB726E" w:rsidP="00EB726E">
      <w:pPr>
        <w:numPr>
          <w:ilvl w:val="0"/>
          <w:numId w:val="32"/>
        </w:num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Programme 7 : </w:t>
      </w:r>
    </w:p>
    <w:p w14:paraId="46872DDE" w14:textId="77777777" w:rsid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2214363F" w14:textId="77777777" w:rsidR="00EB726E" w:rsidRDefault="00EB726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383C1E5B" w14:textId="77777777" w:rsidR="003C4921" w:rsidRDefault="003C4921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392BEC83" w14:textId="77777777" w:rsidR="001D0F7C" w:rsidRDefault="001D0F7C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</w:p>
    <w:p w14:paraId="349EAB6C" w14:textId="48864F58" w:rsidR="00EB726E" w:rsidRDefault="00591C8E" w:rsidP="00EB726E">
      <w:pPr>
        <w:jc w:val="both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Bookman Old Style" w:hAnsi="Bookman Old Style" w:cs="Arial"/>
          <w:sz w:val="20"/>
          <w:szCs w:val="20"/>
          <w:u w:val="single"/>
        </w:rPr>
        <w:br w:type="page"/>
      </w:r>
    </w:p>
    <w:p w14:paraId="4BE2484D" w14:textId="62A55BF7" w:rsidR="00EB726E" w:rsidRDefault="00EB726E" w:rsidP="00EB726E">
      <w:pPr>
        <w:numPr>
          <w:ilvl w:val="0"/>
          <w:numId w:val="15"/>
        </w:numPr>
        <w:jc w:val="both"/>
        <w:rPr>
          <w:rFonts w:ascii="Bookman Old Style" w:hAnsi="Bookman Old Style" w:cs="Arial"/>
          <w:sz w:val="20"/>
          <w:szCs w:val="20"/>
        </w:rPr>
      </w:pPr>
      <w:r w:rsidRPr="00EB726E">
        <w:rPr>
          <w:rFonts w:ascii="Bookman Old Style" w:hAnsi="Bookman Old Style" w:cs="Arial"/>
          <w:sz w:val="20"/>
          <w:szCs w:val="20"/>
        </w:rPr>
        <w:t xml:space="preserve">A l’aide du TM240, </w:t>
      </w:r>
      <w:r w:rsidR="00591C8E">
        <w:rPr>
          <w:rFonts w:ascii="Bookman Old Style" w:hAnsi="Bookman Old Style" w:cs="Arial"/>
          <w:sz w:val="20"/>
          <w:szCs w:val="20"/>
        </w:rPr>
        <w:t xml:space="preserve">page 33, </w:t>
      </w:r>
      <w:r w:rsidRPr="00EB726E">
        <w:rPr>
          <w:rFonts w:ascii="Bookman Old Style" w:hAnsi="Bookman Old Style" w:cs="Arial"/>
          <w:sz w:val="20"/>
          <w:szCs w:val="20"/>
        </w:rPr>
        <w:t xml:space="preserve">réaliser et tester </w:t>
      </w:r>
      <w:r w:rsidR="00591C8E">
        <w:rPr>
          <w:rFonts w:ascii="Bookman Old Style" w:hAnsi="Bookman Old Style" w:cs="Arial"/>
          <w:sz w:val="20"/>
          <w:szCs w:val="20"/>
        </w:rPr>
        <w:t>l’ajout d’un Block Fonction TON à votre programme Ladder « </w:t>
      </w:r>
      <w:proofErr w:type="spellStart"/>
      <w:r w:rsidR="00591C8E">
        <w:rPr>
          <w:rFonts w:ascii="Bookman Old Style" w:hAnsi="Bookman Old Style" w:cs="Arial"/>
          <w:sz w:val="20"/>
          <w:szCs w:val="20"/>
        </w:rPr>
        <w:t>LampTest</w:t>
      </w:r>
      <w:proofErr w:type="spellEnd"/>
      <w:r w:rsidR="00591C8E">
        <w:rPr>
          <w:rFonts w:ascii="Bookman Old Style" w:hAnsi="Bookman Old Style" w:cs="Arial"/>
          <w:sz w:val="20"/>
          <w:szCs w:val="20"/>
        </w:rPr>
        <w:t> »</w:t>
      </w:r>
      <w:r w:rsidRPr="00EB726E">
        <w:rPr>
          <w:rFonts w:ascii="Bookman Old Style" w:hAnsi="Bookman Old Style" w:cs="Arial"/>
          <w:sz w:val="20"/>
          <w:szCs w:val="20"/>
        </w:rPr>
        <w:t>, vous préciserez alors</w:t>
      </w:r>
      <w:r>
        <w:rPr>
          <w:rFonts w:ascii="Bookman Old Style" w:hAnsi="Bookman Old Style" w:cs="Arial"/>
          <w:sz w:val="20"/>
          <w:szCs w:val="20"/>
        </w:rPr>
        <w:t>, ci-dessous</w:t>
      </w:r>
      <w:r w:rsidRPr="00EB726E">
        <w:rPr>
          <w:rFonts w:ascii="Bookman Old Style" w:hAnsi="Bookman Old Style" w:cs="Arial"/>
          <w:sz w:val="20"/>
          <w:szCs w:val="20"/>
        </w:rPr>
        <w:t xml:space="preserve"> le rôle de ce bloc fonction</w:t>
      </w:r>
    </w:p>
    <w:p w14:paraId="12CCFF21" w14:textId="27858684" w:rsidR="008D4AAF" w:rsidRDefault="00000000" w:rsidP="008D4AAF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6CDCAA0A">
          <v:shape id="Picture 1" o:spid="_x0000_s4919" type="#_x0000_t75" style="position:absolute;left:0;text-align:left;margin-left:99.3pt;margin-top:8.15pt;width:379.2pt;height:83.4pt;z-index:4;visibility:visible;mso-wrap-style:square;mso-position-horizontal-relative:text;mso-position-vertical-relative:text;mso-width-relative:page;mso-height-relative:page">
            <v:imagedata r:id="rId13" o:title=""/>
            <w10:wrap type="square"/>
          </v:shape>
        </w:pict>
      </w:r>
    </w:p>
    <w:p w14:paraId="6A7C3791" w14:textId="1D7B8AB8" w:rsidR="008D4AAF" w:rsidRDefault="008D4AA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72DBA056" w14:textId="77777777" w:rsidR="008D4AAF" w:rsidRDefault="008D4AA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7D88EC70" w14:textId="77777777" w:rsidR="008D4AAF" w:rsidRDefault="008D4AA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1CE9B8D7" w14:textId="77777777" w:rsidR="00591C8E" w:rsidRDefault="00591C8E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2EBE47A6" w14:textId="77777777" w:rsidR="00591C8E" w:rsidRDefault="00591C8E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3636E501" w14:textId="77777777" w:rsidR="00591C8E" w:rsidRDefault="00591C8E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1AEF7645" w14:textId="77777777" w:rsidR="008D4AAF" w:rsidRDefault="008D4AA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57859505" w14:textId="07592748" w:rsidR="008D4AAF" w:rsidRDefault="008D4AA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2DE9DCDE" w14:textId="3E59DC1C" w:rsidR="001D0F7C" w:rsidRDefault="00000000" w:rsidP="001D0F7C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16A1AA66">
          <v:shape id="_x0000_s4921" type="#_x0000_t75" style="position:absolute;left:0;text-align:left;margin-left:308.7pt;margin-top:10.7pt;width:165pt;height:37.2pt;z-index:6;visibility:visible;mso-wrap-style:square;mso-position-horizontal-relative:text;mso-position-vertical-relative:text;mso-width-relative:page;mso-height-relative:page">
            <v:imagedata r:id="rId14" o:title=""/>
            <w10:wrap type="square"/>
          </v:shape>
        </w:pict>
      </w:r>
      <w:r>
        <w:rPr>
          <w:noProof/>
        </w:rPr>
        <w:pict w14:anchorId="7173B425">
          <v:shape id="_x0000_s4920" type="#_x0000_t75" style="position:absolute;left:0;text-align:left;margin-left:105.3pt;margin-top:.35pt;width:191.4pt;height:121.85pt;z-index:5;visibility:visible;mso-wrap-style:square;mso-position-horizontal-relative:text;mso-position-vertical-relative:text;mso-width-relative:page;mso-height-relative:page">
            <v:imagedata r:id="rId15" o:title=""/>
            <w10:wrap type="square"/>
          </v:shape>
        </w:pict>
      </w:r>
    </w:p>
    <w:p w14:paraId="304F73A3" w14:textId="55D68012" w:rsidR="001D0F7C" w:rsidRDefault="001D0F7C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65B690C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376AEA9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2E408433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79C1181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F8905A0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B012639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D3CBFE7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2759841F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C0357AA" w14:textId="15D242D0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BC860E0" w14:textId="200B60D9" w:rsidR="00342666" w:rsidRDefault="00AD2038" w:rsidP="00AD2038">
      <w:pPr>
        <w:ind w:left="1418" w:firstLine="709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Vous préciserez sur votre bloc fonction : </w:t>
      </w:r>
    </w:p>
    <w:p w14:paraId="10CD4EDD" w14:textId="3D8F8061" w:rsidR="00342666" w:rsidRDefault="00AD2038" w:rsidP="00AD2038">
      <w:pPr>
        <w:numPr>
          <w:ilvl w:val="0"/>
          <w:numId w:val="32"/>
        </w:numPr>
        <w:ind w:left="2552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Nom de la TON : </w:t>
      </w:r>
      <w:r w:rsidRPr="00AD2038">
        <w:rPr>
          <w:rFonts w:ascii="Bookman Old Style" w:hAnsi="Bookman Old Style" w:cs="Arial"/>
          <w:b/>
          <w:bCs/>
          <w:sz w:val="20"/>
          <w:szCs w:val="20"/>
        </w:rPr>
        <w:t>TON_3</w:t>
      </w:r>
    </w:p>
    <w:p w14:paraId="57CCC488" w14:textId="0E1F524F" w:rsidR="00AD2038" w:rsidRDefault="00AD2038" w:rsidP="00AD2038">
      <w:pPr>
        <w:numPr>
          <w:ilvl w:val="0"/>
          <w:numId w:val="32"/>
        </w:numPr>
        <w:ind w:left="2552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PT = </w:t>
      </w:r>
      <w:r w:rsidRPr="00AD2038">
        <w:rPr>
          <w:rFonts w:ascii="Bookman Old Style" w:hAnsi="Bookman Old Style" w:cs="Arial"/>
          <w:b/>
          <w:bCs/>
          <w:sz w:val="20"/>
          <w:szCs w:val="20"/>
        </w:rPr>
        <w:t>3</w:t>
      </w:r>
      <w:r>
        <w:rPr>
          <w:rFonts w:ascii="Bookman Old Style" w:hAnsi="Bookman Old Style" w:cs="Arial"/>
          <w:sz w:val="20"/>
          <w:szCs w:val="20"/>
        </w:rPr>
        <w:t xml:space="preserve"> secondes</w:t>
      </w:r>
    </w:p>
    <w:p w14:paraId="3C91ED0A" w14:textId="66B4E2C3" w:rsidR="00342666" w:rsidRDefault="00000000" w:rsidP="00AD2038">
      <w:pPr>
        <w:ind w:left="2552"/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4ECE9C38">
          <v:shape id="_x0000_s4922" type="#_x0000_t75" style="position:absolute;left:0;text-align:left;margin-left:150.3pt;margin-top:7.65pt;width:323.4pt;height:183pt;z-index:7;visibility:visible;mso-wrap-style:square;mso-position-horizontal-relative:text;mso-position-vertical-relative:text;mso-width-relative:page;mso-height-relative:page">
            <v:imagedata r:id="rId16" o:title=""/>
            <w10:wrap type="square"/>
          </v:shape>
        </w:pict>
      </w:r>
    </w:p>
    <w:p w14:paraId="3029B5BB" w14:textId="743314E1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30F0986E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42CA9794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5539A891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CC43C50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2ECDF8DB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1553065D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FA73A10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1EDF6384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5073A2F1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45B304A6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07D97C4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6E282D6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3A5B7B13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2B5412C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252CDC5E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64797D55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1AA2C225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50AE21FD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0F644C1A" w14:textId="77777777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26D447EF" w14:textId="77777777" w:rsidR="00342666" w:rsidRDefault="00342666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8D4AAF" w:rsidRPr="00813A76" w14:paraId="3121DFF4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636D3BBD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7099A3AA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5128A113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1EB83A89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1CAA4B13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4C0EDF4F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7199B782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8D4AAF" w:rsidRPr="00813A76" w14:paraId="37D6E0E2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7B995281" w14:textId="04DC57DB" w:rsidR="008D4AAF" w:rsidRPr="00C87F83" w:rsidRDefault="00601B5B" w:rsidP="004159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Test</w:t>
            </w:r>
            <w:r w:rsidR="008D4AAF" w:rsidRPr="00C87F83">
              <w:rPr>
                <w:rFonts w:ascii="Bookman Old Style" w:hAnsi="Bookman Old Style"/>
                <w:sz w:val="20"/>
                <w:szCs w:val="20"/>
              </w:rPr>
              <w:t xml:space="preserve"> du programme en simulation</w:t>
            </w:r>
            <w:r w:rsidR="008D4AAF">
              <w:rPr>
                <w:rFonts w:ascii="Bookman Old Style" w:hAnsi="Bookman Old Style"/>
                <w:sz w:val="20"/>
                <w:szCs w:val="20"/>
              </w:rPr>
              <w:t xml:space="preserve"> avec la TON</w:t>
            </w:r>
          </w:p>
        </w:tc>
        <w:tc>
          <w:tcPr>
            <w:tcW w:w="704" w:type="dxa"/>
            <w:vAlign w:val="center"/>
          </w:tcPr>
          <w:p w14:paraId="43FF07EA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29DF68F6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7ACA6DBF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2E1240F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52312E09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43C00043" w14:textId="77777777" w:rsidR="008D4AAF" w:rsidRPr="00813A76" w:rsidRDefault="008D4AA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600DA78E" w14:textId="60F3E68B" w:rsidR="00FE48CE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5D7EB508" w14:textId="77777777" w:rsidR="001D0F7C" w:rsidRDefault="00FE48CE" w:rsidP="001D0F7C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br w:type="page"/>
      </w:r>
    </w:p>
    <w:p w14:paraId="20AE34CA" w14:textId="486CD33E" w:rsidR="001D0F7C" w:rsidRDefault="00FE48CE" w:rsidP="00FE48CE">
      <w:pPr>
        <w:pStyle w:val="Heading1"/>
      </w:pPr>
      <w:bookmarkStart w:id="6" w:name="_Toc159430142"/>
      <w:r>
        <w:t xml:space="preserve">Réalisation d’une supervision </w:t>
      </w:r>
      <w:r w:rsidR="006373FE">
        <w:t xml:space="preserve">IHM </w:t>
      </w:r>
      <w:r>
        <w:t>des programmes de commande</w:t>
      </w:r>
      <w:r w:rsidR="00271406">
        <w:t xml:space="preserve"> LD</w:t>
      </w:r>
      <w:bookmarkEnd w:id="6"/>
    </w:p>
    <w:p w14:paraId="6B857870" w14:textId="38D86B79" w:rsidR="001D0F7C" w:rsidRDefault="001D0F7C" w:rsidP="001D0F7C">
      <w:pPr>
        <w:jc w:val="both"/>
        <w:rPr>
          <w:rFonts w:ascii="Bookman Old Style" w:hAnsi="Bookman Old Style" w:cs="Arial"/>
          <w:sz w:val="20"/>
          <w:szCs w:val="20"/>
        </w:rPr>
      </w:pPr>
    </w:p>
    <w:p w14:paraId="760F1E3D" w14:textId="0D23E6B8" w:rsidR="00435B11" w:rsidRDefault="003C4921" w:rsidP="003C4921">
      <w:pPr>
        <w:jc w:val="both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 w:rsidR="00FE48CE">
        <w:rPr>
          <w:rFonts w:ascii="Bookman Old Style" w:hAnsi="Bookman Old Style"/>
          <w:b/>
          <w:bCs/>
          <w:sz w:val="20"/>
          <w:szCs w:val="20"/>
        </w:rPr>
        <w:t>1</w:t>
      </w:r>
      <w:r w:rsidRPr="00C87F83">
        <w:rPr>
          <w:rFonts w:ascii="Bookman Old Style" w:hAnsi="Bookman Old Style"/>
          <w:b/>
          <w:bCs/>
          <w:sz w:val="20"/>
          <w:szCs w:val="20"/>
        </w:rPr>
        <w:t> :</w:t>
      </w:r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435B11">
        <w:rPr>
          <w:rFonts w:ascii="Bookman Old Style" w:hAnsi="Bookman Old Style"/>
          <w:b/>
          <w:bCs/>
          <w:sz w:val="20"/>
          <w:szCs w:val="20"/>
        </w:rPr>
        <w:t>Visualisation des résultats avec une IHM</w:t>
      </w:r>
    </w:p>
    <w:p w14:paraId="74CAEE43" w14:textId="77777777" w:rsidR="00435B11" w:rsidRDefault="00435B11" w:rsidP="003C4921">
      <w:pPr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30D7B21F" w14:textId="22295846" w:rsidR="003C4921" w:rsidRPr="00435B11" w:rsidRDefault="00E9431B" w:rsidP="003C4921">
      <w:pPr>
        <w:jc w:val="both"/>
        <w:rPr>
          <w:rFonts w:ascii="Bookman Old Style" w:hAnsi="Bookman Old Style"/>
          <w:sz w:val="20"/>
          <w:szCs w:val="20"/>
        </w:rPr>
      </w:pPr>
      <w:r w:rsidRPr="00435B11">
        <w:rPr>
          <w:rFonts w:ascii="Bookman Old Style" w:hAnsi="Bookman Old Style"/>
          <w:sz w:val="20"/>
          <w:szCs w:val="20"/>
        </w:rPr>
        <w:t xml:space="preserve">A l’aide de votre logiciel de développement Automation Studio, </w:t>
      </w:r>
      <w:r w:rsidR="00435B11" w:rsidRPr="00435B11">
        <w:rPr>
          <w:rFonts w:ascii="Bookman Old Style" w:hAnsi="Bookman Old Style"/>
          <w:sz w:val="20"/>
          <w:szCs w:val="20"/>
        </w:rPr>
        <w:t xml:space="preserve">vous allez créer une visualisation IHM de votre programme </w:t>
      </w:r>
      <w:r w:rsidR="00435B11">
        <w:rPr>
          <w:rFonts w:ascii="Bookman Old Style" w:hAnsi="Bookman Old Style"/>
          <w:sz w:val="20"/>
          <w:szCs w:val="20"/>
        </w:rPr>
        <w:t>« </w:t>
      </w:r>
      <w:proofErr w:type="spellStart"/>
      <w:r w:rsidR="00435B11" w:rsidRPr="00DF033E">
        <w:rPr>
          <w:rFonts w:ascii="Bookman Old Style" w:hAnsi="Bookman Old Style"/>
          <w:b/>
          <w:bCs/>
          <w:sz w:val="20"/>
          <w:szCs w:val="20"/>
        </w:rPr>
        <w:t>LampTest</w:t>
      </w:r>
      <w:proofErr w:type="spellEnd"/>
      <w:r w:rsidR="00435B11">
        <w:rPr>
          <w:rFonts w:ascii="Bookman Old Style" w:hAnsi="Bookman Old Style"/>
          <w:sz w:val="20"/>
          <w:szCs w:val="20"/>
        </w:rPr>
        <w:t> »</w:t>
      </w:r>
      <w:r w:rsidR="00435B11" w:rsidRPr="00435B11">
        <w:rPr>
          <w:rFonts w:ascii="Bookman Old Style" w:hAnsi="Bookman Old Style"/>
          <w:sz w:val="20"/>
          <w:szCs w:val="20"/>
        </w:rPr>
        <w:t xml:space="preserve"> </w:t>
      </w:r>
      <w:r w:rsidR="002A4E80">
        <w:rPr>
          <w:rFonts w:ascii="Bookman Old Style" w:hAnsi="Bookman Old Style"/>
          <w:sz w:val="20"/>
          <w:szCs w:val="20"/>
        </w:rPr>
        <w:t xml:space="preserve">obtenu à la question précédente </w:t>
      </w:r>
      <w:r w:rsidR="00435B11" w:rsidRPr="00435B11">
        <w:rPr>
          <w:rFonts w:ascii="Bookman Old Style" w:hAnsi="Bookman Old Style"/>
          <w:sz w:val="20"/>
          <w:szCs w:val="20"/>
        </w:rPr>
        <w:t xml:space="preserve">et tester le résultat sur un écran de PC grâce à l’outil </w:t>
      </w:r>
      <w:r w:rsidR="00435B11">
        <w:rPr>
          <w:rFonts w:ascii="Bookman Old Style" w:hAnsi="Bookman Old Style"/>
          <w:sz w:val="20"/>
          <w:szCs w:val="20"/>
        </w:rPr>
        <w:t>logiciel « </w:t>
      </w:r>
      <w:proofErr w:type="spellStart"/>
      <w:r w:rsidR="00435B11" w:rsidRPr="00435B11">
        <w:rPr>
          <w:rFonts w:ascii="Bookman Old Style" w:hAnsi="Bookman Old Style"/>
          <w:sz w:val="20"/>
          <w:szCs w:val="20"/>
        </w:rPr>
        <w:t>VNC</w:t>
      </w:r>
      <w:r w:rsidR="00435B11">
        <w:rPr>
          <w:rFonts w:ascii="Bookman Old Style" w:hAnsi="Bookman Old Style"/>
          <w:sz w:val="20"/>
          <w:szCs w:val="20"/>
        </w:rPr>
        <w:t>viewer</w:t>
      </w:r>
      <w:proofErr w:type="spellEnd"/>
      <w:r w:rsidR="00435B11">
        <w:rPr>
          <w:rFonts w:ascii="Bookman Old Style" w:hAnsi="Bookman Old Style"/>
          <w:sz w:val="20"/>
          <w:szCs w:val="20"/>
        </w:rPr>
        <w:t> ».</w:t>
      </w:r>
    </w:p>
    <w:p w14:paraId="2F04AE68" w14:textId="52ED84B5" w:rsidR="003C4921" w:rsidRDefault="00000000" w:rsidP="001D0F7C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20C48151">
          <v:shape id="_x0000_s4942" type="#_x0000_t75" style="position:absolute;left:0;text-align:left;margin-left:290.7pt;margin-top:7.35pt;width:49.9pt;height:53.8pt;z-index:12;mso-position-horizontal-relative:text;mso-position-vertical-relative:text;mso-width-relative:page;mso-height-relative:page">
            <v:imagedata r:id="rId17" o:title=""/>
            <w10:wrap type="square"/>
          </v:shape>
        </w:pict>
      </w:r>
      <w:r>
        <w:rPr>
          <w:noProof/>
        </w:rPr>
        <w:pict w14:anchorId="750D13BA">
          <v:shape id="_x0000_s4923" type="#_x0000_t75" style="position:absolute;left:0;text-align:left;margin-left:422.7pt;margin-top:6.7pt;width:57.6pt;height:54.45pt;z-index:8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5D54FF19" w14:textId="3572B059" w:rsidR="003C4921" w:rsidRDefault="00000000" w:rsidP="00627C98">
      <w:pPr>
        <w:numPr>
          <w:ilvl w:val="0"/>
          <w:numId w:val="15"/>
        </w:num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6D9BA87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4943" type="#_x0000_t202" style="position:absolute;left:0;text-align:left;margin-left:367.2pt;margin-top:1.7pt;width:27.3pt;height:21pt;z-index:1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E38567" w14:textId="4EE4FDCD" w:rsidR="00620698" w:rsidRPr="00620698" w:rsidRDefault="00620698">
                  <w:pPr>
                    <w:rPr>
                      <w:lang w:val="en-GB"/>
                    </w:rPr>
                  </w:pPr>
                  <w:proofErr w:type="gramStart"/>
                  <w:r>
                    <w:t>ou</w:t>
                  </w:r>
                  <w:proofErr w:type="gramEnd"/>
                </w:p>
              </w:txbxContent>
            </v:textbox>
            <w10:wrap type="square"/>
          </v:shape>
        </w:pict>
      </w:r>
      <w:r w:rsidR="00627C98">
        <w:rPr>
          <w:rFonts w:ascii="Bookman Old Style" w:hAnsi="Bookman Old Style" w:cs="Arial"/>
          <w:sz w:val="20"/>
          <w:szCs w:val="20"/>
        </w:rPr>
        <w:t xml:space="preserve">Télécharger l’outil logiciel </w:t>
      </w:r>
      <w:proofErr w:type="spellStart"/>
      <w:r w:rsidR="00627C98">
        <w:rPr>
          <w:rFonts w:ascii="Bookman Old Style" w:hAnsi="Bookman Old Style" w:cs="Arial"/>
          <w:sz w:val="20"/>
          <w:szCs w:val="20"/>
        </w:rPr>
        <w:t>VNCviewer</w:t>
      </w:r>
      <w:proofErr w:type="spellEnd"/>
      <w:r w:rsidR="00620698">
        <w:rPr>
          <w:rFonts w:ascii="Bookman Old Style" w:hAnsi="Bookman Old Style" w:cs="Arial"/>
          <w:sz w:val="20"/>
          <w:szCs w:val="20"/>
        </w:rPr>
        <w:t xml:space="preserve"> : </w:t>
      </w:r>
      <w:r w:rsidR="00620698">
        <w:rPr>
          <w:rFonts w:ascii="Bookman Old Style" w:hAnsi="Bookman Old Style" w:cs="Arial"/>
          <w:sz w:val="20"/>
          <w:szCs w:val="20"/>
        </w:rPr>
        <w:tab/>
      </w:r>
    </w:p>
    <w:p w14:paraId="5611CDD8" w14:textId="30378CC7" w:rsidR="009332D6" w:rsidRDefault="009332D6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5EBE17A0" w14:textId="6304AF54" w:rsidR="009332D6" w:rsidRDefault="00000000" w:rsidP="009332D6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3EE14444">
          <v:shape id="_x0000_s4926" type="#_x0000_t75" style="position:absolute;left:0;text-align:left;margin-left:47.1pt;margin-top:4.3pt;width:150pt;height:100.8pt;z-index:10;visibility:visible;mso-wrap-style:square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53BD78C7" w14:textId="2E7EF2CE" w:rsidR="009332D6" w:rsidRDefault="00000000" w:rsidP="009332D6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3B31E7B7">
          <v:shape id="_x0000_s4925" type="#_x0000_t75" style="position:absolute;left:0;text-align:left;margin-left:290.7pt;margin-top:11.15pt;width:189.6pt;height:82.2pt;z-index:9;visibility:visible;mso-wrap-style:square;mso-position-horizontal-relative:text;mso-position-vertical-relative:text;mso-width-relative:page;mso-height-relative:page">
            <v:imagedata r:id="rId20" o:title=""/>
            <w10:wrap type="square"/>
          </v:shape>
        </w:pict>
      </w:r>
    </w:p>
    <w:p w14:paraId="0F8B89A1" w14:textId="2063C4BB" w:rsidR="009332D6" w:rsidRDefault="009332D6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61E36208" w14:textId="77D2CAC1" w:rsidR="009332D6" w:rsidRDefault="009332D6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61493863" w14:textId="77777777" w:rsidR="009332D6" w:rsidRDefault="009332D6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691161AE" w14:textId="77777777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7332946A" w14:textId="77777777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747FC209" w14:textId="77777777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185CA2FC" w14:textId="77777777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5CA441E0" w14:textId="2B872BC7" w:rsidR="00572C9C" w:rsidRDefault="00000000" w:rsidP="009332D6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1338E195">
          <v:shape id="_x0000_s4946" type="#_x0000_t75" style="position:absolute;left:0;text-align:left;margin-left:290.7pt;margin-top:8.7pt;width:189.6pt;height:126.95pt;z-index:15;visibility:visible;mso-wrap-style:square;mso-position-horizontal-relative:text;mso-position-vertical-relative:text;mso-width-relative:page;mso-height-relative:page">
            <v:imagedata r:id="rId21" o:title=""/>
            <w10:wrap type="square"/>
          </v:shape>
        </w:pict>
      </w:r>
    </w:p>
    <w:p w14:paraId="61C1B561" w14:textId="7BA73CBE" w:rsidR="00572C9C" w:rsidRDefault="00000000" w:rsidP="009332D6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466BE3AA">
          <v:shape id="_x0000_s4945" type="#_x0000_t75" style="position:absolute;left:0;text-align:left;margin-left:47.1pt;margin-top:10.5pt;width:157.2pt;height:84.65pt;z-index:14;visibility:visible;mso-wrap-style:square;mso-position-horizontal-relative:text;mso-position-vertical-relative:text;mso-width-relative:page;mso-height-relative:page">
            <v:imagedata r:id="rId22" o:title=""/>
            <w10:wrap type="square"/>
          </v:shape>
        </w:pict>
      </w:r>
    </w:p>
    <w:p w14:paraId="566C6268" w14:textId="6F23753F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2C293622" w14:textId="667ED648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78B3D389" w14:textId="77777777" w:rsidR="00572C9C" w:rsidRDefault="00572C9C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22F37547" w14:textId="77777777" w:rsidR="00620698" w:rsidRDefault="00620698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66847863" w14:textId="77777777" w:rsidR="00620698" w:rsidRDefault="00620698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658BDBF3" w14:textId="77777777" w:rsidR="00620698" w:rsidRDefault="00620698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31051B1A" w14:textId="49286FCD" w:rsidR="00620698" w:rsidRDefault="00620698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53757852" w14:textId="77777777" w:rsidR="00620698" w:rsidRDefault="00620698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6BCB52F8" w14:textId="2E341444" w:rsidR="002A225B" w:rsidRDefault="008252EA" w:rsidP="009332D6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NB : le VNC server est géré par Automation Studio</w:t>
      </w:r>
    </w:p>
    <w:p w14:paraId="7E1B94CD" w14:textId="77777777" w:rsidR="00620698" w:rsidRDefault="00620698" w:rsidP="009332D6">
      <w:pPr>
        <w:jc w:val="both"/>
        <w:rPr>
          <w:rFonts w:ascii="Bookman Old Style" w:hAnsi="Bookman Old Style" w:cs="Arial"/>
          <w:sz w:val="20"/>
          <w:szCs w:val="20"/>
        </w:rPr>
      </w:pPr>
    </w:p>
    <w:p w14:paraId="21B0BEE8" w14:textId="17A06624" w:rsidR="008D4AAF" w:rsidRDefault="00000000" w:rsidP="00627C98">
      <w:pPr>
        <w:numPr>
          <w:ilvl w:val="0"/>
          <w:numId w:val="15"/>
        </w:num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5238291B">
          <v:shape id="_x0000_s4927" type="#_x0000_t75" style="position:absolute;left:0;text-align:left;margin-left:326.3pt;margin-top:22.65pt;width:154pt;height:91.65pt;z-index:11;visibility:visible;mso-wrap-style:square;mso-position-horizontal-relative:text;mso-position-vertical-relative:text;mso-width-relative:page;mso-height-relative:page">
            <v:imagedata r:id="rId23" o:title=""/>
            <w10:wrap type="square"/>
          </v:shape>
        </w:pict>
      </w:r>
      <w:r w:rsidR="00FA0652">
        <w:rPr>
          <w:rFonts w:ascii="Bookman Old Style" w:hAnsi="Bookman Old Style" w:cs="Arial"/>
          <w:sz w:val="20"/>
          <w:szCs w:val="20"/>
        </w:rPr>
        <w:t>A l’aide du tutoriel « TutoBRsoft_ASvisuIHMvc4</w:t>
      </w:r>
      <w:r w:rsidR="00F95325">
        <w:rPr>
          <w:rFonts w:ascii="Bookman Old Style" w:hAnsi="Bookman Old Style" w:cs="Arial"/>
          <w:sz w:val="20"/>
          <w:szCs w:val="20"/>
        </w:rPr>
        <w:t>_</w:t>
      </w:r>
      <w:proofErr w:type="gramStart"/>
      <w:r w:rsidR="00F95325">
        <w:rPr>
          <w:rFonts w:ascii="Bookman Old Style" w:hAnsi="Bookman Old Style" w:cs="Arial"/>
          <w:sz w:val="20"/>
          <w:szCs w:val="20"/>
        </w:rPr>
        <w:t>23</w:t>
      </w:r>
      <w:r w:rsidR="00FA0652">
        <w:rPr>
          <w:rFonts w:ascii="Bookman Old Style" w:hAnsi="Bookman Old Style" w:cs="Arial"/>
          <w:sz w:val="20"/>
          <w:szCs w:val="20"/>
        </w:rPr>
        <w:t>»</w:t>
      </w:r>
      <w:proofErr w:type="gramEnd"/>
      <w:r w:rsidR="0079471A">
        <w:rPr>
          <w:rFonts w:ascii="Bookman Old Style" w:hAnsi="Bookman Old Style" w:cs="Arial"/>
          <w:sz w:val="20"/>
          <w:szCs w:val="20"/>
        </w:rPr>
        <w:t>, ajouter un titre à la visu, un bouton et un voyant</w:t>
      </w:r>
    </w:p>
    <w:p w14:paraId="2741CF2C" w14:textId="57B00AEF" w:rsidR="00F95325" w:rsidRDefault="00F95325" w:rsidP="00F95325">
      <w:pPr>
        <w:ind w:left="928"/>
        <w:jc w:val="both"/>
        <w:rPr>
          <w:rFonts w:ascii="Bookman Old Style" w:hAnsi="Bookman Old Style" w:cs="Arial"/>
          <w:sz w:val="20"/>
          <w:szCs w:val="20"/>
        </w:rPr>
      </w:pPr>
    </w:p>
    <w:p w14:paraId="4961D242" w14:textId="464B3A7B" w:rsidR="008D4AAF" w:rsidRDefault="008D4AA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3EB665EB" w14:textId="58ED0D21" w:rsidR="009332D6" w:rsidRDefault="00F95325" w:rsidP="008D4AAF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Titre : </w:t>
      </w:r>
      <w:r w:rsidR="0079471A">
        <w:rPr>
          <w:rFonts w:ascii="Bookman Old Style" w:hAnsi="Bookman Old Style" w:cs="Arial"/>
          <w:sz w:val="20"/>
          <w:szCs w:val="20"/>
        </w:rPr>
        <w:tab/>
      </w:r>
      <w:r w:rsidR="0079471A">
        <w:rPr>
          <w:rFonts w:ascii="Bookman Old Style" w:hAnsi="Bookman Old Style" w:cs="Arial"/>
          <w:sz w:val="20"/>
          <w:szCs w:val="20"/>
        </w:rPr>
        <w:tab/>
      </w:r>
      <w:proofErr w:type="spellStart"/>
      <w:r w:rsidRPr="00271406">
        <w:rPr>
          <w:rFonts w:ascii="Bookman Old Style" w:hAnsi="Bookman Old Style" w:cs="Arial"/>
          <w:b/>
          <w:bCs/>
          <w:sz w:val="20"/>
          <w:szCs w:val="20"/>
        </w:rPr>
        <w:t>Visu</w:t>
      </w:r>
      <w:r w:rsidR="000C0AEE">
        <w:rPr>
          <w:rFonts w:ascii="Bookman Old Style" w:hAnsi="Bookman Old Style" w:cs="Arial"/>
          <w:b/>
          <w:bCs/>
          <w:sz w:val="20"/>
          <w:szCs w:val="20"/>
        </w:rPr>
        <w:t>TEST</w:t>
      </w:r>
      <w:proofErr w:type="spellEnd"/>
    </w:p>
    <w:p w14:paraId="1141496B" w14:textId="77777777" w:rsidR="002A225B" w:rsidRDefault="002A225B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6EB96394" w14:textId="04AB03FB" w:rsidR="002A225B" w:rsidRPr="0079471A" w:rsidRDefault="00F95325" w:rsidP="008D4AAF">
      <w:pPr>
        <w:jc w:val="both"/>
        <w:rPr>
          <w:rFonts w:ascii="Bookman Old Style" w:hAnsi="Bookman Old Style" w:cs="Arial"/>
          <w:sz w:val="20"/>
          <w:szCs w:val="20"/>
        </w:rPr>
      </w:pPr>
      <w:r w:rsidRPr="007954FB">
        <w:rPr>
          <w:rFonts w:ascii="Bookman Old Style" w:hAnsi="Bookman Old Style" w:cs="Arial"/>
          <w:sz w:val="20"/>
          <w:szCs w:val="20"/>
        </w:rPr>
        <w:t xml:space="preserve">Bouton : </w:t>
      </w:r>
      <w:r w:rsidR="0079471A" w:rsidRPr="007954FB">
        <w:rPr>
          <w:rFonts w:ascii="Bookman Old Style" w:hAnsi="Bookman Old Style" w:cs="Arial"/>
          <w:sz w:val="20"/>
          <w:szCs w:val="20"/>
        </w:rPr>
        <w:tab/>
      </w:r>
      <w:proofErr w:type="spellStart"/>
      <w:r w:rsidRPr="00271406">
        <w:rPr>
          <w:rFonts w:ascii="Bookman Old Style" w:hAnsi="Bookman Old Style" w:cs="Arial"/>
          <w:b/>
          <w:bCs/>
          <w:sz w:val="20"/>
          <w:szCs w:val="20"/>
        </w:rPr>
        <w:t>BP</w:t>
      </w:r>
      <w:r w:rsidR="000C0AEE">
        <w:rPr>
          <w:rFonts w:ascii="Bookman Old Style" w:hAnsi="Bookman Old Style" w:cs="Arial"/>
          <w:b/>
          <w:bCs/>
          <w:sz w:val="20"/>
          <w:szCs w:val="20"/>
        </w:rPr>
        <w:t>onoff</w:t>
      </w:r>
      <w:proofErr w:type="spellEnd"/>
    </w:p>
    <w:p w14:paraId="57C8DD57" w14:textId="615B1237" w:rsidR="00F95325" w:rsidRPr="0079471A" w:rsidRDefault="00F95325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59307C91" w14:textId="6347112C" w:rsidR="002A225B" w:rsidRPr="00F95325" w:rsidRDefault="0079471A" w:rsidP="0079471A">
      <w:pPr>
        <w:ind w:left="1418" w:hanging="1418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Voyant</w:t>
      </w:r>
      <w:r w:rsidR="00F95325" w:rsidRPr="00F95325">
        <w:rPr>
          <w:rFonts w:ascii="Bookman Old Style" w:hAnsi="Bookman Old Style" w:cs="Arial"/>
          <w:sz w:val="20"/>
          <w:szCs w:val="20"/>
        </w:rPr>
        <w:t xml:space="preserve"> : </w:t>
      </w:r>
      <w:r>
        <w:rPr>
          <w:rFonts w:ascii="Bookman Old Style" w:hAnsi="Bookman Old Style" w:cs="Arial"/>
          <w:sz w:val="20"/>
          <w:szCs w:val="20"/>
        </w:rPr>
        <w:tab/>
      </w:r>
      <w:r w:rsidR="00F95325" w:rsidRPr="00F95325">
        <w:rPr>
          <w:rFonts w:ascii="Bookman Old Style" w:hAnsi="Bookman Old Style" w:cs="Arial"/>
          <w:sz w:val="20"/>
          <w:szCs w:val="20"/>
        </w:rPr>
        <w:t>Cercle de couleurs (2 couleurs de votre choix)</w:t>
      </w:r>
    </w:p>
    <w:p w14:paraId="72DAB05E" w14:textId="5BC593F0" w:rsidR="002A225B" w:rsidRDefault="002A225B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5DB200E0" w14:textId="05C952BA" w:rsidR="00C4736F" w:rsidRDefault="00000000" w:rsidP="00DF033E">
      <w:pPr>
        <w:numPr>
          <w:ilvl w:val="0"/>
          <w:numId w:val="15"/>
        </w:numPr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w:pict w14:anchorId="3EF65ABA">
          <v:shape id="_x0000_s4947" type="#_x0000_t75" style="position:absolute;left:0;text-align:left;margin-left:326.3pt;margin-top:10.9pt;width:158.8pt;height:99.5pt;z-index:16;visibility:visible;mso-wrap-style:square;mso-position-horizontal-relative:text;mso-position-vertical-relative:text;mso-width-relative:page;mso-height-relative:page">
            <v:imagedata r:id="rId24" o:title=""/>
            <w10:wrap type="square"/>
          </v:shape>
        </w:pict>
      </w:r>
      <w:r w:rsidR="00DF033E">
        <w:rPr>
          <w:rFonts w:ascii="Bookman Old Style" w:hAnsi="Bookman Old Style" w:cs="Arial"/>
          <w:sz w:val="20"/>
          <w:szCs w:val="20"/>
        </w:rPr>
        <w:t>Tester le fonctionnement de votre IHM avec un changement de couleur du voyant après chaque appui touche sur le BP_ONOFF</w:t>
      </w:r>
    </w:p>
    <w:p w14:paraId="5D840163" w14:textId="1FAF86CC" w:rsidR="00C4736F" w:rsidRDefault="00DF033E" w:rsidP="00DF033E">
      <w:pPr>
        <w:ind w:left="928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Vous préciserez </w:t>
      </w:r>
      <w:r w:rsidR="002A4E80">
        <w:rPr>
          <w:rFonts w:ascii="Bookman Old Style" w:hAnsi="Bookman Old Style" w:cs="Arial"/>
          <w:sz w:val="20"/>
          <w:szCs w:val="20"/>
        </w:rPr>
        <w:t xml:space="preserve">ci-dessous </w:t>
      </w:r>
      <w:r>
        <w:rPr>
          <w:rFonts w:ascii="Bookman Old Style" w:hAnsi="Bookman Old Style" w:cs="Arial"/>
          <w:sz w:val="20"/>
          <w:szCs w:val="20"/>
        </w:rPr>
        <w:t xml:space="preserve">le temps </w:t>
      </w:r>
      <w:r w:rsidR="002A4E80">
        <w:rPr>
          <w:rFonts w:ascii="Bookman Old Style" w:hAnsi="Bookman Old Style" w:cs="Arial"/>
          <w:sz w:val="20"/>
          <w:szCs w:val="20"/>
        </w:rPr>
        <w:t xml:space="preserve">observé pour l’allumage du voyant : </w:t>
      </w:r>
    </w:p>
    <w:p w14:paraId="32D4F2A5" w14:textId="105A3CDE" w:rsidR="00C4736F" w:rsidRDefault="008252EA" w:rsidP="008D4AAF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  <w:t xml:space="preserve">     ……………………………………</w:t>
      </w:r>
    </w:p>
    <w:p w14:paraId="3197A4AB" w14:textId="77777777" w:rsidR="00C4736F" w:rsidRDefault="00C4736F" w:rsidP="008D4AAF">
      <w:pPr>
        <w:jc w:val="both"/>
        <w:rPr>
          <w:rFonts w:ascii="Bookman Old Style" w:hAnsi="Bookman Old Style" w:cs="Arial"/>
          <w:sz w:val="20"/>
          <w:szCs w:val="20"/>
        </w:rPr>
      </w:pPr>
    </w:p>
    <w:p w14:paraId="723539B5" w14:textId="60FC68DF" w:rsidR="00620698" w:rsidRDefault="002A4E80" w:rsidP="002A4E80">
      <w:pPr>
        <w:ind w:left="928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Vous préciserez ci-dessous le temps observé pour l’extinction du voyant :</w:t>
      </w:r>
    </w:p>
    <w:p w14:paraId="11AC0FF0" w14:textId="2EA6571F" w:rsidR="001D2A81" w:rsidRDefault="008252EA" w:rsidP="008D4AAF">
      <w:p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  <w:t xml:space="preserve">     …………………………………….</w:t>
      </w: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C4736F" w:rsidRPr="00813A76" w14:paraId="4EBBA468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56A54D4B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1E932478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0DEACA7E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0366EE69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1ED4F32F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6A821F06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1CED17ED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C4736F" w:rsidRPr="00813A76" w14:paraId="1E269EE9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0F9F044C" w14:textId="1B1E9412" w:rsidR="00C4736F" w:rsidRPr="00C87F83" w:rsidRDefault="00C4736F" w:rsidP="004159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Visualisation IHM</w:t>
            </w:r>
          </w:p>
        </w:tc>
        <w:tc>
          <w:tcPr>
            <w:tcW w:w="704" w:type="dxa"/>
            <w:vAlign w:val="center"/>
          </w:tcPr>
          <w:p w14:paraId="62749B45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2E7580BB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6CD85787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2A2CED4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7AE56D5C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4EA1542A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  <w:tr w:rsidR="00DF033E" w:rsidRPr="00813A76" w14:paraId="55F8037C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56DB7F69" w14:textId="35519D2C" w:rsidR="00DF033E" w:rsidRDefault="00DF033E" w:rsidP="004159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Test IHM « 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LampTest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 »</w:t>
            </w:r>
          </w:p>
        </w:tc>
        <w:tc>
          <w:tcPr>
            <w:tcW w:w="704" w:type="dxa"/>
            <w:vAlign w:val="center"/>
          </w:tcPr>
          <w:p w14:paraId="3DB3CDAA" w14:textId="77777777" w:rsidR="00DF033E" w:rsidRPr="00813A76" w:rsidRDefault="00DF033E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35E5C987" w14:textId="77777777" w:rsidR="00DF033E" w:rsidRPr="00813A76" w:rsidRDefault="00DF033E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4B71008E" w14:textId="77777777" w:rsidR="00DF033E" w:rsidRPr="00813A76" w:rsidRDefault="00DF033E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92F307C" w14:textId="77777777" w:rsidR="00DF033E" w:rsidRPr="00813A76" w:rsidRDefault="00DF033E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3263EA47" w14:textId="77777777" w:rsidR="00DF033E" w:rsidRPr="00813A76" w:rsidRDefault="00DF033E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3E1F687B" w14:textId="77777777" w:rsidR="00DF033E" w:rsidRPr="00813A76" w:rsidRDefault="00DF033E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693E6EDC" w14:textId="500C70F2" w:rsidR="002A225B" w:rsidRPr="00F95325" w:rsidRDefault="002A225B" w:rsidP="008D4AAF">
      <w:pPr>
        <w:jc w:val="both"/>
        <w:rPr>
          <w:rFonts w:ascii="Bookman Old Style" w:hAnsi="Bookman Old Style" w:cs="Arial"/>
          <w:sz w:val="20"/>
          <w:szCs w:val="20"/>
        </w:rPr>
      </w:pPr>
      <w:r w:rsidRPr="00F95325">
        <w:rPr>
          <w:rFonts w:ascii="Bookman Old Style" w:hAnsi="Bookman Old Style" w:cs="Arial"/>
          <w:sz w:val="20"/>
          <w:szCs w:val="20"/>
        </w:rPr>
        <w:br w:type="page"/>
      </w:r>
    </w:p>
    <w:p w14:paraId="54CAE050" w14:textId="16D74C0A" w:rsidR="008D4AAF" w:rsidRPr="00271406" w:rsidRDefault="003E59BB" w:rsidP="003E59BB">
      <w:pPr>
        <w:pStyle w:val="Heading1"/>
        <w:rPr>
          <w:sz w:val="22"/>
          <w:szCs w:val="22"/>
        </w:rPr>
      </w:pPr>
      <w:bookmarkStart w:id="7" w:name="_Toc159430143"/>
      <w:r>
        <w:t>Réalisation de</w:t>
      </w:r>
      <w:r w:rsidR="00271406">
        <w:t>s</w:t>
      </w:r>
      <w:r>
        <w:t xml:space="preserve"> programmes </w:t>
      </w:r>
      <w:r w:rsidR="00271406">
        <w:t xml:space="preserve">de commande </w:t>
      </w:r>
      <w:r>
        <w:t xml:space="preserve">avec le langage </w:t>
      </w:r>
      <w:proofErr w:type="spellStart"/>
      <w:r w:rsidRPr="00271406">
        <w:rPr>
          <w:sz w:val="22"/>
          <w:szCs w:val="22"/>
        </w:rPr>
        <w:t>S</w:t>
      </w:r>
      <w:r w:rsidR="00AF7096">
        <w:rPr>
          <w:sz w:val="22"/>
          <w:szCs w:val="22"/>
        </w:rPr>
        <w:t>tructured</w:t>
      </w:r>
      <w:proofErr w:type="spellEnd"/>
      <w:r w:rsidR="00AF7096">
        <w:rPr>
          <w:sz w:val="22"/>
          <w:szCs w:val="22"/>
        </w:rPr>
        <w:t xml:space="preserve"> </w:t>
      </w:r>
      <w:proofErr w:type="spellStart"/>
      <w:r w:rsidR="00AF7096">
        <w:rPr>
          <w:sz w:val="22"/>
          <w:szCs w:val="22"/>
        </w:rPr>
        <w:t>Text</w:t>
      </w:r>
      <w:proofErr w:type="spellEnd"/>
      <w:r w:rsidR="00AF7096">
        <w:rPr>
          <w:sz w:val="22"/>
          <w:szCs w:val="22"/>
        </w:rPr>
        <w:t xml:space="preserve"> (ST)</w:t>
      </w:r>
      <w:bookmarkEnd w:id="7"/>
    </w:p>
    <w:p w14:paraId="288F4DD0" w14:textId="363C2EB1" w:rsidR="009C5F64" w:rsidRDefault="009C5F64" w:rsidP="00CA5EDA">
      <w:pPr>
        <w:numPr>
          <w:ilvl w:val="0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 l’aide du TM246</w:t>
      </w:r>
      <w:r w:rsidR="00C4736F">
        <w:rPr>
          <w:rFonts w:ascii="Bookman Old Style" w:hAnsi="Bookman Old Style"/>
          <w:sz w:val="20"/>
          <w:szCs w:val="20"/>
        </w:rPr>
        <w:t xml:space="preserve"> et des annexes du TP</w:t>
      </w:r>
      <w:r>
        <w:rPr>
          <w:rFonts w:ascii="Bookman Old Style" w:hAnsi="Bookman Old Style"/>
          <w:sz w:val="20"/>
          <w:szCs w:val="20"/>
        </w:rPr>
        <w:t xml:space="preserve">, </w:t>
      </w:r>
      <w:r w:rsidRPr="00601B5B">
        <w:rPr>
          <w:rFonts w:ascii="Bookman Old Style" w:hAnsi="Bookman Old Style"/>
          <w:b/>
          <w:bCs/>
          <w:sz w:val="20"/>
          <w:szCs w:val="20"/>
        </w:rPr>
        <w:t>réaliser et tester</w:t>
      </w:r>
      <w:r>
        <w:rPr>
          <w:rFonts w:ascii="Bookman Old Style" w:hAnsi="Bookman Old Style"/>
          <w:sz w:val="20"/>
          <w:szCs w:val="20"/>
        </w:rPr>
        <w:t xml:space="preserve"> un programme de comptage</w:t>
      </w:r>
      <w:r w:rsidR="009067A2">
        <w:rPr>
          <w:rFonts w:ascii="Bookman Old Style" w:hAnsi="Bookman Old Style"/>
          <w:sz w:val="20"/>
          <w:szCs w:val="20"/>
        </w:rPr>
        <w:t xml:space="preserve"> « </w:t>
      </w:r>
      <w:proofErr w:type="spellStart"/>
      <w:r w:rsidR="009067A2">
        <w:rPr>
          <w:rFonts w:ascii="Bookman Old Style" w:hAnsi="Bookman Old Style"/>
          <w:sz w:val="20"/>
          <w:szCs w:val="20"/>
        </w:rPr>
        <w:t>PgCPT</w:t>
      </w:r>
      <w:proofErr w:type="spellEnd"/>
      <w:r w:rsidR="009067A2">
        <w:rPr>
          <w:rFonts w:ascii="Bookman Old Style" w:hAnsi="Bookman Old Style"/>
          <w:sz w:val="20"/>
          <w:szCs w:val="20"/>
        </w:rPr>
        <w:t> »</w:t>
      </w:r>
      <w:r>
        <w:rPr>
          <w:rFonts w:ascii="Bookman Old Style" w:hAnsi="Bookman Old Style"/>
          <w:sz w:val="20"/>
          <w:szCs w:val="20"/>
        </w:rPr>
        <w:t xml:space="preserve"> avec le langage ST</w:t>
      </w:r>
    </w:p>
    <w:p w14:paraId="16CD8E47" w14:textId="77777777" w:rsidR="009C5F64" w:rsidRDefault="009C5F64" w:rsidP="005026FE">
      <w:pPr>
        <w:rPr>
          <w:rFonts w:ascii="Bookman Old Style" w:hAnsi="Bookman Old Style"/>
          <w:sz w:val="20"/>
          <w:szCs w:val="20"/>
        </w:rPr>
      </w:pPr>
    </w:p>
    <w:p w14:paraId="07CCBE2D" w14:textId="42C305C8" w:rsidR="009C5F64" w:rsidRDefault="009C5F64" w:rsidP="005026F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Cahier des charges :</w:t>
      </w:r>
      <w:r w:rsidR="006373FE">
        <w:rPr>
          <w:rFonts w:ascii="Bookman Old Style" w:hAnsi="Bookman Old Style"/>
          <w:sz w:val="20"/>
          <w:szCs w:val="20"/>
        </w:rPr>
        <w:t xml:space="preserve"> Programme de commande</w:t>
      </w:r>
    </w:p>
    <w:p w14:paraId="4A4210C3" w14:textId="2BA16C95" w:rsidR="009C5F64" w:rsidRDefault="009C5F64" w:rsidP="009C5F64">
      <w:pPr>
        <w:numPr>
          <w:ilvl w:val="0"/>
          <w:numId w:val="3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Langage ST</w:t>
      </w:r>
    </w:p>
    <w:p w14:paraId="2F3002A6" w14:textId="0C09B1D8" w:rsidR="009C5F64" w:rsidRDefault="009C5F64" w:rsidP="009C5F64">
      <w:pPr>
        <w:numPr>
          <w:ilvl w:val="0"/>
          <w:numId w:val="3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Création d’une Variable de comptage </w:t>
      </w:r>
      <w:r w:rsidRPr="00C4736F">
        <w:rPr>
          <w:rFonts w:ascii="Bookman Old Style" w:hAnsi="Bookman Old Style"/>
          <w:b/>
          <w:bCs/>
          <w:sz w:val="20"/>
          <w:szCs w:val="20"/>
        </w:rPr>
        <w:t>CPT</w:t>
      </w:r>
      <w:r>
        <w:rPr>
          <w:rFonts w:ascii="Bookman Old Style" w:hAnsi="Bookman Old Style"/>
          <w:sz w:val="20"/>
          <w:szCs w:val="20"/>
        </w:rPr>
        <w:t xml:space="preserve"> qui évolue de 0 à 255</w:t>
      </w:r>
    </w:p>
    <w:p w14:paraId="2B0959FF" w14:textId="77777777" w:rsidR="006373FE" w:rsidRDefault="006373FE" w:rsidP="006373FE">
      <w:pPr>
        <w:rPr>
          <w:rFonts w:ascii="Bookman Old Style" w:hAnsi="Bookman Old Style"/>
          <w:sz w:val="20"/>
          <w:szCs w:val="20"/>
        </w:rPr>
      </w:pPr>
    </w:p>
    <w:p w14:paraId="7317CE6C" w14:textId="6A5EAE11" w:rsidR="006373FE" w:rsidRDefault="006373FE" w:rsidP="006373F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Cahier des charges : Programme de supervision IHM</w:t>
      </w:r>
    </w:p>
    <w:p w14:paraId="586FF847" w14:textId="68555785" w:rsidR="009C5F64" w:rsidRDefault="009C5F64" w:rsidP="009C5F64">
      <w:pPr>
        <w:numPr>
          <w:ilvl w:val="0"/>
          <w:numId w:val="3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Création d’un Bouton </w:t>
      </w:r>
      <w:proofErr w:type="spellStart"/>
      <w:r>
        <w:rPr>
          <w:rFonts w:ascii="Bookman Old Style" w:hAnsi="Bookman Old Style"/>
          <w:sz w:val="20"/>
          <w:szCs w:val="20"/>
        </w:rPr>
        <w:t>S</w:t>
      </w:r>
      <w:r w:rsidR="00AF7096">
        <w:rPr>
          <w:rFonts w:ascii="Bookman Old Style" w:hAnsi="Bookman Old Style"/>
          <w:sz w:val="20"/>
          <w:szCs w:val="20"/>
        </w:rPr>
        <w:t>t</w:t>
      </w:r>
      <w:r>
        <w:rPr>
          <w:rFonts w:ascii="Bookman Old Style" w:hAnsi="Bookman Old Style"/>
          <w:sz w:val="20"/>
          <w:szCs w:val="20"/>
        </w:rPr>
        <w:t>ar</w:t>
      </w:r>
      <w:r w:rsidR="00AF7096">
        <w:rPr>
          <w:rFonts w:ascii="Bookman Old Style" w:hAnsi="Bookman Old Style"/>
          <w:sz w:val="20"/>
          <w:szCs w:val="20"/>
        </w:rPr>
        <w:t>T</w:t>
      </w:r>
      <w:proofErr w:type="spellEnd"/>
      <w:r>
        <w:rPr>
          <w:rFonts w:ascii="Bookman Old Style" w:hAnsi="Bookman Old Style"/>
          <w:sz w:val="20"/>
          <w:szCs w:val="20"/>
        </w:rPr>
        <w:t xml:space="preserve">/ </w:t>
      </w:r>
      <w:proofErr w:type="spellStart"/>
      <w:r>
        <w:rPr>
          <w:rFonts w:ascii="Bookman Old Style" w:hAnsi="Bookman Old Style"/>
          <w:sz w:val="20"/>
          <w:szCs w:val="20"/>
        </w:rPr>
        <w:t>Sto</w:t>
      </w:r>
      <w:r w:rsidR="00AF7096">
        <w:rPr>
          <w:rFonts w:ascii="Bookman Old Style" w:hAnsi="Bookman Old Style"/>
          <w:sz w:val="20"/>
          <w:szCs w:val="20"/>
        </w:rPr>
        <w:t>P</w:t>
      </w:r>
      <w:proofErr w:type="spellEnd"/>
      <w:r>
        <w:rPr>
          <w:rFonts w:ascii="Bookman Old Style" w:hAnsi="Bookman Old Style"/>
          <w:sz w:val="20"/>
          <w:szCs w:val="20"/>
        </w:rPr>
        <w:t> </w:t>
      </w:r>
      <w:r w:rsidR="00C4736F">
        <w:rPr>
          <w:rFonts w:ascii="Bookman Old Style" w:hAnsi="Bookman Old Style"/>
          <w:sz w:val="20"/>
          <w:szCs w:val="20"/>
        </w:rPr>
        <w:t xml:space="preserve">qui lance le comptage </w:t>
      </w:r>
      <w:r w:rsidR="00AF7096">
        <w:rPr>
          <w:rFonts w:ascii="Bookman Old Style" w:hAnsi="Bookman Old Style"/>
          <w:sz w:val="20"/>
          <w:szCs w:val="20"/>
        </w:rPr>
        <w:t xml:space="preserve">puis l’arrête </w:t>
      </w:r>
      <w:r>
        <w:rPr>
          <w:rFonts w:ascii="Bookman Old Style" w:hAnsi="Bookman Old Style"/>
          <w:sz w:val="20"/>
          <w:szCs w:val="20"/>
        </w:rPr>
        <w:t xml:space="preserve">: </w:t>
      </w:r>
      <w:proofErr w:type="spellStart"/>
      <w:r w:rsidRPr="00C4736F">
        <w:rPr>
          <w:rFonts w:ascii="Bookman Old Style" w:hAnsi="Bookman Old Style"/>
          <w:b/>
          <w:bCs/>
          <w:sz w:val="20"/>
          <w:szCs w:val="20"/>
        </w:rPr>
        <w:t>BP_</w:t>
      </w:r>
      <w:r w:rsidR="00271406">
        <w:rPr>
          <w:rFonts w:ascii="Bookman Old Style" w:hAnsi="Bookman Old Style"/>
          <w:b/>
          <w:bCs/>
          <w:sz w:val="20"/>
          <w:szCs w:val="20"/>
        </w:rPr>
        <w:t>S</w:t>
      </w:r>
      <w:r w:rsidR="00AF7096">
        <w:rPr>
          <w:rFonts w:ascii="Bookman Old Style" w:hAnsi="Bookman Old Style"/>
          <w:b/>
          <w:bCs/>
          <w:sz w:val="20"/>
          <w:szCs w:val="20"/>
        </w:rPr>
        <w:t>tSp</w:t>
      </w:r>
      <w:proofErr w:type="spellEnd"/>
    </w:p>
    <w:p w14:paraId="50448B80" w14:textId="56FECFFC" w:rsidR="009C5F64" w:rsidRDefault="009C5F64" w:rsidP="009C5F64">
      <w:pPr>
        <w:numPr>
          <w:ilvl w:val="0"/>
          <w:numId w:val="3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Création d’un Bouton de remise à zéro du compteur : </w:t>
      </w:r>
      <w:r w:rsidRPr="00C4736F">
        <w:rPr>
          <w:rFonts w:ascii="Bookman Old Style" w:hAnsi="Bookman Old Style"/>
          <w:b/>
          <w:bCs/>
          <w:sz w:val="20"/>
          <w:szCs w:val="20"/>
        </w:rPr>
        <w:t>BP_RAZ</w:t>
      </w:r>
    </w:p>
    <w:p w14:paraId="06B8C2F8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0046FA82" w14:textId="39D0AFAF" w:rsidR="00C4736F" w:rsidRDefault="00C4736F" w:rsidP="00CA5EDA">
      <w:pPr>
        <w:numPr>
          <w:ilvl w:val="0"/>
          <w:numId w:val="15"/>
        </w:numPr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Ecrire votre programme ST </w:t>
      </w:r>
      <w:r w:rsidR="00601B5B">
        <w:rPr>
          <w:rFonts w:ascii="Bookman Old Style" w:hAnsi="Bookman Old Style"/>
          <w:color w:val="000000"/>
          <w:sz w:val="22"/>
          <w:szCs w:val="22"/>
        </w:rPr>
        <w:t xml:space="preserve">commenté </w:t>
      </w:r>
      <w:r>
        <w:rPr>
          <w:rFonts w:ascii="Bookman Old Style" w:hAnsi="Bookman Old Style"/>
          <w:color w:val="000000"/>
          <w:sz w:val="22"/>
          <w:szCs w:val="22"/>
        </w:rPr>
        <w:t xml:space="preserve">ci-dessous : </w:t>
      </w:r>
    </w:p>
    <w:p w14:paraId="5E46EA1A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63CB959F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3C373908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1790D8AB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183AB1FE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731FBB73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44D5145E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56059E7C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3161A11F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0093D117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5788A236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047E0365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4649692D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6AEA39BF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092BD563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039BB430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3F688BB4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C4736F" w:rsidRPr="00813A76" w14:paraId="701C5934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25437A68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28BBBDF3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4572E8C5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6458B112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398DE1C5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131B216E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12DE2ACB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C4736F" w:rsidRPr="00813A76" w14:paraId="61FDB50F" w14:textId="77777777" w:rsidTr="00415953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0A970738" w14:textId="4D54B4F1" w:rsidR="00C4736F" w:rsidRPr="00C87F83" w:rsidRDefault="00601B5B" w:rsidP="004159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Test du </w:t>
            </w:r>
            <w:r w:rsidR="00C4736F">
              <w:rPr>
                <w:rFonts w:ascii="Bookman Old Style" w:hAnsi="Bookman Old Style"/>
                <w:sz w:val="20"/>
                <w:szCs w:val="20"/>
              </w:rPr>
              <w:t xml:space="preserve">Programme </w:t>
            </w:r>
            <w:r>
              <w:rPr>
                <w:rFonts w:ascii="Bookman Old Style" w:hAnsi="Bookman Old Style"/>
                <w:sz w:val="20"/>
                <w:szCs w:val="20"/>
              </w:rPr>
              <w:t>« 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PgCPT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 »</w:t>
            </w:r>
          </w:p>
        </w:tc>
        <w:tc>
          <w:tcPr>
            <w:tcW w:w="704" w:type="dxa"/>
            <w:vAlign w:val="center"/>
          </w:tcPr>
          <w:p w14:paraId="5EFCB566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1FC803E4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574A02A4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D542BFD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31285DA8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749DBA37" w14:textId="77777777" w:rsidR="00C4736F" w:rsidRPr="00813A76" w:rsidRDefault="00C4736F" w:rsidP="0041595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4F2A4FC8" w14:textId="77777777" w:rsidR="00C4736F" w:rsidRDefault="00C4736F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2A8A051F" w14:textId="0D74E83A" w:rsidR="00271406" w:rsidRDefault="00271406" w:rsidP="00271406">
      <w:pPr>
        <w:pStyle w:val="Heading1"/>
      </w:pPr>
      <w:bookmarkStart w:id="8" w:name="_Toc159430144"/>
      <w:r>
        <w:t>Réalisation d’une supervision IHM des programmes de commandes ST</w:t>
      </w:r>
      <w:bookmarkEnd w:id="8"/>
    </w:p>
    <w:p w14:paraId="2A8ED1EE" w14:textId="77777777" w:rsidR="00271406" w:rsidRDefault="00271406" w:rsidP="00271406">
      <w:pPr>
        <w:jc w:val="both"/>
        <w:rPr>
          <w:rFonts w:ascii="Bookman Old Style" w:hAnsi="Bookman Old Style" w:cs="Arial"/>
          <w:sz w:val="20"/>
          <w:szCs w:val="20"/>
        </w:rPr>
      </w:pPr>
    </w:p>
    <w:p w14:paraId="441863F6" w14:textId="26AEE9AE" w:rsidR="00271406" w:rsidRDefault="00271406" w:rsidP="00CA5EDA">
      <w:pPr>
        <w:numPr>
          <w:ilvl w:val="0"/>
          <w:numId w:val="15"/>
        </w:numPr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 l’aide du tutoriel « TutoBRsoft_ASvisuIHMvc4_</w:t>
      </w:r>
      <w:proofErr w:type="gramStart"/>
      <w:r>
        <w:rPr>
          <w:rFonts w:ascii="Bookman Old Style" w:hAnsi="Bookman Old Style" w:cs="Arial"/>
          <w:sz w:val="20"/>
          <w:szCs w:val="20"/>
        </w:rPr>
        <w:t>23»</w:t>
      </w:r>
      <w:proofErr w:type="gramEnd"/>
      <w:r>
        <w:rPr>
          <w:rFonts w:ascii="Bookman Old Style" w:hAnsi="Bookman Old Style" w:cs="Arial"/>
          <w:sz w:val="20"/>
          <w:szCs w:val="20"/>
        </w:rPr>
        <w:t xml:space="preserve"> et de l’outil logiciel VNC, ajouter un titre à la visu, 2 boutons </w:t>
      </w:r>
      <w:proofErr w:type="spellStart"/>
      <w:r>
        <w:rPr>
          <w:rFonts w:ascii="Bookman Old Style" w:hAnsi="Bookman Old Style" w:cs="Arial"/>
          <w:sz w:val="20"/>
          <w:szCs w:val="20"/>
        </w:rPr>
        <w:t>BP_</w:t>
      </w:r>
      <w:r w:rsidR="00AF7096">
        <w:rPr>
          <w:rFonts w:ascii="Bookman Old Style" w:hAnsi="Bookman Old Style" w:cs="Arial"/>
          <w:sz w:val="20"/>
          <w:szCs w:val="20"/>
        </w:rPr>
        <w:t>StSp</w:t>
      </w:r>
      <w:proofErr w:type="spellEnd"/>
      <w:r>
        <w:rPr>
          <w:rFonts w:ascii="Bookman Old Style" w:hAnsi="Bookman Old Style" w:cs="Arial"/>
          <w:sz w:val="20"/>
          <w:szCs w:val="20"/>
        </w:rPr>
        <w:t xml:space="preserve"> </w:t>
      </w:r>
      <w:r w:rsidR="00AF7096">
        <w:rPr>
          <w:rFonts w:ascii="Bookman Old Style" w:hAnsi="Bookman Old Style" w:cs="Arial"/>
          <w:sz w:val="20"/>
          <w:szCs w:val="20"/>
        </w:rPr>
        <w:t xml:space="preserve">, BP_RAZ </w:t>
      </w:r>
      <w:r>
        <w:rPr>
          <w:rFonts w:ascii="Bookman Old Style" w:hAnsi="Bookman Old Style" w:cs="Arial"/>
          <w:sz w:val="20"/>
          <w:szCs w:val="20"/>
        </w:rPr>
        <w:t xml:space="preserve">et un </w:t>
      </w:r>
      <w:r w:rsidR="00AF7096">
        <w:rPr>
          <w:rFonts w:ascii="Bookman Old Style" w:hAnsi="Bookman Old Style" w:cs="Arial"/>
          <w:sz w:val="20"/>
          <w:szCs w:val="20"/>
        </w:rPr>
        <w:t>champ numérique nous permettant de voir le comptage évolué.</w:t>
      </w:r>
    </w:p>
    <w:p w14:paraId="76BFBFA9" w14:textId="77777777" w:rsidR="00271406" w:rsidRDefault="00271406" w:rsidP="00271406">
      <w:pPr>
        <w:ind w:left="928"/>
        <w:jc w:val="both"/>
        <w:rPr>
          <w:rFonts w:ascii="Bookman Old Style" w:hAnsi="Bookman Old Style" w:cs="Arial"/>
          <w:sz w:val="20"/>
          <w:szCs w:val="20"/>
        </w:rPr>
      </w:pPr>
    </w:p>
    <w:p w14:paraId="1C1B775E" w14:textId="265A3C65" w:rsidR="00271406" w:rsidRDefault="00AF7096" w:rsidP="005026FE">
      <w:pPr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Titre : Compteur </w:t>
      </w:r>
    </w:p>
    <w:p w14:paraId="577504BF" w14:textId="4447266A" w:rsidR="00AF7096" w:rsidRDefault="00AF7096" w:rsidP="005026FE">
      <w:pPr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Boutons : </w:t>
      </w:r>
      <w:proofErr w:type="spellStart"/>
      <w:r>
        <w:rPr>
          <w:rFonts w:ascii="Bookman Old Style" w:hAnsi="Bookman Old Style"/>
          <w:color w:val="000000"/>
          <w:sz w:val="22"/>
          <w:szCs w:val="22"/>
        </w:rPr>
        <w:t>BP_StSp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 et PB_RAZ</w:t>
      </w:r>
    </w:p>
    <w:p w14:paraId="1F1D86C3" w14:textId="649842B4" w:rsidR="00AF7096" w:rsidRDefault="00AF7096" w:rsidP="005026FE">
      <w:pPr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Champ du comptage : </w:t>
      </w: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DF033E" w:rsidRPr="00813A76" w14:paraId="13923435" w14:textId="77777777" w:rsidTr="00AF24DB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2A39138C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6AAFA811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6FCF7594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04DEB411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6EAEA90B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3D980607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0C2C1E47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DF033E" w:rsidRPr="00813A76" w14:paraId="44C9E748" w14:textId="77777777" w:rsidTr="00AF24DB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6AE98162" w14:textId="222D97B8" w:rsidR="00DF033E" w:rsidRPr="00C87F83" w:rsidRDefault="00DF033E" w:rsidP="00AF24D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Test IHM « 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PgCPT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 »</w:t>
            </w:r>
          </w:p>
        </w:tc>
        <w:tc>
          <w:tcPr>
            <w:tcW w:w="704" w:type="dxa"/>
            <w:vAlign w:val="center"/>
          </w:tcPr>
          <w:p w14:paraId="1B158C48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24B36D6A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12794B62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524DBA34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0AED414C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4AEEC35F" w14:textId="77777777" w:rsidR="00DF033E" w:rsidRPr="00813A76" w:rsidRDefault="00DF033E" w:rsidP="00AF24DB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125A3AAF" w14:textId="77777777" w:rsidR="00271406" w:rsidRDefault="00271406" w:rsidP="005026FE">
      <w:pPr>
        <w:rPr>
          <w:rFonts w:ascii="Bookman Old Style" w:hAnsi="Bookman Old Style"/>
          <w:color w:val="000000"/>
          <w:sz w:val="22"/>
          <w:szCs w:val="22"/>
        </w:rPr>
      </w:pPr>
    </w:p>
    <w:p w14:paraId="183DD700" w14:textId="791C565E" w:rsidR="005026FE" w:rsidRPr="008C3B73" w:rsidRDefault="00951964" w:rsidP="005026FE">
      <w:pPr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br w:type="page"/>
      </w:r>
    </w:p>
    <w:tbl>
      <w:tblPr>
        <w:tblpPr w:leftFromText="141" w:rightFromText="141" w:vertAnchor="page" w:horzAnchor="margin" w:tblpY="1861"/>
        <w:tblW w:w="9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6804"/>
      </w:tblGrid>
      <w:tr w:rsidR="005026FE" w:rsidRPr="008C3B73" w14:paraId="25E19655" w14:textId="77777777" w:rsidTr="00A5496C">
        <w:trPr>
          <w:cantSplit/>
          <w:trHeight w:val="1470"/>
        </w:trPr>
        <w:tc>
          <w:tcPr>
            <w:tcW w:w="3047" w:type="dxa"/>
            <w:vAlign w:val="center"/>
          </w:tcPr>
          <w:p w14:paraId="176DD080" w14:textId="77777777" w:rsidR="005026FE" w:rsidRPr="00A93416" w:rsidRDefault="005026FE" w:rsidP="00A5496C">
            <w:pPr>
              <w:pStyle w:val="Heading1"/>
            </w:pPr>
            <w:bookmarkStart w:id="9" w:name="_Toc159430145"/>
            <w:r w:rsidRPr="00A93416">
              <w:t>Synthèse TP :</w:t>
            </w:r>
            <w:bookmarkEnd w:id="9"/>
            <w:r w:rsidRPr="00A93416">
              <w:t xml:space="preserve"> </w:t>
            </w:r>
          </w:p>
          <w:p w14:paraId="6AE48C80" w14:textId="77777777" w:rsidR="005026FE" w:rsidRPr="008C3B73" w:rsidRDefault="005026FE" w:rsidP="00A5496C"/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FFC000"/>
            <w:vAlign w:val="center"/>
          </w:tcPr>
          <w:p w14:paraId="5CEEE7B6" w14:textId="77777777" w:rsidR="005026FE" w:rsidRPr="008C3B73" w:rsidRDefault="005026FE" w:rsidP="004A6B68">
            <w:pPr>
              <w:keepNext/>
              <w:jc w:val="center"/>
              <w:outlineLvl w:val="1"/>
              <w:rPr>
                <w:bCs/>
                <w:iCs/>
                <w:sz w:val="32"/>
                <w:szCs w:val="32"/>
                <w:u w:val="single"/>
              </w:rPr>
            </w:pPr>
          </w:p>
          <w:p w14:paraId="543C0975" w14:textId="7335AE27" w:rsidR="005026FE" w:rsidRPr="008C3B73" w:rsidRDefault="008233DC" w:rsidP="004A6B68">
            <w:pPr>
              <w:jc w:val="center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 xml:space="preserve">AS : Control et </w:t>
            </w:r>
            <w:r w:rsidR="00A2085C">
              <w:rPr>
                <w:rFonts w:ascii="Bookman Old Style" w:hAnsi="Bookman Old Style"/>
                <w:b/>
                <w:i/>
                <w:sz w:val="28"/>
                <w:szCs w:val="28"/>
              </w:rPr>
              <w:t>Visualisation IHM (VC4)</w:t>
            </w:r>
          </w:p>
          <w:p w14:paraId="1E43AD44" w14:textId="77777777" w:rsidR="005026FE" w:rsidRPr="008C3B73" w:rsidRDefault="005026FE" w:rsidP="004A6B68"/>
          <w:p w14:paraId="255AC26D" w14:textId="77777777" w:rsidR="005026FE" w:rsidRPr="008C3B73" w:rsidRDefault="005026FE" w:rsidP="004A6B68">
            <w:pPr>
              <w:jc w:val="center"/>
            </w:pPr>
          </w:p>
        </w:tc>
      </w:tr>
    </w:tbl>
    <w:p w14:paraId="5A510056" w14:textId="77777777" w:rsidR="005026FE" w:rsidRDefault="005026FE" w:rsidP="005026FE">
      <w:pPr>
        <w:rPr>
          <w:rFonts w:ascii="Bookman Old Style" w:hAnsi="Bookman Old Style"/>
          <w:sz w:val="20"/>
          <w:szCs w:val="20"/>
        </w:rPr>
      </w:pPr>
    </w:p>
    <w:p w14:paraId="7076FA0E" w14:textId="77777777" w:rsidR="005026FE" w:rsidRPr="008C3B73" w:rsidRDefault="005026FE" w:rsidP="005026FE">
      <w:pPr>
        <w:jc w:val="both"/>
        <w:rPr>
          <w:rFonts w:ascii="Bookman Old Style" w:hAnsi="Bookman Old Style"/>
          <w:color w:val="000000"/>
          <w:sz w:val="22"/>
          <w:szCs w:val="22"/>
        </w:rPr>
      </w:pPr>
    </w:p>
    <w:p w14:paraId="1F63D26A" w14:textId="77777777" w:rsidR="005026FE" w:rsidRPr="008C3B73" w:rsidRDefault="005026FE" w:rsidP="00602DFF">
      <w:pPr>
        <w:numPr>
          <w:ilvl w:val="0"/>
          <w:numId w:val="16"/>
        </w:numPr>
        <w:rPr>
          <w:rFonts w:ascii="Bookman Old Style" w:hAnsi="Bookman Old Style" w:cs="Arial"/>
          <w:sz w:val="20"/>
          <w:szCs w:val="20"/>
        </w:rPr>
      </w:pPr>
      <w:r w:rsidRPr="008C3B73">
        <w:rPr>
          <w:rFonts w:ascii="Bookman Old Style" w:hAnsi="Bookman Old Style" w:cs="Arial"/>
          <w:sz w:val="20"/>
          <w:szCs w:val="20"/>
        </w:rPr>
        <w:t>A l’aide de la documentation numérique mise à votre disposition : « TM210TRE.30 », relever la signification des onglets :</w:t>
      </w:r>
    </w:p>
    <w:p w14:paraId="538BF291" w14:textId="77777777" w:rsidR="005026FE" w:rsidRPr="008C3B73" w:rsidRDefault="005026FE" w:rsidP="005026FE">
      <w:pPr>
        <w:ind w:left="928"/>
        <w:rPr>
          <w:rFonts w:ascii="Bookman Old Style" w:hAnsi="Bookman Old Style" w:cs="Arial"/>
          <w:sz w:val="20"/>
          <w:szCs w:val="20"/>
        </w:rPr>
      </w:pPr>
    </w:p>
    <w:p w14:paraId="3AE57826" w14:textId="3EEA1E0F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  <w:r w:rsidRPr="00650F66">
        <w:rPr>
          <w:rFonts w:ascii="Bookman Old Style" w:hAnsi="Bookman Old Style" w:cs="Arial"/>
          <w:b/>
          <w:sz w:val="20"/>
          <w:szCs w:val="20"/>
          <w:lang w:val="en-GB"/>
        </w:rPr>
        <w:t xml:space="preserve">Logical </w:t>
      </w:r>
      <w:proofErr w:type="gramStart"/>
      <w:r w:rsidR="00106015">
        <w:rPr>
          <w:rFonts w:ascii="Bookman Old Style" w:hAnsi="Bookman Old Style" w:cs="Arial"/>
          <w:b/>
          <w:sz w:val="20"/>
          <w:szCs w:val="20"/>
          <w:lang w:val="en-GB"/>
        </w:rPr>
        <w:t>V</w:t>
      </w:r>
      <w:r w:rsidRPr="00650F66">
        <w:rPr>
          <w:rFonts w:ascii="Bookman Old Style" w:hAnsi="Bookman Old Style" w:cs="Arial"/>
          <w:b/>
          <w:sz w:val="20"/>
          <w:szCs w:val="20"/>
          <w:lang w:val="en-GB"/>
        </w:rPr>
        <w:t>iew</w:t>
      </w:r>
      <w:r w:rsidRPr="00650F66">
        <w:rPr>
          <w:rFonts w:ascii="Bookman Old Style" w:hAnsi="Bookman Old Style" w:cs="Arial"/>
          <w:sz w:val="20"/>
          <w:szCs w:val="20"/>
          <w:lang w:val="en-GB"/>
        </w:rPr>
        <w:t> :</w:t>
      </w:r>
      <w:proofErr w:type="gramEnd"/>
      <w:r w:rsidRPr="00650F66">
        <w:rPr>
          <w:rFonts w:ascii="Bookman Old Style" w:hAnsi="Bookman Old Style" w:cs="Arial"/>
          <w:sz w:val="20"/>
          <w:szCs w:val="20"/>
          <w:lang w:val="en-GB"/>
        </w:rPr>
        <w:t xml:space="preserve"> </w:t>
      </w:r>
    </w:p>
    <w:p w14:paraId="103F0A9F" w14:textId="77777777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</w:p>
    <w:p w14:paraId="5D872DCE" w14:textId="77777777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</w:p>
    <w:p w14:paraId="25F532F2" w14:textId="129713C7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  <w:r w:rsidRPr="00650F66">
        <w:rPr>
          <w:rFonts w:ascii="Bookman Old Style" w:hAnsi="Bookman Old Style" w:cs="Arial"/>
          <w:b/>
          <w:sz w:val="20"/>
          <w:szCs w:val="20"/>
          <w:lang w:val="en-GB"/>
        </w:rPr>
        <w:t>Configuration</w:t>
      </w:r>
      <w:r w:rsidR="00106015">
        <w:rPr>
          <w:rFonts w:ascii="Bookman Old Style" w:hAnsi="Bookman Old Style" w:cs="Arial"/>
          <w:b/>
          <w:sz w:val="20"/>
          <w:szCs w:val="20"/>
          <w:lang w:val="en-GB"/>
        </w:rPr>
        <w:t xml:space="preserve"> </w:t>
      </w:r>
      <w:proofErr w:type="gramStart"/>
      <w:r w:rsidR="00106015">
        <w:rPr>
          <w:rFonts w:ascii="Bookman Old Style" w:hAnsi="Bookman Old Style" w:cs="Arial"/>
          <w:b/>
          <w:sz w:val="20"/>
          <w:szCs w:val="20"/>
          <w:lang w:val="en-GB"/>
        </w:rPr>
        <w:t>V</w:t>
      </w:r>
      <w:r w:rsidRPr="00650F66">
        <w:rPr>
          <w:rFonts w:ascii="Bookman Old Style" w:hAnsi="Bookman Old Style" w:cs="Arial"/>
          <w:b/>
          <w:sz w:val="20"/>
          <w:szCs w:val="20"/>
          <w:lang w:val="en-GB"/>
        </w:rPr>
        <w:t>iew :</w:t>
      </w:r>
      <w:proofErr w:type="gramEnd"/>
      <w:r w:rsidRPr="00650F66">
        <w:rPr>
          <w:rFonts w:ascii="Bookman Old Style" w:hAnsi="Bookman Old Style" w:cs="Arial"/>
          <w:sz w:val="20"/>
          <w:szCs w:val="20"/>
          <w:lang w:val="en-GB"/>
        </w:rPr>
        <w:t xml:space="preserve"> </w:t>
      </w:r>
    </w:p>
    <w:p w14:paraId="4AB03219" w14:textId="77777777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</w:p>
    <w:p w14:paraId="647ECE29" w14:textId="77777777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</w:p>
    <w:p w14:paraId="6FB7D601" w14:textId="17FF933E" w:rsidR="005026FE" w:rsidRPr="00650F66" w:rsidRDefault="005026FE" w:rsidP="005026FE">
      <w:pPr>
        <w:rPr>
          <w:rFonts w:ascii="Bookman Old Style" w:hAnsi="Bookman Old Style" w:cs="Arial"/>
          <w:sz w:val="20"/>
          <w:szCs w:val="20"/>
          <w:lang w:val="en-GB"/>
        </w:rPr>
      </w:pPr>
      <w:r w:rsidRPr="00650F66">
        <w:rPr>
          <w:rFonts w:ascii="Bookman Old Style" w:hAnsi="Bookman Old Style" w:cs="Arial"/>
          <w:b/>
          <w:sz w:val="20"/>
          <w:szCs w:val="20"/>
          <w:lang w:val="en-GB"/>
        </w:rPr>
        <w:t xml:space="preserve">Physical </w:t>
      </w:r>
      <w:proofErr w:type="gramStart"/>
      <w:r w:rsidR="00106015">
        <w:rPr>
          <w:rFonts w:ascii="Bookman Old Style" w:hAnsi="Bookman Old Style" w:cs="Arial"/>
          <w:b/>
          <w:sz w:val="20"/>
          <w:szCs w:val="20"/>
          <w:lang w:val="en-GB"/>
        </w:rPr>
        <w:t>V</w:t>
      </w:r>
      <w:r w:rsidRPr="00650F66">
        <w:rPr>
          <w:rFonts w:ascii="Bookman Old Style" w:hAnsi="Bookman Old Style" w:cs="Arial"/>
          <w:b/>
          <w:sz w:val="20"/>
          <w:szCs w:val="20"/>
          <w:lang w:val="en-GB"/>
        </w:rPr>
        <w:t>iew</w:t>
      </w:r>
      <w:r w:rsidRPr="00650F66">
        <w:rPr>
          <w:rFonts w:ascii="Bookman Old Style" w:hAnsi="Bookman Old Style" w:cs="Arial"/>
          <w:sz w:val="20"/>
          <w:szCs w:val="20"/>
          <w:lang w:val="en-GB"/>
        </w:rPr>
        <w:t> :</w:t>
      </w:r>
      <w:proofErr w:type="gramEnd"/>
      <w:r w:rsidRPr="00650F66">
        <w:rPr>
          <w:rFonts w:ascii="Bookman Old Style" w:hAnsi="Bookman Old Style" w:cs="Arial"/>
          <w:sz w:val="20"/>
          <w:szCs w:val="20"/>
          <w:lang w:val="en-GB"/>
        </w:rPr>
        <w:t xml:space="preserve"> </w:t>
      </w:r>
    </w:p>
    <w:p w14:paraId="7A99DFC4" w14:textId="77777777" w:rsidR="005026FE" w:rsidRPr="00650F66" w:rsidRDefault="005026FE" w:rsidP="005026FE">
      <w:pPr>
        <w:ind w:left="928"/>
        <w:rPr>
          <w:rFonts w:ascii="Arial" w:hAnsi="Arial" w:cs="Arial"/>
          <w:sz w:val="20"/>
          <w:szCs w:val="20"/>
          <w:lang w:val="en-GB"/>
        </w:rPr>
      </w:pPr>
    </w:p>
    <w:p w14:paraId="7C2A68B2" w14:textId="77777777" w:rsidR="005026FE" w:rsidRPr="00650F66" w:rsidRDefault="005026FE" w:rsidP="005026FE">
      <w:pPr>
        <w:jc w:val="both"/>
        <w:rPr>
          <w:rFonts w:ascii="Bookman Old Style" w:hAnsi="Bookman Old Style"/>
          <w:color w:val="000000"/>
          <w:sz w:val="22"/>
          <w:szCs w:val="22"/>
          <w:lang w:val="en-GB"/>
        </w:rPr>
      </w:pPr>
    </w:p>
    <w:p w14:paraId="01FF76AB" w14:textId="77777777" w:rsidR="005026FE" w:rsidRPr="00650F66" w:rsidRDefault="005026FE" w:rsidP="005026FE">
      <w:pPr>
        <w:ind w:left="928"/>
        <w:rPr>
          <w:rFonts w:ascii="Arial" w:hAnsi="Arial" w:cs="Arial"/>
          <w:sz w:val="20"/>
          <w:szCs w:val="20"/>
          <w:lang w:val="en-GB"/>
        </w:rPr>
      </w:pPr>
    </w:p>
    <w:p w14:paraId="4078374B" w14:textId="2311FD45" w:rsidR="005026FE" w:rsidRDefault="005026FE" w:rsidP="00602DFF">
      <w:pPr>
        <w:numPr>
          <w:ilvl w:val="0"/>
          <w:numId w:val="16"/>
        </w:numPr>
        <w:rPr>
          <w:rFonts w:ascii="Bookman Old Style" w:hAnsi="Bookman Old Style"/>
          <w:color w:val="000000"/>
          <w:sz w:val="20"/>
          <w:szCs w:val="20"/>
        </w:rPr>
      </w:pPr>
      <w:r w:rsidRPr="008C3B73">
        <w:rPr>
          <w:rFonts w:ascii="Bookman Old Style" w:hAnsi="Bookman Old Style" w:cs="Arial"/>
          <w:sz w:val="20"/>
          <w:szCs w:val="20"/>
        </w:rPr>
        <w:t>A l’aide de la documentation numérique mise à votre disposition </w:t>
      </w:r>
      <w:r w:rsidRPr="008C3B73">
        <w:rPr>
          <w:rFonts w:ascii="Bookman Old Style" w:hAnsi="Bookman Old Style"/>
          <w:color w:val="000000"/>
          <w:sz w:val="20"/>
          <w:szCs w:val="20"/>
        </w:rPr>
        <w:t xml:space="preserve">relever </w:t>
      </w:r>
      <w:r w:rsidR="008B414C">
        <w:rPr>
          <w:rFonts w:ascii="Bookman Old Style" w:hAnsi="Bookman Old Style"/>
          <w:color w:val="000000"/>
          <w:sz w:val="20"/>
          <w:szCs w:val="20"/>
        </w:rPr>
        <w:t xml:space="preserve">ci-dessous </w:t>
      </w:r>
      <w:r w:rsidRPr="008C3B73">
        <w:rPr>
          <w:rFonts w:ascii="Bookman Old Style" w:hAnsi="Bookman Old Style"/>
          <w:color w:val="000000"/>
          <w:sz w:val="20"/>
          <w:szCs w:val="20"/>
        </w:rPr>
        <w:t>le</w:t>
      </w:r>
      <w:r w:rsidR="00795D00">
        <w:rPr>
          <w:rFonts w:ascii="Bookman Old Style" w:hAnsi="Bookman Old Style"/>
          <w:color w:val="000000"/>
          <w:sz w:val="20"/>
          <w:szCs w:val="20"/>
        </w:rPr>
        <w:t>s</w:t>
      </w:r>
      <w:r w:rsidRPr="008C3B73">
        <w:rPr>
          <w:rFonts w:ascii="Bookman Old Style" w:hAnsi="Bookman Old Style"/>
          <w:color w:val="000000"/>
          <w:sz w:val="20"/>
          <w:szCs w:val="20"/>
        </w:rPr>
        <w:t xml:space="preserve"> langage</w:t>
      </w:r>
      <w:r w:rsidR="00795D00">
        <w:rPr>
          <w:rFonts w:ascii="Bookman Old Style" w:hAnsi="Bookman Old Style"/>
          <w:color w:val="000000"/>
          <w:sz w:val="20"/>
          <w:szCs w:val="20"/>
        </w:rPr>
        <w:t>s</w:t>
      </w:r>
      <w:r w:rsidRPr="008C3B73">
        <w:rPr>
          <w:rFonts w:ascii="Bookman Old Style" w:hAnsi="Bookman Old Style"/>
          <w:color w:val="000000"/>
          <w:sz w:val="20"/>
          <w:szCs w:val="20"/>
        </w:rPr>
        <w:t xml:space="preserve"> de programmation utilisé</w:t>
      </w:r>
      <w:r w:rsidR="00795D00">
        <w:rPr>
          <w:rFonts w:ascii="Bookman Old Style" w:hAnsi="Bookman Old Style"/>
          <w:color w:val="000000"/>
          <w:sz w:val="20"/>
          <w:szCs w:val="20"/>
        </w:rPr>
        <w:t>s</w:t>
      </w:r>
      <w:r w:rsidRPr="008C3B73">
        <w:rPr>
          <w:rFonts w:ascii="Bookman Old Style" w:hAnsi="Bookman Old Style"/>
          <w:color w:val="000000"/>
          <w:sz w:val="20"/>
          <w:szCs w:val="20"/>
        </w:rPr>
        <w:t> :</w:t>
      </w:r>
    </w:p>
    <w:p w14:paraId="7924AE08" w14:textId="77777777" w:rsidR="00106015" w:rsidRDefault="00106015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0EF44A29" w14:textId="77777777" w:rsidR="00106015" w:rsidRDefault="00106015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17EAD7C1" w14:textId="77777777" w:rsidR="008B414C" w:rsidRDefault="008B414C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0D482B1B" w14:textId="77777777" w:rsidR="00106015" w:rsidRDefault="00106015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69DE4372" w14:textId="1A1E47DD" w:rsidR="00106015" w:rsidRPr="00106015" w:rsidRDefault="008B414C" w:rsidP="00602DFF">
      <w:pPr>
        <w:numPr>
          <w:ilvl w:val="0"/>
          <w:numId w:val="16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Préciser</w:t>
      </w:r>
      <w:r w:rsidR="00106015">
        <w:rPr>
          <w:rFonts w:ascii="Bookman Old Style" w:hAnsi="Bookman Old Style" w:cs="Arial"/>
          <w:sz w:val="20"/>
          <w:szCs w:val="20"/>
        </w:rPr>
        <w:t xml:space="preserve"> ci-dessous les caractéristiques du langage de programmation LADDER, en déduire la, les raison(s) de son utilisation</w:t>
      </w:r>
    </w:p>
    <w:p w14:paraId="39B02882" w14:textId="77777777" w:rsidR="00106015" w:rsidRDefault="00106015" w:rsidP="00106015">
      <w:pPr>
        <w:rPr>
          <w:rFonts w:ascii="Bookman Old Style" w:hAnsi="Bookman Old Style" w:cs="Arial"/>
          <w:sz w:val="20"/>
          <w:szCs w:val="20"/>
        </w:rPr>
      </w:pPr>
    </w:p>
    <w:p w14:paraId="715DDCB3" w14:textId="77777777" w:rsidR="00106015" w:rsidRDefault="00106015" w:rsidP="00106015">
      <w:pPr>
        <w:rPr>
          <w:rFonts w:ascii="Bookman Old Style" w:hAnsi="Bookman Old Style" w:cs="Arial"/>
          <w:sz w:val="20"/>
          <w:szCs w:val="20"/>
        </w:rPr>
      </w:pPr>
    </w:p>
    <w:p w14:paraId="37E025B1" w14:textId="77777777" w:rsidR="008B414C" w:rsidRDefault="008B414C" w:rsidP="00106015">
      <w:pPr>
        <w:rPr>
          <w:rFonts w:ascii="Bookman Old Style" w:hAnsi="Bookman Old Style" w:cs="Arial"/>
          <w:sz w:val="20"/>
          <w:szCs w:val="20"/>
        </w:rPr>
      </w:pPr>
    </w:p>
    <w:p w14:paraId="75E93854" w14:textId="77777777" w:rsidR="008B414C" w:rsidRDefault="008B414C" w:rsidP="00106015">
      <w:pPr>
        <w:rPr>
          <w:rFonts w:ascii="Bookman Old Style" w:hAnsi="Bookman Old Style" w:cs="Arial"/>
          <w:sz w:val="20"/>
          <w:szCs w:val="20"/>
        </w:rPr>
      </w:pPr>
    </w:p>
    <w:p w14:paraId="45AC06B9" w14:textId="77777777" w:rsidR="008B414C" w:rsidRDefault="008B414C" w:rsidP="00106015">
      <w:pPr>
        <w:rPr>
          <w:rFonts w:ascii="Bookman Old Style" w:hAnsi="Bookman Old Style" w:cs="Arial"/>
          <w:sz w:val="20"/>
          <w:szCs w:val="20"/>
        </w:rPr>
      </w:pPr>
    </w:p>
    <w:p w14:paraId="54CEE2AA" w14:textId="77777777" w:rsidR="00106015" w:rsidRDefault="00106015" w:rsidP="00106015">
      <w:pPr>
        <w:rPr>
          <w:rFonts w:ascii="Bookman Old Style" w:hAnsi="Bookman Old Style" w:cs="Arial"/>
          <w:sz w:val="20"/>
          <w:szCs w:val="20"/>
        </w:rPr>
      </w:pPr>
    </w:p>
    <w:p w14:paraId="1A82EE8F" w14:textId="77777777" w:rsidR="00106015" w:rsidRDefault="00106015" w:rsidP="00106015">
      <w:pPr>
        <w:rPr>
          <w:rFonts w:ascii="Bookman Old Style" w:hAnsi="Bookman Old Style" w:cs="Arial"/>
          <w:sz w:val="20"/>
          <w:szCs w:val="20"/>
        </w:rPr>
      </w:pPr>
    </w:p>
    <w:p w14:paraId="138766CD" w14:textId="77777777" w:rsidR="00106015" w:rsidRPr="00106015" w:rsidRDefault="00106015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79232C54" w14:textId="6D16914E" w:rsidR="00106015" w:rsidRPr="00106015" w:rsidRDefault="008B414C" w:rsidP="00106015">
      <w:pPr>
        <w:numPr>
          <w:ilvl w:val="0"/>
          <w:numId w:val="16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Préciser</w:t>
      </w:r>
      <w:r w:rsidR="00106015">
        <w:rPr>
          <w:rFonts w:ascii="Bookman Old Style" w:hAnsi="Bookman Old Style" w:cs="Arial"/>
          <w:sz w:val="20"/>
          <w:szCs w:val="20"/>
        </w:rPr>
        <w:t xml:space="preserve"> ci-dessous les caractéristiques du langage de programmation STRUCTURED TEXT</w:t>
      </w:r>
      <w:r w:rsidR="00106015" w:rsidRPr="00106015">
        <w:rPr>
          <w:rFonts w:ascii="Bookman Old Style" w:hAnsi="Bookman Old Style" w:cs="Arial"/>
          <w:sz w:val="20"/>
          <w:szCs w:val="20"/>
        </w:rPr>
        <w:t xml:space="preserve"> </w:t>
      </w:r>
      <w:r w:rsidR="00106015">
        <w:rPr>
          <w:rFonts w:ascii="Bookman Old Style" w:hAnsi="Bookman Old Style" w:cs="Arial"/>
          <w:sz w:val="20"/>
          <w:szCs w:val="20"/>
        </w:rPr>
        <w:t>en déduire la, les raison(s) de son utilisation</w:t>
      </w:r>
    </w:p>
    <w:p w14:paraId="68156041" w14:textId="55689C02" w:rsidR="00106015" w:rsidRDefault="00106015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2BCAA289" w14:textId="77777777" w:rsidR="00106015" w:rsidRDefault="00106015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47AEB74D" w14:textId="77777777" w:rsidR="008B414C" w:rsidRDefault="008B414C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2FC03CA4" w14:textId="77777777" w:rsidR="008B414C" w:rsidRDefault="008B414C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32A8E05B" w14:textId="77777777" w:rsidR="008B414C" w:rsidRPr="008C3B73" w:rsidRDefault="008B414C" w:rsidP="00106015">
      <w:pPr>
        <w:rPr>
          <w:rFonts w:ascii="Bookman Old Style" w:hAnsi="Bookman Old Style"/>
          <w:color w:val="000000"/>
          <w:sz w:val="20"/>
          <w:szCs w:val="20"/>
        </w:rPr>
      </w:pPr>
    </w:p>
    <w:p w14:paraId="5EEE026D" w14:textId="77777777" w:rsidR="005026FE" w:rsidRPr="008C3B73" w:rsidRDefault="005026FE" w:rsidP="005026FE">
      <w:pPr>
        <w:rPr>
          <w:rFonts w:ascii="Bookman Old Style" w:hAnsi="Bookman Old Style"/>
          <w:color w:val="000000"/>
          <w:sz w:val="20"/>
          <w:szCs w:val="20"/>
        </w:rPr>
      </w:pPr>
    </w:p>
    <w:p w14:paraId="6BDFF9B2" w14:textId="77777777" w:rsidR="005026FE" w:rsidRPr="008C3B73" w:rsidRDefault="005026FE" w:rsidP="005026FE">
      <w:pPr>
        <w:rPr>
          <w:rFonts w:ascii="Bookman Old Style" w:hAnsi="Bookman Old Style"/>
          <w:color w:val="000000"/>
          <w:sz w:val="20"/>
          <w:szCs w:val="20"/>
        </w:rPr>
      </w:pPr>
    </w:p>
    <w:p w14:paraId="0A7B034D" w14:textId="77777777" w:rsidR="005026FE" w:rsidRPr="008C3B73" w:rsidRDefault="005026FE" w:rsidP="005026FE">
      <w:pPr>
        <w:rPr>
          <w:rFonts w:ascii="Bookman Old Style" w:hAnsi="Bookman Old Style"/>
          <w:color w:val="000000"/>
          <w:sz w:val="20"/>
          <w:szCs w:val="20"/>
        </w:rPr>
      </w:pPr>
    </w:p>
    <w:p w14:paraId="2C3A4829" w14:textId="248BED7A" w:rsidR="005026FE" w:rsidRPr="008C3B73" w:rsidRDefault="00795D00" w:rsidP="00602DFF">
      <w:pPr>
        <w:numPr>
          <w:ilvl w:val="0"/>
          <w:numId w:val="16"/>
        </w:numPr>
        <w:rPr>
          <w:rFonts w:ascii="Bookman Old Style" w:hAnsi="Bookman Old Style"/>
          <w:color w:val="000000"/>
          <w:sz w:val="20"/>
          <w:szCs w:val="20"/>
        </w:rPr>
      </w:pPr>
      <w:r w:rsidRPr="008C3B73">
        <w:rPr>
          <w:rFonts w:ascii="Bookman Old Style" w:hAnsi="Bookman Old Style"/>
          <w:color w:val="000000"/>
          <w:sz w:val="20"/>
          <w:szCs w:val="20"/>
        </w:rPr>
        <w:t>Ce</w:t>
      </w:r>
      <w:r>
        <w:rPr>
          <w:rFonts w:ascii="Bookman Old Style" w:hAnsi="Bookman Old Style"/>
          <w:color w:val="000000"/>
          <w:sz w:val="20"/>
          <w:szCs w:val="20"/>
        </w:rPr>
        <w:t>s</w:t>
      </w:r>
      <w:r w:rsidRPr="008C3B73">
        <w:rPr>
          <w:rFonts w:ascii="Bookman Old Style" w:hAnsi="Bookman Old Style"/>
          <w:color w:val="000000"/>
          <w:sz w:val="20"/>
          <w:szCs w:val="20"/>
        </w:rPr>
        <w:t xml:space="preserve"> langages</w:t>
      </w:r>
      <w:r w:rsidR="005026FE" w:rsidRPr="008C3B73">
        <w:rPr>
          <w:rFonts w:ascii="Bookman Old Style" w:hAnsi="Bookman Old Style"/>
          <w:color w:val="000000"/>
          <w:sz w:val="20"/>
          <w:szCs w:val="20"/>
        </w:rPr>
        <w:t xml:space="preserve"> appartien</w:t>
      </w:r>
      <w:r>
        <w:rPr>
          <w:rFonts w:ascii="Bookman Old Style" w:hAnsi="Bookman Old Style"/>
          <w:color w:val="000000"/>
          <w:sz w:val="20"/>
          <w:szCs w:val="20"/>
        </w:rPr>
        <w:t>nent</w:t>
      </w:r>
      <w:r w:rsidR="005026FE" w:rsidRPr="008C3B73">
        <w:rPr>
          <w:rFonts w:ascii="Bookman Old Style" w:hAnsi="Bookman Old Style"/>
          <w:color w:val="000000"/>
          <w:sz w:val="20"/>
          <w:szCs w:val="20"/>
        </w:rPr>
        <w:t>-il</w:t>
      </w:r>
      <w:r>
        <w:rPr>
          <w:rFonts w:ascii="Bookman Old Style" w:hAnsi="Bookman Old Style"/>
          <w:color w:val="000000"/>
          <w:sz w:val="20"/>
          <w:szCs w:val="20"/>
        </w:rPr>
        <w:t>s</w:t>
      </w:r>
      <w:r w:rsidR="005026FE" w:rsidRPr="008C3B73">
        <w:rPr>
          <w:rFonts w:ascii="Bookman Old Style" w:hAnsi="Bookman Old Style"/>
          <w:color w:val="000000"/>
          <w:sz w:val="20"/>
          <w:szCs w:val="20"/>
        </w:rPr>
        <w:t xml:space="preserve"> à la norme IEC61131-3</w:t>
      </w:r>
      <w:r w:rsidR="008B414C">
        <w:rPr>
          <w:rFonts w:ascii="Bookman Old Style" w:hAnsi="Bookman Old Style"/>
          <w:color w:val="000000"/>
          <w:sz w:val="20"/>
          <w:szCs w:val="20"/>
        </w:rPr>
        <w:t xml:space="preserve">, si oui préciser l’intérêt de la norme </w:t>
      </w:r>
      <w:r w:rsidR="005026FE" w:rsidRPr="008C3B73">
        <w:rPr>
          <w:rFonts w:ascii="Bookman Old Style" w:hAnsi="Bookman Old Style"/>
          <w:color w:val="000000"/>
          <w:sz w:val="20"/>
          <w:szCs w:val="20"/>
        </w:rPr>
        <w:t xml:space="preserve">: </w:t>
      </w:r>
    </w:p>
    <w:p w14:paraId="52EF26A8" w14:textId="77777777" w:rsidR="005026FE" w:rsidRPr="008C3B73" w:rsidRDefault="005026FE" w:rsidP="005026FE">
      <w:pPr>
        <w:rPr>
          <w:rFonts w:ascii="Bookman Old Style" w:hAnsi="Bookman Old Style"/>
          <w:color w:val="000000"/>
          <w:sz w:val="20"/>
          <w:szCs w:val="20"/>
        </w:rPr>
      </w:pPr>
    </w:p>
    <w:p w14:paraId="3BAAEC19" w14:textId="17CA1AF1" w:rsidR="005026FE" w:rsidRPr="008C3B73" w:rsidRDefault="00106015" w:rsidP="004836C7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br w:type="page"/>
      </w:r>
    </w:p>
    <w:p w14:paraId="27305898" w14:textId="53D4C4B7" w:rsidR="005026FE" w:rsidRDefault="0046353E" w:rsidP="004836C7">
      <w:pPr>
        <w:pStyle w:val="Heading1"/>
        <w:spacing w:before="0" w:after="0"/>
      </w:pPr>
      <w:bookmarkStart w:id="10" w:name="_Toc159430146"/>
      <w:r>
        <w:t>Pour aller plus loin</w:t>
      </w:r>
      <w:bookmarkEnd w:id="10"/>
      <w:r>
        <w:t> </w:t>
      </w:r>
    </w:p>
    <w:p w14:paraId="5F36E306" w14:textId="77777777" w:rsidR="004836C7" w:rsidRDefault="004836C7" w:rsidP="0046353E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0DE3526B" w14:textId="00949579" w:rsidR="0046353E" w:rsidRPr="00C87F83" w:rsidRDefault="0046353E" w:rsidP="0046353E">
      <w:pPr>
        <w:tabs>
          <w:tab w:val="left" w:pos="709"/>
        </w:tabs>
        <w:jc w:val="both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>
        <w:rPr>
          <w:rFonts w:ascii="Bookman Old Style" w:hAnsi="Bookman Old Style"/>
          <w:b/>
          <w:bCs/>
          <w:sz w:val="20"/>
          <w:szCs w:val="20"/>
        </w:rPr>
        <w:t>n</w:t>
      </w:r>
      <w:r w:rsidRPr="00C87F83">
        <w:rPr>
          <w:rFonts w:ascii="Bookman Old Style" w:hAnsi="Bookman Old Style"/>
          <w:b/>
          <w:bCs/>
          <w:sz w:val="20"/>
          <w:szCs w:val="20"/>
        </w:rPr>
        <w:t> : mapper les Entrées/Sorties physiques aux variables du programme</w:t>
      </w:r>
    </w:p>
    <w:p w14:paraId="64DD8466" w14:textId="77777777" w:rsidR="0046353E" w:rsidRDefault="0046353E" w:rsidP="0046353E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212D195E" w14:textId="77777777" w:rsidR="0046353E" w:rsidRDefault="0046353E" w:rsidP="0046353E">
      <w:pPr>
        <w:numPr>
          <w:ilvl w:val="0"/>
          <w:numId w:val="37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 l’aide du tutoriel 6, associer les variables du programme aux Entrées/Sorties physiques de la maquette </w:t>
      </w:r>
    </w:p>
    <w:p w14:paraId="5A32FC98" w14:textId="77777777" w:rsidR="0046353E" w:rsidRDefault="0046353E" w:rsidP="0046353E">
      <w:p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</w:p>
    <w:p w14:paraId="71113E10" w14:textId="77777777" w:rsidR="0046353E" w:rsidRDefault="0046353E" w:rsidP="0046353E">
      <w:pPr>
        <w:numPr>
          <w:ilvl w:val="0"/>
          <w:numId w:val="37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Définir ci-dessous le rôle du mapping en programmation </w:t>
      </w:r>
    </w:p>
    <w:p w14:paraId="545218D6" w14:textId="77777777" w:rsidR="0046353E" w:rsidRDefault="0046353E" w:rsidP="0046353E">
      <w:pPr>
        <w:pStyle w:val="ListParagraph"/>
        <w:rPr>
          <w:rFonts w:ascii="Bookman Old Style" w:hAnsi="Bookman Old Style"/>
          <w:sz w:val="20"/>
          <w:szCs w:val="20"/>
        </w:rPr>
      </w:pPr>
    </w:p>
    <w:p w14:paraId="01FBF02E" w14:textId="77777777" w:rsidR="00106015" w:rsidRDefault="00106015" w:rsidP="0046353E">
      <w:pPr>
        <w:pStyle w:val="ListParagraph"/>
        <w:rPr>
          <w:rFonts w:ascii="Bookman Old Style" w:hAnsi="Bookman Old Style"/>
          <w:sz w:val="20"/>
          <w:szCs w:val="20"/>
        </w:rPr>
      </w:pPr>
    </w:p>
    <w:p w14:paraId="77B65723" w14:textId="77777777" w:rsidR="00106015" w:rsidRDefault="00106015" w:rsidP="0046353E">
      <w:pPr>
        <w:pStyle w:val="ListParagraph"/>
        <w:rPr>
          <w:rFonts w:ascii="Bookman Old Style" w:hAnsi="Bookman Old Style"/>
          <w:sz w:val="20"/>
          <w:szCs w:val="20"/>
        </w:rPr>
      </w:pPr>
    </w:p>
    <w:p w14:paraId="1DEBC916" w14:textId="77777777" w:rsidR="0090680D" w:rsidRDefault="0090680D" w:rsidP="0046353E">
      <w:pPr>
        <w:pStyle w:val="ListParagraph"/>
        <w:rPr>
          <w:rFonts w:ascii="Bookman Old Style" w:hAnsi="Bookman Old Style"/>
          <w:sz w:val="20"/>
          <w:szCs w:val="20"/>
        </w:rPr>
      </w:pPr>
    </w:p>
    <w:p w14:paraId="53F0B4BA" w14:textId="3C96EE1E" w:rsidR="0046353E" w:rsidRDefault="0046353E" w:rsidP="0046353E">
      <w:pPr>
        <w:numPr>
          <w:ilvl w:val="0"/>
          <w:numId w:val="37"/>
        </w:numPr>
        <w:tabs>
          <w:tab w:val="left" w:pos="709"/>
        </w:tabs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Simuler votre programme « </w:t>
      </w:r>
      <w:proofErr w:type="spellStart"/>
      <w:r>
        <w:rPr>
          <w:rFonts w:ascii="Bookman Old Style" w:hAnsi="Bookman Old Style"/>
          <w:sz w:val="20"/>
          <w:szCs w:val="20"/>
        </w:rPr>
        <w:t>LampTest</w:t>
      </w:r>
      <w:proofErr w:type="spellEnd"/>
      <w:r>
        <w:rPr>
          <w:rFonts w:ascii="Bookman Old Style" w:hAnsi="Bookman Old Style"/>
          <w:sz w:val="20"/>
          <w:szCs w:val="20"/>
        </w:rPr>
        <w:t xml:space="preserve"> » </w:t>
      </w:r>
      <w:r w:rsidR="0090680D">
        <w:rPr>
          <w:rFonts w:ascii="Bookman Old Style" w:hAnsi="Bookman Old Style"/>
          <w:sz w:val="20"/>
          <w:szCs w:val="20"/>
        </w:rPr>
        <w:t xml:space="preserve">avec le </w:t>
      </w:r>
      <w:proofErr w:type="spellStart"/>
      <w:r w:rsidR="0090680D">
        <w:rPr>
          <w:rFonts w:ascii="Bookman Old Style" w:hAnsi="Bookman Old Style"/>
          <w:sz w:val="20"/>
          <w:szCs w:val="20"/>
        </w:rPr>
        <w:t>watch</w:t>
      </w:r>
      <w:proofErr w:type="spellEnd"/>
      <w:r w:rsidR="0090680D">
        <w:rPr>
          <w:rFonts w:ascii="Bookman Old Style" w:hAnsi="Bookman Old Style"/>
          <w:sz w:val="20"/>
          <w:szCs w:val="20"/>
        </w:rPr>
        <w:t xml:space="preserve"> d’AS, que remarquer vous ? </w:t>
      </w:r>
    </w:p>
    <w:p w14:paraId="7EDBC7AA" w14:textId="77777777" w:rsidR="00B85B09" w:rsidRDefault="00B85B09" w:rsidP="00B85B0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50E8C12B" w14:textId="77777777" w:rsidR="00B85B09" w:rsidRDefault="00B85B09" w:rsidP="00B85B0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6B813F63" w14:textId="77777777" w:rsidR="00D4105F" w:rsidRDefault="00D4105F" w:rsidP="00B85B0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176E5FB2" w14:textId="77777777" w:rsidR="00D4105F" w:rsidRDefault="00D4105F" w:rsidP="00B85B0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D4105F" w:rsidRPr="00813A76" w14:paraId="3D62811C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352F44BC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716CB43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724A8C9A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3100DC11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0907563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79832DE1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38840FE4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D4105F" w:rsidRPr="00813A76" w14:paraId="6B1C697E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06FFDC80" w14:textId="6F538AB3" w:rsidR="00D4105F" w:rsidRPr="00C87F83" w:rsidRDefault="00D4105F" w:rsidP="00FA611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Test Programme avec mapping</w:t>
            </w:r>
          </w:p>
        </w:tc>
        <w:tc>
          <w:tcPr>
            <w:tcW w:w="704" w:type="dxa"/>
            <w:vAlign w:val="center"/>
          </w:tcPr>
          <w:p w14:paraId="20BADF5D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3C17A37D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71E7CECB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64F54086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2FB93B68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7028DFBE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0DAD971B" w14:textId="77777777" w:rsidR="00B85B09" w:rsidRDefault="00B85B09" w:rsidP="00B85B0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61A75539" w14:textId="77777777" w:rsidR="00B85B09" w:rsidRDefault="00B85B09" w:rsidP="00B85B09">
      <w:pPr>
        <w:pStyle w:val="ListParagraph"/>
        <w:ind w:left="0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>
        <w:rPr>
          <w:rFonts w:ascii="Bookman Old Style" w:hAnsi="Bookman Old Style"/>
          <w:b/>
          <w:bCs/>
          <w:sz w:val="20"/>
          <w:szCs w:val="20"/>
        </w:rPr>
        <w:t>n</w:t>
      </w:r>
      <w:r w:rsidRPr="00C87F83">
        <w:rPr>
          <w:rFonts w:ascii="Bookman Old Style" w:hAnsi="Bookman Old Style"/>
          <w:b/>
          <w:bCs/>
          <w:sz w:val="20"/>
          <w:szCs w:val="20"/>
        </w:rPr>
        <w:t xml:space="preserve"> : </w:t>
      </w:r>
      <w:r>
        <w:rPr>
          <w:rFonts w:ascii="Bookman Old Style" w:hAnsi="Bookman Old Style"/>
          <w:b/>
          <w:bCs/>
          <w:sz w:val="20"/>
          <w:szCs w:val="20"/>
        </w:rPr>
        <w:t xml:space="preserve">ajouter sur votre visu IHM VC4, </w:t>
      </w:r>
    </w:p>
    <w:p w14:paraId="7A825073" w14:textId="77777777" w:rsidR="007F5FE9" w:rsidRDefault="007F5FE9" w:rsidP="00B85B09">
      <w:pPr>
        <w:pStyle w:val="ListParagraph"/>
        <w:ind w:left="0"/>
        <w:rPr>
          <w:rFonts w:ascii="Bookman Old Style" w:hAnsi="Bookman Old Style"/>
          <w:b/>
          <w:bCs/>
          <w:sz w:val="20"/>
          <w:szCs w:val="20"/>
        </w:rPr>
      </w:pPr>
    </w:p>
    <w:p w14:paraId="70390BFF" w14:textId="242FF711" w:rsidR="007F5FE9" w:rsidRPr="007F5FE9" w:rsidRDefault="00B85B09" w:rsidP="007F5FE9">
      <w:pPr>
        <w:pStyle w:val="ListParagraph"/>
        <w:numPr>
          <w:ilvl w:val="0"/>
          <w:numId w:val="38"/>
        </w:numPr>
        <w:ind w:left="993" w:hanging="426"/>
        <w:rPr>
          <w:rFonts w:ascii="Bookman Old Style" w:hAnsi="Bookman Old Style"/>
          <w:sz w:val="20"/>
          <w:szCs w:val="20"/>
        </w:rPr>
      </w:pPr>
      <w:r w:rsidRPr="00B85B09">
        <w:rPr>
          <w:rFonts w:ascii="Bookman Old Style" w:hAnsi="Bookman Old Style"/>
          <w:sz w:val="20"/>
          <w:szCs w:val="20"/>
        </w:rPr>
        <w:t>L’heure et la date du jour</w:t>
      </w:r>
      <w:r w:rsidR="007F5FE9">
        <w:rPr>
          <w:rFonts w:ascii="Bookman Old Style" w:hAnsi="Bookman Old Style"/>
          <w:sz w:val="20"/>
          <w:szCs w:val="20"/>
        </w:rPr>
        <w:t>, v</w:t>
      </w:r>
      <w:r w:rsidR="007F5FE9" w:rsidRPr="007F5FE9">
        <w:rPr>
          <w:rFonts w:ascii="Bookman Old Style" w:hAnsi="Bookman Old Style"/>
          <w:sz w:val="20"/>
          <w:szCs w:val="20"/>
        </w:rPr>
        <w:t>ous rédigerez ci-dessous la procédure utilisée sous la forme d’un mode d’emploi</w:t>
      </w:r>
    </w:p>
    <w:p w14:paraId="0EA62831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06E93297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24512A3C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23BEE2EF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4B06E1C6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256E0AC6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5DEF1B96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D4105F" w:rsidRPr="00813A76" w14:paraId="6A10FAEC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67B13572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145C45C3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32ECFA2B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4846238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45CDDF10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05F34DAB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61F75F54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D4105F" w:rsidRPr="00813A76" w14:paraId="32F3199B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28770EAC" w14:textId="138DF524" w:rsidR="00D4105F" w:rsidRPr="00C87F83" w:rsidRDefault="00D4105F" w:rsidP="00FA611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IHM : Heure / date</w:t>
            </w:r>
          </w:p>
        </w:tc>
        <w:tc>
          <w:tcPr>
            <w:tcW w:w="704" w:type="dxa"/>
            <w:vAlign w:val="center"/>
          </w:tcPr>
          <w:p w14:paraId="7A7A954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4BBDB8DB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48699156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14F959AD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3CF1F5A0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2968C24F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07D8D6A5" w14:textId="77777777" w:rsidR="007F5FE9" w:rsidRDefault="007F5FE9" w:rsidP="007F5FE9">
      <w:pPr>
        <w:pStyle w:val="ListParagraph"/>
        <w:ind w:left="0"/>
        <w:rPr>
          <w:rFonts w:ascii="Bookman Old Style" w:hAnsi="Bookman Old Style"/>
          <w:sz w:val="20"/>
          <w:szCs w:val="20"/>
        </w:rPr>
      </w:pPr>
    </w:p>
    <w:p w14:paraId="21DC29FB" w14:textId="7864B826" w:rsidR="00B85B09" w:rsidRPr="007F5FE9" w:rsidRDefault="00B85B09" w:rsidP="007F5FE9">
      <w:pPr>
        <w:pStyle w:val="ListParagraph"/>
        <w:numPr>
          <w:ilvl w:val="0"/>
          <w:numId w:val="38"/>
        </w:numPr>
        <w:ind w:left="993" w:hanging="426"/>
        <w:rPr>
          <w:rFonts w:ascii="Bookman Old Style" w:hAnsi="Bookman Old Style"/>
          <w:sz w:val="20"/>
          <w:szCs w:val="20"/>
        </w:rPr>
      </w:pPr>
      <w:r w:rsidRPr="007F5FE9">
        <w:rPr>
          <w:rFonts w:ascii="Bookman Old Style" w:hAnsi="Bookman Old Style"/>
          <w:sz w:val="20"/>
          <w:szCs w:val="20"/>
        </w:rPr>
        <w:t>Le logo « Campus » de St Félix La Salle</w:t>
      </w:r>
      <w:r w:rsidR="007F5FE9" w:rsidRPr="007F5FE9">
        <w:rPr>
          <w:rFonts w:ascii="Bookman Old Style" w:hAnsi="Bookman Old Style"/>
          <w:sz w:val="20"/>
          <w:szCs w:val="20"/>
        </w:rPr>
        <w:t xml:space="preserve">, </w:t>
      </w:r>
      <w:r w:rsidR="007F5FE9">
        <w:rPr>
          <w:rFonts w:ascii="Bookman Old Style" w:hAnsi="Bookman Old Style"/>
          <w:sz w:val="20"/>
          <w:szCs w:val="20"/>
        </w:rPr>
        <w:t>v</w:t>
      </w:r>
      <w:r w:rsidRPr="007F5FE9">
        <w:rPr>
          <w:rFonts w:ascii="Bookman Old Style" w:hAnsi="Bookman Old Style"/>
          <w:sz w:val="20"/>
          <w:szCs w:val="20"/>
        </w:rPr>
        <w:t xml:space="preserve">ous </w:t>
      </w:r>
      <w:r w:rsidR="007F5FE9" w:rsidRPr="007F5FE9">
        <w:rPr>
          <w:rFonts w:ascii="Bookman Old Style" w:hAnsi="Bookman Old Style"/>
          <w:sz w:val="20"/>
          <w:szCs w:val="20"/>
        </w:rPr>
        <w:t>rédigerez</w:t>
      </w:r>
      <w:r w:rsidRPr="007F5FE9">
        <w:rPr>
          <w:rFonts w:ascii="Bookman Old Style" w:hAnsi="Bookman Old Style"/>
          <w:sz w:val="20"/>
          <w:szCs w:val="20"/>
        </w:rPr>
        <w:t xml:space="preserve"> ci-dessous la procédure utilisée sous la forme d’un mode d’emploi</w:t>
      </w:r>
    </w:p>
    <w:p w14:paraId="3E9A4811" w14:textId="77777777" w:rsidR="00D4105F" w:rsidRDefault="00D4105F" w:rsidP="0046353E"/>
    <w:p w14:paraId="39FD1F54" w14:textId="77777777" w:rsidR="00D4105F" w:rsidRDefault="00D4105F" w:rsidP="0046353E"/>
    <w:p w14:paraId="0FBECF19" w14:textId="77777777" w:rsidR="00D4105F" w:rsidRDefault="00D4105F" w:rsidP="0046353E"/>
    <w:p w14:paraId="108B0F84" w14:textId="77777777" w:rsidR="00D4105F" w:rsidRDefault="00D4105F" w:rsidP="0046353E"/>
    <w:p w14:paraId="416AA94F" w14:textId="77777777" w:rsidR="00D4105F" w:rsidRDefault="00D4105F" w:rsidP="0046353E"/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D4105F" w:rsidRPr="00813A76" w14:paraId="336215EC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332A1F09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71F559EF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6C881278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3B396E1F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25425DBA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7E12607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220BA26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D4105F" w:rsidRPr="00813A76" w14:paraId="5BDCD8EB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54EFC3AB" w14:textId="5590E3C3" w:rsidR="00D4105F" w:rsidRPr="00C87F83" w:rsidRDefault="00D4105F" w:rsidP="00FA611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IHM : Image</w:t>
            </w:r>
          </w:p>
        </w:tc>
        <w:tc>
          <w:tcPr>
            <w:tcW w:w="704" w:type="dxa"/>
            <w:vAlign w:val="center"/>
          </w:tcPr>
          <w:p w14:paraId="0D325529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5EF9B7CC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2D0CE5E7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62DC8BC2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41EA7E33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5BF83382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573C6313" w14:textId="77777777" w:rsidR="00D4105F" w:rsidRDefault="00D4105F" w:rsidP="0046353E"/>
    <w:p w14:paraId="732538C4" w14:textId="04D6CDF4" w:rsidR="00D4105F" w:rsidRDefault="00D4105F" w:rsidP="00D4105F">
      <w:pPr>
        <w:pStyle w:val="ListParagraph"/>
        <w:ind w:left="0"/>
        <w:rPr>
          <w:rFonts w:ascii="Bookman Old Style" w:hAnsi="Bookman Old Style"/>
          <w:b/>
          <w:bCs/>
          <w:sz w:val="20"/>
          <w:szCs w:val="20"/>
        </w:rPr>
      </w:pPr>
      <w:r w:rsidRPr="00C87F83">
        <w:rPr>
          <w:rFonts w:ascii="Bookman Old Style" w:hAnsi="Bookman Old Style"/>
          <w:b/>
          <w:bCs/>
          <w:sz w:val="20"/>
          <w:szCs w:val="20"/>
        </w:rPr>
        <w:t xml:space="preserve">Etape </w:t>
      </w:r>
      <w:r>
        <w:rPr>
          <w:rFonts w:ascii="Bookman Old Style" w:hAnsi="Bookman Old Style"/>
          <w:b/>
          <w:bCs/>
          <w:sz w:val="20"/>
          <w:szCs w:val="20"/>
        </w:rPr>
        <w:t>n</w:t>
      </w:r>
      <w:r w:rsidRPr="00C87F83">
        <w:rPr>
          <w:rFonts w:ascii="Bookman Old Style" w:hAnsi="Bookman Old Style"/>
          <w:b/>
          <w:bCs/>
          <w:sz w:val="20"/>
          <w:szCs w:val="20"/>
        </w:rPr>
        <w:t xml:space="preserve"> : </w:t>
      </w:r>
      <w:r>
        <w:rPr>
          <w:rFonts w:ascii="Bookman Old Style" w:hAnsi="Bookman Old Style"/>
          <w:b/>
          <w:bCs/>
          <w:sz w:val="20"/>
          <w:szCs w:val="20"/>
        </w:rPr>
        <w:t xml:space="preserve">Transférer votre programme « IHM VC4 » dans une CPU type PPc70, </w:t>
      </w:r>
    </w:p>
    <w:p w14:paraId="7C200322" w14:textId="5F402328" w:rsidR="00D4105F" w:rsidRDefault="00D4105F" w:rsidP="0046353E">
      <w:r>
        <w:t xml:space="preserve">A l’aide de la procédure mise à votre disposition, tester votre IHM à l’aide de l’écran tactile de la CPU « PPc70 » </w:t>
      </w:r>
    </w:p>
    <w:tbl>
      <w:tblPr>
        <w:tblpPr w:leftFromText="141" w:rightFromText="141" w:vertAnchor="text" w:horzAnchor="margin" w:tblpY="1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704"/>
        <w:gridCol w:w="705"/>
        <w:gridCol w:w="705"/>
        <w:gridCol w:w="706"/>
        <w:gridCol w:w="706"/>
        <w:gridCol w:w="2570"/>
      </w:tblGrid>
      <w:tr w:rsidR="00D4105F" w:rsidRPr="00813A76" w14:paraId="396400B2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72D49B86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Tâche</w:t>
            </w:r>
          </w:p>
        </w:tc>
        <w:tc>
          <w:tcPr>
            <w:tcW w:w="704" w:type="dxa"/>
            <w:shd w:val="clear" w:color="auto" w:fill="F2F2F2"/>
          </w:tcPr>
          <w:p w14:paraId="615F502D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05" w:type="dxa"/>
            <w:shd w:val="clear" w:color="auto" w:fill="F2F2F2"/>
          </w:tcPr>
          <w:p w14:paraId="2093A8CA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705" w:type="dxa"/>
            <w:shd w:val="clear" w:color="auto" w:fill="F2F2F2"/>
          </w:tcPr>
          <w:p w14:paraId="5BBF0A13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706" w:type="dxa"/>
            <w:shd w:val="clear" w:color="auto" w:fill="F2F2F2"/>
          </w:tcPr>
          <w:p w14:paraId="4AF259B0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706" w:type="dxa"/>
            <w:shd w:val="clear" w:color="auto" w:fill="F2F2F2"/>
          </w:tcPr>
          <w:p w14:paraId="4E678629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2570" w:type="dxa"/>
            <w:shd w:val="clear" w:color="auto" w:fill="F2F2F2"/>
            <w:vAlign w:val="center"/>
          </w:tcPr>
          <w:p w14:paraId="7492A8D6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</w:pPr>
            <w:r w:rsidRPr="00813A76">
              <w:rPr>
                <w:rFonts w:ascii="Bookman Old Style" w:hAnsi="Bookman Old Style"/>
                <w:b/>
                <w:sz w:val="20"/>
                <w:szCs w:val="20"/>
                <w:lang w:eastAsia="en-US"/>
              </w:rPr>
              <w:t>Signature</w:t>
            </w:r>
          </w:p>
        </w:tc>
      </w:tr>
      <w:tr w:rsidR="00D4105F" w:rsidRPr="00813A76" w14:paraId="412087A3" w14:textId="77777777" w:rsidTr="00FA6111">
        <w:trPr>
          <w:trHeight w:val="340"/>
        </w:trPr>
        <w:tc>
          <w:tcPr>
            <w:tcW w:w="3759" w:type="dxa"/>
            <w:shd w:val="clear" w:color="auto" w:fill="F2F2F2"/>
            <w:vAlign w:val="center"/>
          </w:tcPr>
          <w:p w14:paraId="4C7B7651" w14:textId="62CDBE44" w:rsidR="00D4105F" w:rsidRPr="00C87F83" w:rsidRDefault="00D4105F" w:rsidP="00FA611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Test IHM_VC4 sur PPc70</w:t>
            </w:r>
          </w:p>
        </w:tc>
        <w:tc>
          <w:tcPr>
            <w:tcW w:w="704" w:type="dxa"/>
            <w:vAlign w:val="center"/>
          </w:tcPr>
          <w:p w14:paraId="3776F078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</w:tcPr>
          <w:p w14:paraId="68F40CC6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5" w:type="dxa"/>
            <w:vAlign w:val="center"/>
          </w:tcPr>
          <w:p w14:paraId="759AF852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55354D4F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706" w:type="dxa"/>
            <w:vAlign w:val="center"/>
          </w:tcPr>
          <w:p w14:paraId="78E3C2B6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2570" w:type="dxa"/>
            <w:vAlign w:val="center"/>
          </w:tcPr>
          <w:p w14:paraId="54B1B95A" w14:textId="77777777" w:rsidR="00D4105F" w:rsidRPr="00813A76" w:rsidRDefault="00D4105F" w:rsidP="00FA6111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5B9BAF59" w14:textId="012C92DA" w:rsidR="00295362" w:rsidRDefault="00295362" w:rsidP="004836C7">
      <w:pPr>
        <w:rPr>
          <w:rFonts w:ascii="Bookman Old Style" w:hAnsi="Bookman Old Style"/>
          <w:color w:val="000000"/>
          <w:sz w:val="22"/>
          <w:szCs w:val="22"/>
        </w:rPr>
      </w:pPr>
    </w:p>
    <w:sectPr w:rsidR="00295362" w:rsidSect="00E50F80">
      <w:headerReference w:type="default" r:id="rId25"/>
      <w:footerReference w:type="default" r:id="rId26"/>
      <w:pgSz w:w="11907" w:h="16840" w:code="9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40E6" w14:textId="77777777" w:rsidR="00E50F80" w:rsidRDefault="00E50F80">
      <w:r>
        <w:separator/>
      </w:r>
    </w:p>
  </w:endnote>
  <w:endnote w:type="continuationSeparator" w:id="0">
    <w:p w14:paraId="41114F84" w14:textId="77777777" w:rsidR="00E50F80" w:rsidRDefault="00E5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FB0E" w14:textId="64C95F62" w:rsidR="00647C8A" w:rsidRDefault="00647C8A" w:rsidP="00523CDD">
    <w:pPr>
      <w:pStyle w:val="Footer"/>
      <w:tabs>
        <w:tab w:val="clear" w:pos="9072"/>
        <w:tab w:val="right" w:pos="9639"/>
        <w:tab w:val="right" w:pos="14884"/>
      </w:tabs>
      <w:rPr>
        <w:i/>
      </w:rPr>
    </w:pP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 xml:space="preserve"> FILENAME  </w:instrText>
    </w:r>
    <w:r>
      <w:rPr>
        <w:color w:val="808080"/>
        <w:sz w:val="20"/>
        <w:szCs w:val="20"/>
      </w:rPr>
      <w:fldChar w:fldCharType="separate"/>
    </w:r>
    <w:r w:rsidR="00CD5E96">
      <w:rPr>
        <w:noProof/>
        <w:color w:val="808080"/>
        <w:sz w:val="20"/>
        <w:szCs w:val="20"/>
      </w:rPr>
      <w:t>TPBR_AScontrolVC4_231121.docx</w:t>
    </w:r>
    <w:r>
      <w:rPr>
        <w:color w:val="808080"/>
        <w:sz w:val="20"/>
        <w:szCs w:val="20"/>
      </w:rPr>
      <w:fldChar w:fldCharType="end"/>
    </w:r>
    <w:r>
      <w:rPr>
        <w:i/>
      </w:rPr>
      <w:tab/>
    </w:r>
    <w:r>
      <w:rPr>
        <w:i/>
      </w:rPr>
      <w:tab/>
    </w:r>
    <w:r w:rsidRPr="001414A6">
      <w:rPr>
        <w:i/>
      </w:rPr>
      <w:t xml:space="preserve">Page </w:t>
    </w:r>
    <w:r w:rsidRPr="001414A6">
      <w:rPr>
        <w:i/>
      </w:rPr>
      <w:fldChar w:fldCharType="begin"/>
    </w:r>
    <w:r w:rsidRPr="001414A6">
      <w:rPr>
        <w:i/>
      </w:rPr>
      <w:instrText xml:space="preserve"> PAGE </w:instrText>
    </w:r>
    <w:r w:rsidRPr="001414A6">
      <w:rPr>
        <w:i/>
      </w:rPr>
      <w:fldChar w:fldCharType="separate"/>
    </w:r>
    <w:r w:rsidR="006509A2">
      <w:rPr>
        <w:i/>
        <w:noProof/>
      </w:rPr>
      <w:t>12</w:t>
    </w:r>
    <w:r w:rsidRPr="001414A6">
      <w:rPr>
        <w:i/>
      </w:rPr>
      <w:fldChar w:fldCharType="end"/>
    </w:r>
    <w:r>
      <w:rPr>
        <w:i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509A2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167B" w14:textId="77777777" w:rsidR="00E50F80" w:rsidRDefault="00E50F80">
      <w:r>
        <w:separator/>
      </w:r>
    </w:p>
  </w:footnote>
  <w:footnote w:type="continuationSeparator" w:id="0">
    <w:p w14:paraId="67EA8728" w14:textId="77777777" w:rsidR="00E50F80" w:rsidRDefault="00E50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0CE3" w14:textId="036163D3" w:rsidR="001C2F9F" w:rsidRDefault="00000000" w:rsidP="005A629A">
    <w:pPr>
      <w:pStyle w:val="Header"/>
      <w:tabs>
        <w:tab w:val="clear" w:pos="9072"/>
        <w:tab w:val="right" w:pos="10065"/>
        <w:tab w:val="right" w:pos="14884"/>
        <w:tab w:val="left" w:pos="15168"/>
      </w:tabs>
      <w:ind w:left="-1134" w:right="-1134"/>
      <w:jc w:val="both"/>
      <w:rPr>
        <w:i/>
      </w:rPr>
    </w:pPr>
    <w:r>
      <w:rPr>
        <w:noProof/>
      </w:rPr>
      <w:pict w14:anchorId="66AA3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-23.1pt;margin-top:1.8pt;width:37.8pt;height:37.8pt;z-index:1;mso-position-horizontal-relative:text;mso-position-vertical-relative:text">
          <v:imagedata r:id="rId1" o:title="label57x57_campus_lasalle"/>
        </v:shape>
      </w:pict>
    </w:r>
  </w:p>
  <w:p w14:paraId="6ED6844F" w14:textId="2377A1AD" w:rsidR="00647C8A" w:rsidRPr="00A9029F" w:rsidRDefault="00647C8A" w:rsidP="005A629A">
    <w:pPr>
      <w:pStyle w:val="Header"/>
      <w:tabs>
        <w:tab w:val="clear" w:pos="9072"/>
        <w:tab w:val="right" w:pos="10065"/>
        <w:tab w:val="right" w:pos="14884"/>
        <w:tab w:val="left" w:pos="15168"/>
      </w:tabs>
      <w:ind w:left="-1134" w:right="-1134"/>
      <w:jc w:val="both"/>
      <w:rPr>
        <w:rFonts w:ascii="Bookman Old Style" w:hAnsi="Bookman Old Style"/>
        <w:i/>
        <w:iCs/>
        <w:sz w:val="18"/>
        <w:szCs w:val="18"/>
      </w:rPr>
    </w:pPr>
    <w:r>
      <w:rPr>
        <w:i/>
      </w:rPr>
      <w:t xml:space="preserve">       </w:t>
    </w:r>
    <w:r>
      <w:rPr>
        <w:rFonts w:ascii="Bookman Old Style" w:hAnsi="Bookman Old Style"/>
        <w:i/>
        <w:iCs/>
        <w:noProof/>
        <w:sz w:val="22"/>
        <w:szCs w:val="22"/>
      </w:rPr>
      <w:tab/>
    </w:r>
    <w:r w:rsidR="005026FE" w:rsidRPr="00A9029F">
      <w:rPr>
        <w:rFonts w:ascii="Bookman Old Style" w:hAnsi="Bookman Old Style"/>
        <w:i/>
        <w:iCs/>
        <w:noProof/>
        <w:sz w:val="18"/>
        <w:szCs w:val="18"/>
      </w:rPr>
      <w:t xml:space="preserve">TP : </w:t>
    </w:r>
    <w:r w:rsidR="007F3FFD">
      <w:rPr>
        <w:rFonts w:ascii="Bookman Old Style" w:hAnsi="Bookman Old Style"/>
        <w:i/>
        <w:sz w:val="18"/>
        <w:szCs w:val="18"/>
      </w:rPr>
      <w:t xml:space="preserve">Programmer </w:t>
    </w:r>
    <w:r w:rsidR="00D72D31">
      <w:rPr>
        <w:rFonts w:ascii="Bookman Old Style" w:hAnsi="Bookman Old Style"/>
        <w:i/>
        <w:sz w:val="18"/>
        <w:szCs w:val="18"/>
      </w:rPr>
      <w:t>a</w:t>
    </w:r>
    <w:r w:rsidR="007F3FFD">
      <w:rPr>
        <w:rFonts w:ascii="Bookman Old Style" w:hAnsi="Bookman Old Style"/>
        <w:i/>
        <w:sz w:val="18"/>
        <w:szCs w:val="18"/>
      </w:rPr>
      <w:t>vec A</w:t>
    </w:r>
    <w:r w:rsidR="00D72D31">
      <w:rPr>
        <w:rFonts w:ascii="Bookman Old Style" w:hAnsi="Bookman Old Style"/>
        <w:i/>
        <w:sz w:val="18"/>
        <w:szCs w:val="18"/>
      </w:rPr>
      <w:t xml:space="preserve">utomation </w:t>
    </w:r>
    <w:r w:rsidR="007F3FFD">
      <w:rPr>
        <w:rFonts w:ascii="Bookman Old Style" w:hAnsi="Bookman Old Style"/>
        <w:i/>
        <w:sz w:val="18"/>
        <w:szCs w:val="18"/>
      </w:rPr>
      <w:t>S</w:t>
    </w:r>
    <w:r w:rsidR="00D72D31">
      <w:rPr>
        <w:rFonts w:ascii="Bookman Old Style" w:hAnsi="Bookman Old Style"/>
        <w:i/>
        <w:sz w:val="18"/>
        <w:szCs w:val="18"/>
      </w:rPr>
      <w:t>tudio</w:t>
    </w:r>
    <w:r w:rsidRPr="00A9029F">
      <w:rPr>
        <w:rFonts w:ascii="Bookman Old Style" w:hAnsi="Bookman Old Style"/>
        <w:i/>
        <w:iCs/>
        <w:sz w:val="18"/>
        <w:szCs w:val="18"/>
      </w:rPr>
      <w:tab/>
    </w:r>
    <w:r w:rsidR="001C2F9F" w:rsidRPr="00A9029F">
      <w:rPr>
        <w:rFonts w:ascii="Bookman Old Style" w:hAnsi="Bookman Old Style"/>
        <w:i/>
        <w:iCs/>
        <w:sz w:val="18"/>
        <w:szCs w:val="18"/>
      </w:rPr>
      <w:t>202</w:t>
    </w:r>
    <w:r w:rsidR="00E00378" w:rsidRPr="00A9029F">
      <w:rPr>
        <w:rFonts w:ascii="Bookman Old Style" w:hAnsi="Bookman Old Style"/>
        <w:i/>
        <w:iCs/>
        <w:sz w:val="18"/>
        <w:szCs w:val="18"/>
      </w:rPr>
      <w:t>3</w:t>
    </w:r>
    <w:r w:rsidR="001C2F9F" w:rsidRPr="00A9029F">
      <w:rPr>
        <w:rFonts w:ascii="Bookman Old Style" w:hAnsi="Bookman Old Style"/>
        <w:i/>
        <w:iCs/>
        <w:sz w:val="18"/>
        <w:szCs w:val="18"/>
      </w:rPr>
      <w:t>/202</w:t>
    </w:r>
    <w:r w:rsidR="00E00378" w:rsidRPr="00A9029F">
      <w:rPr>
        <w:rFonts w:ascii="Bookman Old Style" w:hAnsi="Bookman Old Style"/>
        <w:i/>
        <w:iCs/>
        <w:sz w:val="18"/>
        <w:szCs w:val="18"/>
      </w:rPr>
      <w:t>4</w:t>
    </w:r>
  </w:p>
  <w:p w14:paraId="5C6A877B" w14:textId="77777777" w:rsidR="001C2F9F" w:rsidRPr="001414A6" w:rsidRDefault="001C2F9F" w:rsidP="005A629A">
    <w:pPr>
      <w:pStyle w:val="Header"/>
      <w:tabs>
        <w:tab w:val="clear" w:pos="9072"/>
        <w:tab w:val="right" w:pos="10065"/>
        <w:tab w:val="right" w:pos="14884"/>
        <w:tab w:val="left" w:pos="15168"/>
      </w:tabs>
      <w:ind w:left="-1134" w:right="-1134"/>
      <w:jc w:val="both"/>
      <w:rPr>
        <w:rFonts w:ascii="Bookman Old Style" w:hAnsi="Bookman Old Style"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9.6pt;height:9.6pt;visibility:visible;mso-wrap-style:square" o:bullet="t">
        <v:imagedata r:id="rId1" o:title=""/>
      </v:shape>
    </w:pict>
  </w:numPicBullet>
  <w:numPicBullet w:numPicBulletId="1">
    <w:pict>
      <v:shape id="_x0000_i1108" type="#_x0000_t75" style="width:8.4pt;height:8.4pt;visibility:visible;mso-wrap-style:square" o:bullet="t">
        <v:imagedata r:id="rId2" o:title=""/>
      </v:shape>
    </w:pict>
  </w:numPicBullet>
  <w:numPicBullet w:numPicBulletId="2">
    <w:pict>
      <v:shape id="_x0000_i1109" type="#_x0000_t75" style="width:9.6pt;height:9.6pt;visibility:visible;mso-wrap-style:square" o:bullet="t">
        <v:imagedata r:id="rId3" o:title=""/>
      </v:shape>
    </w:pict>
  </w:numPicBullet>
  <w:numPicBullet w:numPicBulletId="3">
    <w:pict>
      <v:shape id="_x0000_i1110" type="#_x0000_t75" style="width:12.6pt;height:12.6pt;visibility:visible;mso-wrap-style:square" o:bullet="t">
        <v:imagedata r:id="rId4" o:title=""/>
      </v:shape>
    </w:pict>
  </w:numPicBullet>
  <w:abstractNum w:abstractNumId="0" w15:restartNumberingAfterBreak="0">
    <w:nsid w:val="FFFFFF7C"/>
    <w:multiLevelType w:val="singleLevel"/>
    <w:tmpl w:val="7382CDE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4EFC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C696EA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CCAC6F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B82ED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B1DCD9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782F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968B9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C44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1">
    <w:nsid w:val="FFFFFFFB"/>
    <w:multiLevelType w:val="multilevel"/>
    <w:tmpl w:val="EDBE53DA"/>
    <w:lvl w:ilvl="0">
      <w:start w:val="1"/>
      <w:numFmt w:val="upperRoman"/>
      <w:lvlText w:val="%1."/>
      <w:legacy w:legacy="1" w:legacySpace="0" w:legacyIndent="708"/>
      <w:lvlJc w:val="left"/>
      <w:pPr>
        <w:ind w:left="709" w:hanging="708"/>
      </w:pPr>
      <w:rPr>
        <w:u w:val="none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0" w15:restartNumberingAfterBreak="0">
    <w:nsid w:val="009346E5"/>
    <w:multiLevelType w:val="hybridMultilevel"/>
    <w:tmpl w:val="E8FA739A"/>
    <w:lvl w:ilvl="0" w:tplc="6B14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210997"/>
    <w:multiLevelType w:val="hybridMultilevel"/>
    <w:tmpl w:val="605C3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1D62C9"/>
    <w:multiLevelType w:val="hybridMultilevel"/>
    <w:tmpl w:val="9D94E21C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106DA"/>
    <w:multiLevelType w:val="hybridMultilevel"/>
    <w:tmpl w:val="665EC532"/>
    <w:lvl w:ilvl="0" w:tplc="74CAD5B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27CB5"/>
    <w:multiLevelType w:val="hybridMultilevel"/>
    <w:tmpl w:val="4BF455C4"/>
    <w:lvl w:ilvl="0" w:tplc="93D03694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1017F"/>
    <w:multiLevelType w:val="hybridMultilevel"/>
    <w:tmpl w:val="D35ADA26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810804"/>
    <w:multiLevelType w:val="hybridMultilevel"/>
    <w:tmpl w:val="9D94E21C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0246F"/>
    <w:multiLevelType w:val="hybridMultilevel"/>
    <w:tmpl w:val="25601F64"/>
    <w:lvl w:ilvl="0" w:tplc="D848C4BE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33465"/>
    <w:multiLevelType w:val="hybridMultilevel"/>
    <w:tmpl w:val="7F7E981E"/>
    <w:lvl w:ilvl="0" w:tplc="3B442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2482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D654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101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81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2C58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DE3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81E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422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EAC7CC5"/>
    <w:multiLevelType w:val="hybridMultilevel"/>
    <w:tmpl w:val="19180790"/>
    <w:lvl w:ilvl="0" w:tplc="044E698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D47B5"/>
    <w:multiLevelType w:val="hybridMultilevel"/>
    <w:tmpl w:val="37F078E6"/>
    <w:lvl w:ilvl="0" w:tplc="9ED4CD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58BCB6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A1A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78A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868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EAA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B87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08D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142A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993DD3"/>
    <w:multiLevelType w:val="hybridMultilevel"/>
    <w:tmpl w:val="D35ADA26"/>
    <w:lvl w:ilvl="0" w:tplc="4B74021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15AFD"/>
    <w:multiLevelType w:val="hybridMultilevel"/>
    <w:tmpl w:val="F4421D3C"/>
    <w:lvl w:ilvl="0" w:tplc="044E698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21991"/>
    <w:multiLevelType w:val="hybridMultilevel"/>
    <w:tmpl w:val="90D0F2DA"/>
    <w:lvl w:ilvl="0" w:tplc="D9066F8C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30B65"/>
    <w:multiLevelType w:val="hybridMultilevel"/>
    <w:tmpl w:val="9D94E21C"/>
    <w:lvl w:ilvl="0" w:tplc="6B9CD46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4460E"/>
    <w:multiLevelType w:val="hybridMultilevel"/>
    <w:tmpl w:val="72AEE43A"/>
    <w:lvl w:ilvl="0" w:tplc="22C2D858">
      <w:start w:val="1"/>
      <w:numFmt w:val="bullet"/>
      <w:lvlText w:val=""/>
      <w:lvlPicBulletId w:val="3"/>
      <w:lvlJc w:val="left"/>
      <w:pPr>
        <w:tabs>
          <w:tab w:val="num" w:pos="1370"/>
        </w:tabs>
        <w:ind w:left="1370" w:hanging="360"/>
      </w:pPr>
      <w:rPr>
        <w:rFonts w:ascii="Symbol" w:hAnsi="Symbol" w:hint="default"/>
      </w:rPr>
    </w:lvl>
    <w:lvl w:ilvl="1" w:tplc="4BE853A4">
      <w:start w:val="1"/>
      <w:numFmt w:val="bullet"/>
      <w:lvlText w:val=""/>
      <w:lvlJc w:val="left"/>
      <w:pPr>
        <w:tabs>
          <w:tab w:val="num" w:pos="2090"/>
        </w:tabs>
        <w:ind w:left="2090" w:hanging="360"/>
      </w:pPr>
      <w:rPr>
        <w:rFonts w:ascii="Symbol" w:hAnsi="Symbol" w:hint="default"/>
      </w:rPr>
    </w:lvl>
    <w:lvl w:ilvl="2" w:tplc="0DCCC54C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3" w:tplc="716A5D16" w:tentative="1">
      <w:start w:val="1"/>
      <w:numFmt w:val="bullet"/>
      <w:lvlText w:val=""/>
      <w:lvlJc w:val="left"/>
      <w:pPr>
        <w:tabs>
          <w:tab w:val="num" w:pos="3530"/>
        </w:tabs>
        <w:ind w:left="3530" w:hanging="360"/>
      </w:pPr>
      <w:rPr>
        <w:rFonts w:ascii="Symbol" w:hAnsi="Symbol" w:hint="default"/>
      </w:rPr>
    </w:lvl>
    <w:lvl w:ilvl="4" w:tplc="70167DE0" w:tentative="1">
      <w:start w:val="1"/>
      <w:numFmt w:val="bullet"/>
      <w:lvlText w:val=""/>
      <w:lvlJc w:val="left"/>
      <w:pPr>
        <w:tabs>
          <w:tab w:val="num" w:pos="4250"/>
        </w:tabs>
        <w:ind w:left="4250" w:hanging="360"/>
      </w:pPr>
      <w:rPr>
        <w:rFonts w:ascii="Symbol" w:hAnsi="Symbol" w:hint="default"/>
      </w:rPr>
    </w:lvl>
    <w:lvl w:ilvl="5" w:tplc="9F588638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6" w:tplc="8544140E" w:tentative="1">
      <w:start w:val="1"/>
      <w:numFmt w:val="bullet"/>
      <w:lvlText w:val=""/>
      <w:lvlJc w:val="left"/>
      <w:pPr>
        <w:tabs>
          <w:tab w:val="num" w:pos="5690"/>
        </w:tabs>
        <w:ind w:left="5690" w:hanging="360"/>
      </w:pPr>
      <w:rPr>
        <w:rFonts w:ascii="Symbol" w:hAnsi="Symbol" w:hint="default"/>
      </w:rPr>
    </w:lvl>
    <w:lvl w:ilvl="7" w:tplc="A95CC91E" w:tentative="1">
      <w:start w:val="1"/>
      <w:numFmt w:val="bullet"/>
      <w:lvlText w:val=""/>
      <w:lvlJc w:val="left"/>
      <w:pPr>
        <w:tabs>
          <w:tab w:val="num" w:pos="6410"/>
        </w:tabs>
        <w:ind w:left="6410" w:hanging="360"/>
      </w:pPr>
      <w:rPr>
        <w:rFonts w:ascii="Symbol" w:hAnsi="Symbol" w:hint="default"/>
      </w:rPr>
    </w:lvl>
    <w:lvl w:ilvl="8" w:tplc="2194A362" w:tentative="1">
      <w:start w:val="1"/>
      <w:numFmt w:val="bullet"/>
      <w:lvlText w:val=""/>
      <w:lvlJc w:val="left"/>
      <w:pPr>
        <w:tabs>
          <w:tab w:val="num" w:pos="7130"/>
        </w:tabs>
        <w:ind w:left="7130" w:hanging="360"/>
      </w:pPr>
      <w:rPr>
        <w:rFonts w:ascii="Symbol" w:hAnsi="Symbol" w:hint="default"/>
      </w:rPr>
    </w:lvl>
  </w:abstractNum>
  <w:abstractNum w:abstractNumId="26" w15:restartNumberingAfterBreak="0">
    <w:nsid w:val="4F104FE8"/>
    <w:multiLevelType w:val="hybridMultilevel"/>
    <w:tmpl w:val="903E4546"/>
    <w:lvl w:ilvl="0" w:tplc="C8B41C6A">
      <w:start w:val="1"/>
      <w:numFmt w:val="decimal"/>
      <w:lvlText w:val="%1-"/>
      <w:lvlJc w:val="left"/>
      <w:pPr>
        <w:ind w:left="720" w:hanging="360"/>
      </w:pPr>
      <w:rPr>
        <w:rFonts w:cs="Arial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93EFF"/>
    <w:multiLevelType w:val="hybridMultilevel"/>
    <w:tmpl w:val="F57C2A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70FF"/>
    <w:multiLevelType w:val="hybridMultilevel"/>
    <w:tmpl w:val="B26EACDE"/>
    <w:lvl w:ilvl="0" w:tplc="CF56D3E6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06DA3"/>
    <w:multiLevelType w:val="hybridMultilevel"/>
    <w:tmpl w:val="95C87EC8"/>
    <w:lvl w:ilvl="0" w:tplc="72548C6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F430D"/>
    <w:multiLevelType w:val="hybridMultilevel"/>
    <w:tmpl w:val="3D763306"/>
    <w:lvl w:ilvl="0" w:tplc="E18C66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8EF7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277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0F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641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E43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96C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BE0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45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F7B302D"/>
    <w:multiLevelType w:val="hybridMultilevel"/>
    <w:tmpl w:val="01FA1898"/>
    <w:lvl w:ilvl="0" w:tplc="6B9CD46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F67FB"/>
    <w:multiLevelType w:val="hybridMultilevel"/>
    <w:tmpl w:val="9D94E21C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B0521"/>
    <w:multiLevelType w:val="hybridMultilevel"/>
    <w:tmpl w:val="868E57C8"/>
    <w:lvl w:ilvl="0" w:tplc="6B9CD46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14762"/>
    <w:multiLevelType w:val="hybridMultilevel"/>
    <w:tmpl w:val="3F5E7612"/>
    <w:lvl w:ilvl="0" w:tplc="AA143ABA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4353C"/>
    <w:multiLevelType w:val="hybridMultilevel"/>
    <w:tmpl w:val="2368C848"/>
    <w:lvl w:ilvl="0" w:tplc="94FC15AC">
      <w:start w:val="1"/>
      <w:numFmt w:val="decimal"/>
      <w:pStyle w:val="Heading1"/>
      <w:lvlText w:val="%1."/>
      <w:lvlJc w:val="left"/>
      <w:pPr>
        <w:ind w:left="645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95928"/>
    <w:multiLevelType w:val="hybridMultilevel"/>
    <w:tmpl w:val="09B0F836"/>
    <w:lvl w:ilvl="0" w:tplc="136C73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79719">
    <w:abstractNumId w:val="7"/>
  </w:num>
  <w:num w:numId="2" w16cid:durableId="1555891970">
    <w:abstractNumId w:val="2"/>
  </w:num>
  <w:num w:numId="3" w16cid:durableId="2121869798">
    <w:abstractNumId w:val="1"/>
  </w:num>
  <w:num w:numId="4" w16cid:durableId="2117478337">
    <w:abstractNumId w:val="0"/>
  </w:num>
  <w:num w:numId="5" w16cid:durableId="1298610858">
    <w:abstractNumId w:val="8"/>
  </w:num>
  <w:num w:numId="6" w16cid:durableId="429278000">
    <w:abstractNumId w:val="6"/>
  </w:num>
  <w:num w:numId="7" w16cid:durableId="1924215062">
    <w:abstractNumId w:val="5"/>
  </w:num>
  <w:num w:numId="8" w16cid:durableId="1487211688">
    <w:abstractNumId w:val="4"/>
  </w:num>
  <w:num w:numId="9" w16cid:durableId="1071120783">
    <w:abstractNumId w:val="3"/>
  </w:num>
  <w:num w:numId="10" w16cid:durableId="953513615">
    <w:abstractNumId w:val="9"/>
  </w:num>
  <w:num w:numId="11" w16cid:durableId="1075667039">
    <w:abstractNumId w:val="9"/>
  </w:num>
  <w:num w:numId="12" w16cid:durableId="1318457075">
    <w:abstractNumId w:val="9"/>
  </w:num>
  <w:num w:numId="13" w16cid:durableId="1975409254">
    <w:abstractNumId w:val="9"/>
  </w:num>
  <w:num w:numId="14" w16cid:durableId="1115297451">
    <w:abstractNumId w:val="21"/>
  </w:num>
  <w:num w:numId="15" w16cid:durableId="70321082">
    <w:abstractNumId w:val="24"/>
  </w:num>
  <w:num w:numId="16" w16cid:durableId="1010106631">
    <w:abstractNumId w:val="29"/>
  </w:num>
  <w:num w:numId="17" w16cid:durableId="335576649">
    <w:abstractNumId w:val="36"/>
  </w:num>
  <w:num w:numId="18" w16cid:durableId="1940749961">
    <w:abstractNumId w:val="33"/>
  </w:num>
  <w:num w:numId="19" w16cid:durableId="111022726">
    <w:abstractNumId w:val="31"/>
  </w:num>
  <w:num w:numId="20" w16cid:durableId="70397784">
    <w:abstractNumId w:val="22"/>
  </w:num>
  <w:num w:numId="21" w16cid:durableId="1295677968">
    <w:abstractNumId w:val="19"/>
  </w:num>
  <w:num w:numId="22" w16cid:durableId="960916908">
    <w:abstractNumId w:val="26"/>
  </w:num>
  <w:num w:numId="23" w16cid:durableId="85006860">
    <w:abstractNumId w:val="13"/>
  </w:num>
  <w:num w:numId="24" w16cid:durableId="1053233573">
    <w:abstractNumId w:val="14"/>
  </w:num>
  <w:num w:numId="25" w16cid:durableId="1910651570">
    <w:abstractNumId w:val="35"/>
  </w:num>
  <w:num w:numId="26" w16cid:durableId="305090791">
    <w:abstractNumId w:val="17"/>
  </w:num>
  <w:num w:numId="27" w16cid:durableId="2039043448">
    <w:abstractNumId w:val="35"/>
    <w:lvlOverride w:ilvl="0">
      <w:startOverride w:val="1"/>
    </w:lvlOverride>
  </w:num>
  <w:num w:numId="28" w16cid:durableId="2127965786">
    <w:abstractNumId w:val="15"/>
  </w:num>
  <w:num w:numId="29" w16cid:durableId="2075539919">
    <w:abstractNumId w:val="35"/>
    <w:lvlOverride w:ilvl="0">
      <w:startOverride w:val="1"/>
    </w:lvlOverride>
  </w:num>
  <w:num w:numId="30" w16cid:durableId="1810438543">
    <w:abstractNumId w:val="35"/>
    <w:lvlOverride w:ilvl="0">
      <w:startOverride w:val="1"/>
    </w:lvlOverride>
  </w:num>
  <w:num w:numId="31" w16cid:durableId="292635880">
    <w:abstractNumId w:val="11"/>
  </w:num>
  <w:num w:numId="32" w16cid:durableId="918028610">
    <w:abstractNumId w:val="28"/>
  </w:num>
  <w:num w:numId="33" w16cid:durableId="1212959814">
    <w:abstractNumId w:val="20"/>
  </w:num>
  <w:num w:numId="34" w16cid:durableId="1041781306">
    <w:abstractNumId w:val="34"/>
  </w:num>
  <w:num w:numId="35" w16cid:durableId="1913077862">
    <w:abstractNumId w:val="12"/>
  </w:num>
  <w:num w:numId="36" w16cid:durableId="1644895177">
    <w:abstractNumId w:val="32"/>
  </w:num>
  <w:num w:numId="37" w16cid:durableId="1034380231">
    <w:abstractNumId w:val="16"/>
  </w:num>
  <w:num w:numId="38" w16cid:durableId="1139612381">
    <w:abstractNumId w:val="10"/>
  </w:num>
  <w:num w:numId="39" w16cid:durableId="786121061">
    <w:abstractNumId w:val="27"/>
  </w:num>
  <w:num w:numId="40" w16cid:durableId="1057827290">
    <w:abstractNumId w:val="23"/>
  </w:num>
  <w:num w:numId="41" w16cid:durableId="1806268358">
    <w:abstractNumId w:val="30"/>
  </w:num>
  <w:num w:numId="42" w16cid:durableId="751780928">
    <w:abstractNumId w:val="18"/>
  </w:num>
  <w:num w:numId="43" w16cid:durableId="1166899063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59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5B30"/>
    <w:rsid w:val="00000FE8"/>
    <w:rsid w:val="00002013"/>
    <w:rsid w:val="00004403"/>
    <w:rsid w:val="00007702"/>
    <w:rsid w:val="00010F3F"/>
    <w:rsid w:val="00022499"/>
    <w:rsid w:val="0003042F"/>
    <w:rsid w:val="0003663A"/>
    <w:rsid w:val="00042023"/>
    <w:rsid w:val="000425C8"/>
    <w:rsid w:val="00044F6F"/>
    <w:rsid w:val="000502FF"/>
    <w:rsid w:val="0005070A"/>
    <w:rsid w:val="00051EB6"/>
    <w:rsid w:val="000726EA"/>
    <w:rsid w:val="00075135"/>
    <w:rsid w:val="00081B55"/>
    <w:rsid w:val="00081BAA"/>
    <w:rsid w:val="00082C74"/>
    <w:rsid w:val="0009120F"/>
    <w:rsid w:val="00092E03"/>
    <w:rsid w:val="00094513"/>
    <w:rsid w:val="000A15E2"/>
    <w:rsid w:val="000A746A"/>
    <w:rsid w:val="000B54BC"/>
    <w:rsid w:val="000B7DE8"/>
    <w:rsid w:val="000C0AEE"/>
    <w:rsid w:val="000D52FD"/>
    <w:rsid w:val="000E13CD"/>
    <w:rsid w:val="000E2618"/>
    <w:rsid w:val="000E4468"/>
    <w:rsid w:val="000E507B"/>
    <w:rsid w:val="000E5643"/>
    <w:rsid w:val="000E7467"/>
    <w:rsid w:val="000F4061"/>
    <w:rsid w:val="000F486E"/>
    <w:rsid w:val="000F49CF"/>
    <w:rsid w:val="000F7338"/>
    <w:rsid w:val="0010078D"/>
    <w:rsid w:val="00101633"/>
    <w:rsid w:val="00102364"/>
    <w:rsid w:val="00104508"/>
    <w:rsid w:val="00105D8A"/>
    <w:rsid w:val="00106015"/>
    <w:rsid w:val="00107059"/>
    <w:rsid w:val="00110818"/>
    <w:rsid w:val="00110999"/>
    <w:rsid w:val="001119E2"/>
    <w:rsid w:val="001149F9"/>
    <w:rsid w:val="001173FE"/>
    <w:rsid w:val="00124B09"/>
    <w:rsid w:val="00132628"/>
    <w:rsid w:val="001414A6"/>
    <w:rsid w:val="00142AED"/>
    <w:rsid w:val="0014424E"/>
    <w:rsid w:val="00144E9F"/>
    <w:rsid w:val="00147EA0"/>
    <w:rsid w:val="001546B1"/>
    <w:rsid w:val="00155117"/>
    <w:rsid w:val="0015683E"/>
    <w:rsid w:val="0016606D"/>
    <w:rsid w:val="0017075E"/>
    <w:rsid w:val="001713BE"/>
    <w:rsid w:val="0017271A"/>
    <w:rsid w:val="001739F6"/>
    <w:rsid w:val="001757E8"/>
    <w:rsid w:val="0017598C"/>
    <w:rsid w:val="00185F2E"/>
    <w:rsid w:val="001A4970"/>
    <w:rsid w:val="001A4DB5"/>
    <w:rsid w:val="001A675C"/>
    <w:rsid w:val="001B23B6"/>
    <w:rsid w:val="001B4A3F"/>
    <w:rsid w:val="001B5D19"/>
    <w:rsid w:val="001C04F2"/>
    <w:rsid w:val="001C2F9F"/>
    <w:rsid w:val="001C652B"/>
    <w:rsid w:val="001C6B5A"/>
    <w:rsid w:val="001D0F7C"/>
    <w:rsid w:val="001D14DB"/>
    <w:rsid w:val="001D174F"/>
    <w:rsid w:val="001D2A81"/>
    <w:rsid w:val="001D317A"/>
    <w:rsid w:val="001E22C4"/>
    <w:rsid w:val="001E350E"/>
    <w:rsid w:val="001E44EA"/>
    <w:rsid w:val="001E57CA"/>
    <w:rsid w:val="001E5A60"/>
    <w:rsid w:val="00203447"/>
    <w:rsid w:val="0020486C"/>
    <w:rsid w:val="00210889"/>
    <w:rsid w:val="002115E5"/>
    <w:rsid w:val="00212FF6"/>
    <w:rsid w:val="00214898"/>
    <w:rsid w:val="00217F63"/>
    <w:rsid w:val="00222124"/>
    <w:rsid w:val="00223FAB"/>
    <w:rsid w:val="00224E7C"/>
    <w:rsid w:val="00226C7F"/>
    <w:rsid w:val="0023254B"/>
    <w:rsid w:val="00234101"/>
    <w:rsid w:val="0024099C"/>
    <w:rsid w:val="002444BA"/>
    <w:rsid w:val="00246061"/>
    <w:rsid w:val="00246D01"/>
    <w:rsid w:val="002611A0"/>
    <w:rsid w:val="00264484"/>
    <w:rsid w:val="002659FF"/>
    <w:rsid w:val="00266F69"/>
    <w:rsid w:val="00266FBF"/>
    <w:rsid w:val="00267508"/>
    <w:rsid w:val="00271021"/>
    <w:rsid w:val="00271406"/>
    <w:rsid w:val="00273B24"/>
    <w:rsid w:val="00274E28"/>
    <w:rsid w:val="0027521A"/>
    <w:rsid w:val="00280AD3"/>
    <w:rsid w:val="002822CB"/>
    <w:rsid w:val="00282FC8"/>
    <w:rsid w:val="002844CE"/>
    <w:rsid w:val="0028565D"/>
    <w:rsid w:val="0028709A"/>
    <w:rsid w:val="00292F8B"/>
    <w:rsid w:val="00293CC4"/>
    <w:rsid w:val="00295362"/>
    <w:rsid w:val="002972FA"/>
    <w:rsid w:val="002A225B"/>
    <w:rsid w:val="002A278E"/>
    <w:rsid w:val="002A2CC1"/>
    <w:rsid w:val="002A2E03"/>
    <w:rsid w:val="002A40F9"/>
    <w:rsid w:val="002A4E80"/>
    <w:rsid w:val="002A5827"/>
    <w:rsid w:val="002B02A8"/>
    <w:rsid w:val="002B1658"/>
    <w:rsid w:val="002B2190"/>
    <w:rsid w:val="002B3199"/>
    <w:rsid w:val="002B6368"/>
    <w:rsid w:val="002B65E4"/>
    <w:rsid w:val="002B6CAA"/>
    <w:rsid w:val="002B6E6F"/>
    <w:rsid w:val="002B6F54"/>
    <w:rsid w:val="002C2431"/>
    <w:rsid w:val="002C5D52"/>
    <w:rsid w:val="002D25E3"/>
    <w:rsid w:val="002D3272"/>
    <w:rsid w:val="002D3F2A"/>
    <w:rsid w:val="002E0694"/>
    <w:rsid w:val="002E352A"/>
    <w:rsid w:val="002E5B30"/>
    <w:rsid w:val="002F019E"/>
    <w:rsid w:val="002F049F"/>
    <w:rsid w:val="002F22B3"/>
    <w:rsid w:val="002F3934"/>
    <w:rsid w:val="002F54B6"/>
    <w:rsid w:val="003000EA"/>
    <w:rsid w:val="00304B8D"/>
    <w:rsid w:val="003132FF"/>
    <w:rsid w:val="00314628"/>
    <w:rsid w:val="003156EE"/>
    <w:rsid w:val="003216CF"/>
    <w:rsid w:val="003262CE"/>
    <w:rsid w:val="00326565"/>
    <w:rsid w:val="00327F02"/>
    <w:rsid w:val="00332C0F"/>
    <w:rsid w:val="003341FB"/>
    <w:rsid w:val="00340E7F"/>
    <w:rsid w:val="00342116"/>
    <w:rsid w:val="0034229F"/>
    <w:rsid w:val="00342666"/>
    <w:rsid w:val="00347440"/>
    <w:rsid w:val="00347568"/>
    <w:rsid w:val="00347919"/>
    <w:rsid w:val="00351FE4"/>
    <w:rsid w:val="00353892"/>
    <w:rsid w:val="00357E32"/>
    <w:rsid w:val="00361C29"/>
    <w:rsid w:val="00363031"/>
    <w:rsid w:val="0036587F"/>
    <w:rsid w:val="00371209"/>
    <w:rsid w:val="00374305"/>
    <w:rsid w:val="00375080"/>
    <w:rsid w:val="00387784"/>
    <w:rsid w:val="00387A27"/>
    <w:rsid w:val="0039070D"/>
    <w:rsid w:val="003935BB"/>
    <w:rsid w:val="003977F0"/>
    <w:rsid w:val="003A59B8"/>
    <w:rsid w:val="003B0240"/>
    <w:rsid w:val="003B05C6"/>
    <w:rsid w:val="003B1F1C"/>
    <w:rsid w:val="003C0D50"/>
    <w:rsid w:val="003C396F"/>
    <w:rsid w:val="003C4921"/>
    <w:rsid w:val="003C559D"/>
    <w:rsid w:val="003D2297"/>
    <w:rsid w:val="003D680F"/>
    <w:rsid w:val="003D7E36"/>
    <w:rsid w:val="003E1391"/>
    <w:rsid w:val="003E59BB"/>
    <w:rsid w:val="003E70FF"/>
    <w:rsid w:val="003F237B"/>
    <w:rsid w:val="003F3D55"/>
    <w:rsid w:val="003F4B8D"/>
    <w:rsid w:val="00405851"/>
    <w:rsid w:val="00410DC7"/>
    <w:rsid w:val="00411621"/>
    <w:rsid w:val="004209AC"/>
    <w:rsid w:val="004234EE"/>
    <w:rsid w:val="00424445"/>
    <w:rsid w:val="00425F55"/>
    <w:rsid w:val="00426395"/>
    <w:rsid w:val="00434CF0"/>
    <w:rsid w:val="00435B11"/>
    <w:rsid w:val="004408DC"/>
    <w:rsid w:val="004431DD"/>
    <w:rsid w:val="00443CEC"/>
    <w:rsid w:val="00444228"/>
    <w:rsid w:val="004444F5"/>
    <w:rsid w:val="00445B69"/>
    <w:rsid w:val="0044631D"/>
    <w:rsid w:val="0044735F"/>
    <w:rsid w:val="00447C82"/>
    <w:rsid w:val="00452E1E"/>
    <w:rsid w:val="00456BA5"/>
    <w:rsid w:val="00457BFF"/>
    <w:rsid w:val="00460E1D"/>
    <w:rsid w:val="0046353E"/>
    <w:rsid w:val="0046537E"/>
    <w:rsid w:val="00471EC2"/>
    <w:rsid w:val="00474885"/>
    <w:rsid w:val="0047787E"/>
    <w:rsid w:val="00480359"/>
    <w:rsid w:val="00481181"/>
    <w:rsid w:val="00482924"/>
    <w:rsid w:val="00482961"/>
    <w:rsid w:val="00482DAC"/>
    <w:rsid w:val="004836C7"/>
    <w:rsid w:val="00487943"/>
    <w:rsid w:val="00491954"/>
    <w:rsid w:val="00491999"/>
    <w:rsid w:val="0049513D"/>
    <w:rsid w:val="004A111D"/>
    <w:rsid w:val="004A34CE"/>
    <w:rsid w:val="004B1264"/>
    <w:rsid w:val="004B15D2"/>
    <w:rsid w:val="004B2BA3"/>
    <w:rsid w:val="004B34C1"/>
    <w:rsid w:val="004B4C6E"/>
    <w:rsid w:val="004B62C0"/>
    <w:rsid w:val="004B6B57"/>
    <w:rsid w:val="004D1374"/>
    <w:rsid w:val="004D29D4"/>
    <w:rsid w:val="004E085A"/>
    <w:rsid w:val="004E32EF"/>
    <w:rsid w:val="004E6AE3"/>
    <w:rsid w:val="004F7D8E"/>
    <w:rsid w:val="005026FE"/>
    <w:rsid w:val="00503B80"/>
    <w:rsid w:val="005178BD"/>
    <w:rsid w:val="00521565"/>
    <w:rsid w:val="00522031"/>
    <w:rsid w:val="00522385"/>
    <w:rsid w:val="0052242D"/>
    <w:rsid w:val="005238A1"/>
    <w:rsid w:val="00523CDD"/>
    <w:rsid w:val="00541490"/>
    <w:rsid w:val="005426BE"/>
    <w:rsid w:val="00544A58"/>
    <w:rsid w:val="00546A5D"/>
    <w:rsid w:val="00560CB3"/>
    <w:rsid w:val="00563AA5"/>
    <w:rsid w:val="00564E41"/>
    <w:rsid w:val="00570BC5"/>
    <w:rsid w:val="00571591"/>
    <w:rsid w:val="00572C9C"/>
    <w:rsid w:val="00573E50"/>
    <w:rsid w:val="005779D9"/>
    <w:rsid w:val="00583E3B"/>
    <w:rsid w:val="005908B3"/>
    <w:rsid w:val="00591C8E"/>
    <w:rsid w:val="005933CC"/>
    <w:rsid w:val="005959BB"/>
    <w:rsid w:val="005A055C"/>
    <w:rsid w:val="005A0776"/>
    <w:rsid w:val="005A2D80"/>
    <w:rsid w:val="005A3553"/>
    <w:rsid w:val="005A629A"/>
    <w:rsid w:val="005A68B4"/>
    <w:rsid w:val="005B490A"/>
    <w:rsid w:val="005B5DED"/>
    <w:rsid w:val="005B7A9D"/>
    <w:rsid w:val="005D0502"/>
    <w:rsid w:val="005D1638"/>
    <w:rsid w:val="005D49B3"/>
    <w:rsid w:val="005D7C80"/>
    <w:rsid w:val="005E0DAD"/>
    <w:rsid w:val="005F1471"/>
    <w:rsid w:val="005F35AD"/>
    <w:rsid w:val="005F68C9"/>
    <w:rsid w:val="0060143F"/>
    <w:rsid w:val="00601B5B"/>
    <w:rsid w:val="00602023"/>
    <w:rsid w:val="00602DFF"/>
    <w:rsid w:val="00607950"/>
    <w:rsid w:val="00610AC1"/>
    <w:rsid w:val="00611655"/>
    <w:rsid w:val="00613F74"/>
    <w:rsid w:val="00614349"/>
    <w:rsid w:val="00617499"/>
    <w:rsid w:val="00620698"/>
    <w:rsid w:val="0062074E"/>
    <w:rsid w:val="00627C98"/>
    <w:rsid w:val="0063113C"/>
    <w:rsid w:val="006373FE"/>
    <w:rsid w:val="00642BA4"/>
    <w:rsid w:val="00644F6F"/>
    <w:rsid w:val="0064756D"/>
    <w:rsid w:val="00647C8A"/>
    <w:rsid w:val="006509A2"/>
    <w:rsid w:val="00652D9A"/>
    <w:rsid w:val="006554F8"/>
    <w:rsid w:val="00655AC0"/>
    <w:rsid w:val="00660A51"/>
    <w:rsid w:val="00660B64"/>
    <w:rsid w:val="00663735"/>
    <w:rsid w:val="0067000D"/>
    <w:rsid w:val="006719B8"/>
    <w:rsid w:val="00673D29"/>
    <w:rsid w:val="00681988"/>
    <w:rsid w:val="00684713"/>
    <w:rsid w:val="0068476B"/>
    <w:rsid w:val="00686951"/>
    <w:rsid w:val="0068710A"/>
    <w:rsid w:val="006915E6"/>
    <w:rsid w:val="006961FB"/>
    <w:rsid w:val="006A0985"/>
    <w:rsid w:val="006A09ED"/>
    <w:rsid w:val="006A2261"/>
    <w:rsid w:val="006A24DF"/>
    <w:rsid w:val="006A40F8"/>
    <w:rsid w:val="006A62A1"/>
    <w:rsid w:val="006A7943"/>
    <w:rsid w:val="006A79AE"/>
    <w:rsid w:val="006A7B0A"/>
    <w:rsid w:val="006B38BE"/>
    <w:rsid w:val="006B638F"/>
    <w:rsid w:val="006C0F45"/>
    <w:rsid w:val="006D3531"/>
    <w:rsid w:val="006D54DC"/>
    <w:rsid w:val="006D7AB0"/>
    <w:rsid w:val="006D7AC5"/>
    <w:rsid w:val="006E08AA"/>
    <w:rsid w:val="006E1FF3"/>
    <w:rsid w:val="006E2D21"/>
    <w:rsid w:val="006E42D0"/>
    <w:rsid w:val="006F3FF8"/>
    <w:rsid w:val="006F433E"/>
    <w:rsid w:val="006F6D9B"/>
    <w:rsid w:val="006F7CC0"/>
    <w:rsid w:val="00701980"/>
    <w:rsid w:val="00702B7E"/>
    <w:rsid w:val="007115EF"/>
    <w:rsid w:val="00720F66"/>
    <w:rsid w:val="007226FF"/>
    <w:rsid w:val="0072669B"/>
    <w:rsid w:val="0073448C"/>
    <w:rsid w:val="0073651A"/>
    <w:rsid w:val="00745D4B"/>
    <w:rsid w:val="00745E12"/>
    <w:rsid w:val="0075077C"/>
    <w:rsid w:val="00750B2D"/>
    <w:rsid w:val="00757060"/>
    <w:rsid w:val="0075751A"/>
    <w:rsid w:val="007602CA"/>
    <w:rsid w:val="00766EBE"/>
    <w:rsid w:val="00772054"/>
    <w:rsid w:val="00772142"/>
    <w:rsid w:val="00773205"/>
    <w:rsid w:val="007748FE"/>
    <w:rsid w:val="007772C2"/>
    <w:rsid w:val="00777960"/>
    <w:rsid w:val="007810B5"/>
    <w:rsid w:val="00782AED"/>
    <w:rsid w:val="0078606A"/>
    <w:rsid w:val="00791FEC"/>
    <w:rsid w:val="0079471A"/>
    <w:rsid w:val="007954FB"/>
    <w:rsid w:val="00795D00"/>
    <w:rsid w:val="007A04CF"/>
    <w:rsid w:val="007A20A1"/>
    <w:rsid w:val="007A2F34"/>
    <w:rsid w:val="007A495C"/>
    <w:rsid w:val="007A6282"/>
    <w:rsid w:val="007B0DF0"/>
    <w:rsid w:val="007C116E"/>
    <w:rsid w:val="007C571C"/>
    <w:rsid w:val="007C67D1"/>
    <w:rsid w:val="007D1506"/>
    <w:rsid w:val="007D3855"/>
    <w:rsid w:val="007D45E6"/>
    <w:rsid w:val="007D4CE0"/>
    <w:rsid w:val="007E2E97"/>
    <w:rsid w:val="007E3046"/>
    <w:rsid w:val="007E3990"/>
    <w:rsid w:val="007E5BA6"/>
    <w:rsid w:val="007E6B62"/>
    <w:rsid w:val="007F324C"/>
    <w:rsid w:val="007F3FFD"/>
    <w:rsid w:val="007F5090"/>
    <w:rsid w:val="007F5FE9"/>
    <w:rsid w:val="008057BF"/>
    <w:rsid w:val="00813A76"/>
    <w:rsid w:val="00815D45"/>
    <w:rsid w:val="008169FA"/>
    <w:rsid w:val="00817FA0"/>
    <w:rsid w:val="00820ADF"/>
    <w:rsid w:val="008216D3"/>
    <w:rsid w:val="008233DC"/>
    <w:rsid w:val="00824C09"/>
    <w:rsid w:val="008252EA"/>
    <w:rsid w:val="008274DD"/>
    <w:rsid w:val="00835320"/>
    <w:rsid w:val="008371F4"/>
    <w:rsid w:val="00840501"/>
    <w:rsid w:val="00840980"/>
    <w:rsid w:val="0084690D"/>
    <w:rsid w:val="00846A86"/>
    <w:rsid w:val="00847CEC"/>
    <w:rsid w:val="00853FBF"/>
    <w:rsid w:val="00857E54"/>
    <w:rsid w:val="0086052B"/>
    <w:rsid w:val="008638D4"/>
    <w:rsid w:val="00865CBD"/>
    <w:rsid w:val="00866A3C"/>
    <w:rsid w:val="008706D8"/>
    <w:rsid w:val="00872CDE"/>
    <w:rsid w:val="00873E64"/>
    <w:rsid w:val="008843CB"/>
    <w:rsid w:val="00884905"/>
    <w:rsid w:val="0088688F"/>
    <w:rsid w:val="00886A13"/>
    <w:rsid w:val="00894111"/>
    <w:rsid w:val="008962C8"/>
    <w:rsid w:val="008A2CB5"/>
    <w:rsid w:val="008A665B"/>
    <w:rsid w:val="008A71CA"/>
    <w:rsid w:val="008B0592"/>
    <w:rsid w:val="008B414C"/>
    <w:rsid w:val="008B5C99"/>
    <w:rsid w:val="008B5F12"/>
    <w:rsid w:val="008B6BD6"/>
    <w:rsid w:val="008B7D01"/>
    <w:rsid w:val="008D4AAF"/>
    <w:rsid w:val="008E0F33"/>
    <w:rsid w:val="008E4585"/>
    <w:rsid w:val="008E483A"/>
    <w:rsid w:val="008F3FC0"/>
    <w:rsid w:val="008F4FF6"/>
    <w:rsid w:val="008F6B58"/>
    <w:rsid w:val="008F7101"/>
    <w:rsid w:val="009017F3"/>
    <w:rsid w:val="009027EC"/>
    <w:rsid w:val="00904289"/>
    <w:rsid w:val="0090436D"/>
    <w:rsid w:val="009067A2"/>
    <w:rsid w:val="0090680D"/>
    <w:rsid w:val="00911D5B"/>
    <w:rsid w:val="00915018"/>
    <w:rsid w:val="00924677"/>
    <w:rsid w:val="00924FF7"/>
    <w:rsid w:val="00926FA9"/>
    <w:rsid w:val="0093295C"/>
    <w:rsid w:val="009332D6"/>
    <w:rsid w:val="0093356A"/>
    <w:rsid w:val="009342DC"/>
    <w:rsid w:val="00934691"/>
    <w:rsid w:val="009374AA"/>
    <w:rsid w:val="00951964"/>
    <w:rsid w:val="00956375"/>
    <w:rsid w:val="00957674"/>
    <w:rsid w:val="00960E06"/>
    <w:rsid w:val="009648A3"/>
    <w:rsid w:val="009648AD"/>
    <w:rsid w:val="00964CB4"/>
    <w:rsid w:val="0097605B"/>
    <w:rsid w:val="00980F34"/>
    <w:rsid w:val="00984468"/>
    <w:rsid w:val="009907FB"/>
    <w:rsid w:val="00991B6C"/>
    <w:rsid w:val="0099256C"/>
    <w:rsid w:val="009926D7"/>
    <w:rsid w:val="0099755C"/>
    <w:rsid w:val="009A5DDB"/>
    <w:rsid w:val="009A5E5F"/>
    <w:rsid w:val="009A6802"/>
    <w:rsid w:val="009B25EB"/>
    <w:rsid w:val="009B3D16"/>
    <w:rsid w:val="009C5F64"/>
    <w:rsid w:val="009D749A"/>
    <w:rsid w:val="009E3279"/>
    <w:rsid w:val="009E6D45"/>
    <w:rsid w:val="009F0C92"/>
    <w:rsid w:val="009F0E2A"/>
    <w:rsid w:val="009F15E0"/>
    <w:rsid w:val="009F54FA"/>
    <w:rsid w:val="009F7147"/>
    <w:rsid w:val="00A00053"/>
    <w:rsid w:val="00A03D09"/>
    <w:rsid w:val="00A04689"/>
    <w:rsid w:val="00A13F77"/>
    <w:rsid w:val="00A14402"/>
    <w:rsid w:val="00A1726C"/>
    <w:rsid w:val="00A2085C"/>
    <w:rsid w:val="00A23ADE"/>
    <w:rsid w:val="00A2577A"/>
    <w:rsid w:val="00A30A4E"/>
    <w:rsid w:val="00A31D87"/>
    <w:rsid w:val="00A3658A"/>
    <w:rsid w:val="00A40453"/>
    <w:rsid w:val="00A50E3E"/>
    <w:rsid w:val="00A5496C"/>
    <w:rsid w:val="00A60AB7"/>
    <w:rsid w:val="00A61A34"/>
    <w:rsid w:val="00A61B9C"/>
    <w:rsid w:val="00A62A6C"/>
    <w:rsid w:val="00A63BBA"/>
    <w:rsid w:val="00A64287"/>
    <w:rsid w:val="00A714D8"/>
    <w:rsid w:val="00A7265D"/>
    <w:rsid w:val="00A735EA"/>
    <w:rsid w:val="00A778D6"/>
    <w:rsid w:val="00A84B97"/>
    <w:rsid w:val="00A87B27"/>
    <w:rsid w:val="00A9029F"/>
    <w:rsid w:val="00A93416"/>
    <w:rsid w:val="00A9775B"/>
    <w:rsid w:val="00AA5308"/>
    <w:rsid w:val="00AB2659"/>
    <w:rsid w:val="00AC3B77"/>
    <w:rsid w:val="00AD18A2"/>
    <w:rsid w:val="00AD2038"/>
    <w:rsid w:val="00AD6E4B"/>
    <w:rsid w:val="00AE0B13"/>
    <w:rsid w:val="00AE2FDE"/>
    <w:rsid w:val="00AE3548"/>
    <w:rsid w:val="00AE56E9"/>
    <w:rsid w:val="00AE7A14"/>
    <w:rsid w:val="00AF2364"/>
    <w:rsid w:val="00AF7096"/>
    <w:rsid w:val="00AF7470"/>
    <w:rsid w:val="00B03CFE"/>
    <w:rsid w:val="00B07185"/>
    <w:rsid w:val="00B12517"/>
    <w:rsid w:val="00B1344F"/>
    <w:rsid w:val="00B137B0"/>
    <w:rsid w:val="00B16745"/>
    <w:rsid w:val="00B16E82"/>
    <w:rsid w:val="00B20EBD"/>
    <w:rsid w:val="00B21E51"/>
    <w:rsid w:val="00B223B1"/>
    <w:rsid w:val="00B23073"/>
    <w:rsid w:val="00B35903"/>
    <w:rsid w:val="00B46A5E"/>
    <w:rsid w:val="00B5216B"/>
    <w:rsid w:val="00B54A50"/>
    <w:rsid w:val="00B54E56"/>
    <w:rsid w:val="00B558D5"/>
    <w:rsid w:val="00B568F6"/>
    <w:rsid w:val="00B62609"/>
    <w:rsid w:val="00B651E9"/>
    <w:rsid w:val="00B66FD4"/>
    <w:rsid w:val="00B7107A"/>
    <w:rsid w:val="00B72C53"/>
    <w:rsid w:val="00B74836"/>
    <w:rsid w:val="00B7561F"/>
    <w:rsid w:val="00B77EBE"/>
    <w:rsid w:val="00B77ED8"/>
    <w:rsid w:val="00B815E9"/>
    <w:rsid w:val="00B85B09"/>
    <w:rsid w:val="00B86B4F"/>
    <w:rsid w:val="00B91054"/>
    <w:rsid w:val="00B951B9"/>
    <w:rsid w:val="00B952DE"/>
    <w:rsid w:val="00BA655E"/>
    <w:rsid w:val="00BA6A0B"/>
    <w:rsid w:val="00BA7A78"/>
    <w:rsid w:val="00BB002E"/>
    <w:rsid w:val="00BB257B"/>
    <w:rsid w:val="00BB343D"/>
    <w:rsid w:val="00BC0A99"/>
    <w:rsid w:val="00BC460D"/>
    <w:rsid w:val="00BC62BE"/>
    <w:rsid w:val="00BD285E"/>
    <w:rsid w:val="00BD6E48"/>
    <w:rsid w:val="00BD7900"/>
    <w:rsid w:val="00BE2063"/>
    <w:rsid w:val="00BF4EEB"/>
    <w:rsid w:val="00BF7BAB"/>
    <w:rsid w:val="00C047ED"/>
    <w:rsid w:val="00C04DCE"/>
    <w:rsid w:val="00C06441"/>
    <w:rsid w:val="00C070E5"/>
    <w:rsid w:val="00C151BB"/>
    <w:rsid w:val="00C1581C"/>
    <w:rsid w:val="00C162A8"/>
    <w:rsid w:val="00C179A8"/>
    <w:rsid w:val="00C22F3F"/>
    <w:rsid w:val="00C36231"/>
    <w:rsid w:val="00C416EC"/>
    <w:rsid w:val="00C4516F"/>
    <w:rsid w:val="00C46461"/>
    <w:rsid w:val="00C4736F"/>
    <w:rsid w:val="00C52D5B"/>
    <w:rsid w:val="00C559F3"/>
    <w:rsid w:val="00C5688F"/>
    <w:rsid w:val="00C57E4F"/>
    <w:rsid w:val="00C6492B"/>
    <w:rsid w:val="00C739AD"/>
    <w:rsid w:val="00C83EFD"/>
    <w:rsid w:val="00C86D79"/>
    <w:rsid w:val="00C87F83"/>
    <w:rsid w:val="00C93BFE"/>
    <w:rsid w:val="00C93D5C"/>
    <w:rsid w:val="00C95080"/>
    <w:rsid w:val="00C95238"/>
    <w:rsid w:val="00CA1255"/>
    <w:rsid w:val="00CA4F0C"/>
    <w:rsid w:val="00CA5EDA"/>
    <w:rsid w:val="00CA6202"/>
    <w:rsid w:val="00CA7F48"/>
    <w:rsid w:val="00CB5185"/>
    <w:rsid w:val="00CB5523"/>
    <w:rsid w:val="00CB5596"/>
    <w:rsid w:val="00CB67B2"/>
    <w:rsid w:val="00CB6B2A"/>
    <w:rsid w:val="00CC0475"/>
    <w:rsid w:val="00CC3FE0"/>
    <w:rsid w:val="00CC569E"/>
    <w:rsid w:val="00CD4C76"/>
    <w:rsid w:val="00CD5E96"/>
    <w:rsid w:val="00CD615C"/>
    <w:rsid w:val="00CD6593"/>
    <w:rsid w:val="00CE4979"/>
    <w:rsid w:val="00CE4F02"/>
    <w:rsid w:val="00CF24E1"/>
    <w:rsid w:val="00D025BD"/>
    <w:rsid w:val="00D10703"/>
    <w:rsid w:val="00D107E2"/>
    <w:rsid w:val="00D12265"/>
    <w:rsid w:val="00D17AF9"/>
    <w:rsid w:val="00D22ED8"/>
    <w:rsid w:val="00D258A8"/>
    <w:rsid w:val="00D27E9F"/>
    <w:rsid w:val="00D33D5F"/>
    <w:rsid w:val="00D33FD2"/>
    <w:rsid w:val="00D347BE"/>
    <w:rsid w:val="00D4105F"/>
    <w:rsid w:val="00D45AD2"/>
    <w:rsid w:val="00D47671"/>
    <w:rsid w:val="00D5149F"/>
    <w:rsid w:val="00D56192"/>
    <w:rsid w:val="00D65EF3"/>
    <w:rsid w:val="00D6735C"/>
    <w:rsid w:val="00D67C98"/>
    <w:rsid w:val="00D70C91"/>
    <w:rsid w:val="00D70CEE"/>
    <w:rsid w:val="00D7210C"/>
    <w:rsid w:val="00D72D31"/>
    <w:rsid w:val="00D742E0"/>
    <w:rsid w:val="00D770F2"/>
    <w:rsid w:val="00D81284"/>
    <w:rsid w:val="00D8228D"/>
    <w:rsid w:val="00D83F57"/>
    <w:rsid w:val="00D85A58"/>
    <w:rsid w:val="00DA3B0D"/>
    <w:rsid w:val="00DA5751"/>
    <w:rsid w:val="00DB17B4"/>
    <w:rsid w:val="00DB183D"/>
    <w:rsid w:val="00DB54F6"/>
    <w:rsid w:val="00DC206D"/>
    <w:rsid w:val="00DC3F2C"/>
    <w:rsid w:val="00DD08DA"/>
    <w:rsid w:val="00DD2898"/>
    <w:rsid w:val="00DD4924"/>
    <w:rsid w:val="00DD7AFE"/>
    <w:rsid w:val="00DD7C3F"/>
    <w:rsid w:val="00DE0FD8"/>
    <w:rsid w:val="00DE167A"/>
    <w:rsid w:val="00DE4374"/>
    <w:rsid w:val="00DE4465"/>
    <w:rsid w:val="00DE5040"/>
    <w:rsid w:val="00DF033E"/>
    <w:rsid w:val="00DF3E63"/>
    <w:rsid w:val="00DF6672"/>
    <w:rsid w:val="00E00378"/>
    <w:rsid w:val="00E00D21"/>
    <w:rsid w:val="00E02EAF"/>
    <w:rsid w:val="00E10510"/>
    <w:rsid w:val="00E13A8B"/>
    <w:rsid w:val="00E149C7"/>
    <w:rsid w:val="00E1734B"/>
    <w:rsid w:val="00E20BC5"/>
    <w:rsid w:val="00E2575A"/>
    <w:rsid w:val="00E2752C"/>
    <w:rsid w:val="00E351BD"/>
    <w:rsid w:val="00E36374"/>
    <w:rsid w:val="00E43A7E"/>
    <w:rsid w:val="00E449A7"/>
    <w:rsid w:val="00E50F80"/>
    <w:rsid w:val="00E56AF7"/>
    <w:rsid w:val="00E56C9F"/>
    <w:rsid w:val="00E62307"/>
    <w:rsid w:val="00E67376"/>
    <w:rsid w:val="00E7297A"/>
    <w:rsid w:val="00E752BE"/>
    <w:rsid w:val="00E773BE"/>
    <w:rsid w:val="00E81F5F"/>
    <w:rsid w:val="00E83A80"/>
    <w:rsid w:val="00E85631"/>
    <w:rsid w:val="00E93E52"/>
    <w:rsid w:val="00E9431B"/>
    <w:rsid w:val="00E954E0"/>
    <w:rsid w:val="00E95B0C"/>
    <w:rsid w:val="00E95B34"/>
    <w:rsid w:val="00EA0159"/>
    <w:rsid w:val="00EA0F12"/>
    <w:rsid w:val="00EA2985"/>
    <w:rsid w:val="00EB0524"/>
    <w:rsid w:val="00EB0DFC"/>
    <w:rsid w:val="00EB3873"/>
    <w:rsid w:val="00EB726E"/>
    <w:rsid w:val="00EC1773"/>
    <w:rsid w:val="00EC26A8"/>
    <w:rsid w:val="00EC44D8"/>
    <w:rsid w:val="00EC7538"/>
    <w:rsid w:val="00ED1AE4"/>
    <w:rsid w:val="00ED3109"/>
    <w:rsid w:val="00ED450A"/>
    <w:rsid w:val="00EE0667"/>
    <w:rsid w:val="00EE0AED"/>
    <w:rsid w:val="00EE3314"/>
    <w:rsid w:val="00EE523B"/>
    <w:rsid w:val="00EE67E6"/>
    <w:rsid w:val="00EE7EDD"/>
    <w:rsid w:val="00F00291"/>
    <w:rsid w:val="00F002DE"/>
    <w:rsid w:val="00F026DD"/>
    <w:rsid w:val="00F10F56"/>
    <w:rsid w:val="00F21AA9"/>
    <w:rsid w:val="00F234BF"/>
    <w:rsid w:val="00F23DBC"/>
    <w:rsid w:val="00F31B4B"/>
    <w:rsid w:val="00F4513E"/>
    <w:rsid w:val="00F50A63"/>
    <w:rsid w:val="00F571B6"/>
    <w:rsid w:val="00F57BAE"/>
    <w:rsid w:val="00F601E0"/>
    <w:rsid w:val="00F632DC"/>
    <w:rsid w:val="00F67D3D"/>
    <w:rsid w:val="00F7373E"/>
    <w:rsid w:val="00F75436"/>
    <w:rsid w:val="00F81643"/>
    <w:rsid w:val="00F81E62"/>
    <w:rsid w:val="00F8373C"/>
    <w:rsid w:val="00F83DAF"/>
    <w:rsid w:val="00F842B4"/>
    <w:rsid w:val="00F8587A"/>
    <w:rsid w:val="00F879C3"/>
    <w:rsid w:val="00F95325"/>
    <w:rsid w:val="00FA0652"/>
    <w:rsid w:val="00FA0D9E"/>
    <w:rsid w:val="00FA6DCA"/>
    <w:rsid w:val="00FB0338"/>
    <w:rsid w:val="00FB58C2"/>
    <w:rsid w:val="00FB6755"/>
    <w:rsid w:val="00FB7F05"/>
    <w:rsid w:val="00FC320B"/>
    <w:rsid w:val="00FC322D"/>
    <w:rsid w:val="00FC3332"/>
    <w:rsid w:val="00FC4E31"/>
    <w:rsid w:val="00FC6F52"/>
    <w:rsid w:val="00FD06F0"/>
    <w:rsid w:val="00FD562F"/>
    <w:rsid w:val="00FE0351"/>
    <w:rsid w:val="00FE156D"/>
    <w:rsid w:val="00FE48CE"/>
    <w:rsid w:val="00FF1DBD"/>
    <w:rsid w:val="00FF508F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59" fill="f" fillcolor="white" stroke="f">
      <v:fill color="white" on="f"/>
      <v:stroke on="f"/>
    </o:shapedefaults>
    <o:shapelayout v:ext="edit">
      <o:idmap v:ext="edit" data="2,3,4"/>
    </o:shapelayout>
  </w:shapeDefaults>
  <w:decimalSymbol w:val="."/>
  <w:listSeparator w:val=","/>
  <w14:docId w14:val="6DC55A19"/>
  <w15:chartTrackingRefBased/>
  <w15:docId w15:val="{06747986-1077-4ED2-B38E-4BBBC032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3E59BB"/>
    <w:pPr>
      <w:keepNext/>
      <w:numPr>
        <w:numId w:val="25"/>
      </w:numPr>
      <w:spacing w:before="360" w:after="120"/>
      <w:ind w:left="360"/>
      <w:outlineLvl w:val="0"/>
    </w:pPr>
    <w:rPr>
      <w:rFonts w:ascii="Arial" w:hAnsi="Arial"/>
      <w:b/>
      <w:bCs/>
      <w:color w:val="ED7D31"/>
      <w:kern w:val="28"/>
    </w:rPr>
  </w:style>
  <w:style w:type="paragraph" w:styleId="Heading2">
    <w:name w:val="heading 2"/>
    <w:basedOn w:val="Normal"/>
    <w:next w:val="Normal"/>
    <w:uiPriority w:val="9"/>
    <w:qFormat/>
    <w:rsid w:val="00544A58"/>
    <w:pPr>
      <w:keepNext/>
      <w:numPr>
        <w:numId w:val="40"/>
      </w:numPr>
      <w:spacing w:before="240" w:after="120"/>
      <w:outlineLvl w:val="1"/>
    </w:pPr>
    <w:rPr>
      <w:rFonts w:ascii="Arial" w:hAnsi="Arial"/>
      <w:bCs/>
      <w:iCs/>
      <w:color w:val="ED7D31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shd w:val="pct5" w:color="auto" w:fill="FFFFFF"/>
      <w:jc w:val="center"/>
      <w:outlineLvl w:val="2"/>
    </w:pPr>
  </w:style>
  <w:style w:type="paragraph" w:styleId="Heading4">
    <w:name w:val="heading 4"/>
    <w:basedOn w:val="Normal"/>
    <w:next w:val="Normal"/>
    <w:qFormat/>
    <w:pPr>
      <w:keepNext/>
      <w:ind w:left="851"/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b/>
      <w:bCs/>
      <w:sz w:val="28"/>
      <w:szCs w:val="28"/>
    </w:rPr>
  </w:style>
  <w:style w:type="paragraph" w:styleId="BodyText3">
    <w:name w:val="Body Text 3"/>
    <w:basedOn w:val="Normal"/>
    <w:pPr>
      <w:shd w:val="pct5" w:color="auto" w:fill="auto"/>
    </w:pPr>
  </w:style>
  <w:style w:type="paragraph" w:styleId="Date">
    <w:name w:val="Date"/>
    <w:basedOn w:val="Normal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spacing w:before="40"/>
      <w:ind w:left="1418" w:hanging="284"/>
    </w:pPr>
  </w:style>
  <w:style w:type="paragraph" w:styleId="ListNumber4">
    <w:name w:val="List Number 4"/>
    <w:basedOn w:val="Normal"/>
    <w:pPr>
      <w:numPr>
        <w:numId w:val="3"/>
      </w:numPr>
    </w:pPr>
  </w:style>
  <w:style w:type="paragraph" w:styleId="ListNumber5">
    <w:name w:val="List Number 5"/>
    <w:basedOn w:val="Normal"/>
    <w:pPr>
      <w:numPr>
        <w:numId w:val="4"/>
      </w:numPr>
    </w:pPr>
  </w:style>
  <w:style w:type="paragraph" w:styleId="ListBullet">
    <w:name w:val="List Bullet"/>
    <w:basedOn w:val="Normal"/>
    <w:autoRedefine/>
    <w:pPr>
      <w:numPr>
        <w:numId w:val="5"/>
      </w:numPr>
    </w:pPr>
  </w:style>
  <w:style w:type="paragraph" w:styleId="ListBullet2">
    <w:name w:val="List Bullet 2"/>
    <w:basedOn w:val="Normal"/>
    <w:autoRedefine/>
    <w:pPr>
      <w:numPr>
        <w:numId w:val="6"/>
      </w:numPr>
    </w:pPr>
  </w:style>
  <w:style w:type="paragraph" w:styleId="ListBullet3">
    <w:name w:val="List Bullet 3"/>
    <w:basedOn w:val="Normal"/>
    <w:autoRedefine/>
    <w:pPr>
      <w:numPr>
        <w:numId w:val="7"/>
      </w:numPr>
    </w:pPr>
  </w:style>
  <w:style w:type="paragraph" w:styleId="ListBullet4">
    <w:name w:val="List Bullet 4"/>
    <w:basedOn w:val="Normal"/>
    <w:autoRedefine/>
    <w:pPr>
      <w:numPr>
        <w:numId w:val="8"/>
      </w:numPr>
    </w:pPr>
  </w:style>
  <w:style w:type="paragraph" w:styleId="ListBullet5">
    <w:name w:val="List Bullet 5"/>
    <w:basedOn w:val="Normal"/>
    <w:autoRedefine/>
    <w:pPr>
      <w:numPr>
        <w:numId w:val="9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napToGrid w:val="0"/>
      <w:sz w:val="20"/>
      <w:szCs w:val="20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</w:style>
  <w:style w:type="paragraph" w:styleId="BodyTextIndent">
    <w:name w:val="Body Text Indent"/>
    <w:basedOn w:val="Normal"/>
    <w:pPr>
      <w:ind w:left="851"/>
      <w:jc w:val="both"/>
    </w:pPr>
  </w:style>
  <w:style w:type="paragraph" w:styleId="BodyTextIndent2">
    <w:name w:val="Body Text Indent 2"/>
    <w:basedOn w:val="Normal"/>
    <w:pPr>
      <w:ind w:left="991"/>
    </w:pPr>
  </w:style>
  <w:style w:type="paragraph" w:styleId="BodyTextIndent3">
    <w:name w:val="Body Text Indent 3"/>
    <w:basedOn w:val="Normal"/>
    <w:pPr>
      <w:ind w:left="708"/>
    </w:pPr>
  </w:style>
  <w:style w:type="paragraph" w:styleId="BodyTextFirstIndent2">
    <w:name w:val="Body Text First Indent 2"/>
    <w:basedOn w:val="BodyTextIndent"/>
    <w:pPr>
      <w:spacing w:after="120"/>
      <w:ind w:left="283" w:firstLine="210"/>
      <w:jc w:val="left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fr-FR" w:eastAsia="fr-FR"/>
    </w:rPr>
  </w:style>
  <w:style w:type="paragraph" w:styleId="Title">
    <w:name w:val="Title"/>
    <w:basedOn w:val="Normal"/>
    <w:next w:val="Normal"/>
    <w:qFormat/>
    <w:pPr>
      <w:shd w:val="pct5" w:color="auto" w:fill="FFFFFF"/>
      <w:spacing w:before="240" w:after="480"/>
      <w:jc w:val="center"/>
    </w:pPr>
    <w:rPr>
      <w:caps/>
      <w:shadow/>
      <w:snapToGrid w:val="0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pPr>
      <w:spacing w:line="360" w:lineRule="auto"/>
      <w:jc w:val="both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rsid w:val="00DF3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3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287"/>
    <w:pPr>
      <w:ind w:left="708"/>
    </w:pPr>
  </w:style>
  <w:style w:type="character" w:styleId="Hyperlink">
    <w:name w:val="Hyperlink"/>
    <w:uiPriority w:val="99"/>
    <w:rsid w:val="000F486E"/>
    <w:rPr>
      <w:color w:val="0000FF"/>
      <w:u w:val="single"/>
    </w:rPr>
  </w:style>
  <w:style w:type="paragraph" w:styleId="NormalWeb">
    <w:name w:val="Normal (Web)"/>
    <w:basedOn w:val="Normal"/>
    <w:uiPriority w:val="99"/>
    <w:rsid w:val="000F486E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bldesc">
    <w:name w:val="tbl_desc"/>
    <w:basedOn w:val="Normal"/>
    <w:rsid w:val="000F486E"/>
    <w:pPr>
      <w:spacing w:after="100" w:afterAutospacing="1"/>
    </w:pPr>
    <w:rPr>
      <w:rFonts w:ascii="Verdana" w:hAnsi="Verdana"/>
      <w:sz w:val="16"/>
      <w:szCs w:val="16"/>
    </w:rPr>
  </w:style>
  <w:style w:type="character" w:customStyle="1" w:styleId="apple-converted-space">
    <w:name w:val="apple-converted-space"/>
    <w:basedOn w:val="DefaultParagraphFont"/>
    <w:rsid w:val="00541490"/>
  </w:style>
  <w:style w:type="character" w:styleId="UnresolvedMention">
    <w:name w:val="Unresolved Mention"/>
    <w:uiPriority w:val="99"/>
    <w:semiHidden/>
    <w:unhideWhenUsed/>
    <w:rsid w:val="00F67D3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93416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Portail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5902-254B-423F-99C6-9C5FB610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Portail.dot</Template>
  <TotalTime>75</TotalTime>
  <Pages>10</Pages>
  <Words>1609</Words>
  <Characters>9175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stephane mabon</cp:lastModifiedBy>
  <cp:revision>8</cp:revision>
  <cp:lastPrinted>2023-09-21T11:00:00Z</cp:lastPrinted>
  <dcterms:created xsi:type="dcterms:W3CDTF">2024-02-15T08:09:00Z</dcterms:created>
  <dcterms:modified xsi:type="dcterms:W3CDTF">2024-02-22T10:52:00Z</dcterms:modified>
</cp:coreProperties>
</file>